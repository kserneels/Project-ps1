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xmlns:pic="http://schemas.openxmlformats.org/drawingml/2006/picture" mc:Ignorable="w14 w15 w16se w16cid w16 w16cex w16sdtdh wp14">
  <w:body>
    <w:p w:rsidRPr="00EF103B" w:rsidR="00F66DDD" w:rsidP="00F66DDD" w:rsidRDefault="00F66DDD" w14:paraId="6983FBFA" w14:textId="77777777"/>
    <w:p w:rsidR="000215B7" w:rsidP="000215B7" w:rsidRDefault="000215B7" w14:paraId="1A97CE88" w14:textId="77777777">
      <w:pPr>
        <w:pStyle w:val="Titelbladlinksinspringen"/>
        <w:ind w:left="0"/>
      </w:pPr>
      <w:bookmarkStart w:name="_Toc143890684" w:id="0"/>
      <w:bookmarkStart w:name="_Toc143892211" w:id="1"/>
    </w:p>
    <w:p w:rsidR="005447C2" w:rsidP="000215B7" w:rsidRDefault="00E43CF0" w14:paraId="25107DAF" w14:textId="77777777">
      <w:pPr>
        <w:pStyle w:val="Titelbladlinksinspringen"/>
        <w:ind w:left="0"/>
      </w:pPr>
      <w:r>
        <w:rPr>
          <w:lang w:val="en-US" w:eastAsia="en-US"/>
        </w:rPr>
        <mc:AlternateContent>
          <mc:Choice Requires="wps">
            <w:drawing>
              <wp:anchor distT="0" distB="0" distL="114300" distR="114300" simplePos="0" relativeHeight="251658249" behindDoc="0" locked="0" layoutInCell="1" allowOverlap="1" wp14:anchorId="5651ABDF" wp14:editId="163B7ED4">
                <wp:simplePos x="0" y="0"/>
                <wp:positionH relativeFrom="column">
                  <wp:posOffset>1276350</wp:posOffset>
                </wp:positionH>
                <wp:positionV relativeFrom="paragraph">
                  <wp:posOffset>6689090</wp:posOffset>
                </wp:positionV>
                <wp:extent cx="5260975" cy="989965"/>
                <wp:effectExtent l="0" t="0" r="1270" b="3175"/>
                <wp:wrapNone/>
                <wp:docPr id="25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0975" cy="9899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309C1" w:rsidP="000B52B4" w:rsidRDefault="0002345C" w14:paraId="0FBFCE0C" w14:textId="1AF0D610">
                            <w:pPr>
                              <w:pStyle w:val="Werkstukinfo1"/>
                            </w:pPr>
                            <w:r>
                              <w:t>Academic year</w:t>
                            </w:r>
                            <w:r w:rsidR="004309C1">
                              <w:t xml:space="preserve"> </w:t>
                            </w:r>
                            <w:r w:rsidR="00A54BC9">
                              <w:t>20</w:t>
                            </w:r>
                            <w:r w:rsidR="003B74B7">
                              <w:t>22</w:t>
                            </w:r>
                            <w:r w:rsidR="00A54BC9">
                              <w:t>-20</w:t>
                            </w:r>
                            <w:r w:rsidR="00B92675">
                              <w:t>2</w:t>
                            </w:r>
                            <w:r w:rsidR="003B74B7">
                              <w:t>3</w:t>
                            </w:r>
                          </w:p>
                          <w:p w:rsidRPr="00DE726B" w:rsidR="004309C1" w:rsidP="001A2D28" w:rsidRDefault="004309C1" w14:paraId="4C504F04" w14:textId="77777777">
                            <w:pPr>
                              <w:pStyle w:val="Werkstukinfo3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4E563A7A">
              <v:shapetype id="_x0000_t202" coordsize="21600,21600" o:spt="202" path="m,l,21600r21600,l21600,xe" w14:anchorId="5651ABDF">
                <v:stroke joinstyle="miter"/>
                <v:path gradientshapeok="t" o:connecttype="rect"/>
              </v:shapetype>
              <v:shape id="Text Box 25" style="position:absolute;margin-left:100.5pt;margin-top:526.7pt;width:414.25pt;height:77.95pt;z-index:25165824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">
                <v:textbox inset="0,0,0,0">
                  <w:txbxContent>
                    <w:p w:rsidR="004309C1" w:rsidP="000B52B4" w:rsidRDefault="0002345C" w14:paraId="25C14F13" w14:textId="1AF0D610">
                      <w:pPr>
                        <w:pStyle w:val="Werkstukinfo1"/>
                      </w:pPr>
                      <w:r>
                        <w:t>Academic year</w:t>
                      </w:r>
                      <w:r w:rsidR="004309C1">
                        <w:t xml:space="preserve"> </w:t>
                      </w:r>
                      <w:r w:rsidR="00A54BC9">
                        <w:t>20</w:t>
                      </w:r>
                      <w:r w:rsidR="003B74B7">
                        <w:t>22</w:t>
                      </w:r>
                      <w:r w:rsidR="00A54BC9">
                        <w:t>-20</w:t>
                      </w:r>
                      <w:r w:rsidR="00B92675">
                        <w:t>2</w:t>
                      </w:r>
                      <w:r w:rsidR="003B74B7">
                        <w:t>3</w:t>
                      </w:r>
                    </w:p>
                    <w:p w:rsidRPr="00DE726B" w:rsidR="004309C1" w:rsidP="001A2D28" w:rsidRDefault="004309C1" w14:paraId="672A6659" w14:textId="77777777">
                      <w:pPr>
                        <w:pStyle w:val="Werkstukinfo3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en-US"/>
        </w:rPr>
        <mc:AlternateContent>
          <mc:Choice Requires="wps">
            <w:drawing>
              <wp:anchor distT="0" distB="0" distL="114300" distR="114300" simplePos="0" relativeHeight="251658246" behindDoc="0" locked="0" layoutInCell="1" allowOverlap="1" wp14:anchorId="037D4550" wp14:editId="77D8CDAC">
                <wp:simplePos x="0" y="0"/>
                <wp:positionH relativeFrom="column">
                  <wp:posOffset>1274445</wp:posOffset>
                </wp:positionH>
                <wp:positionV relativeFrom="page">
                  <wp:posOffset>5868670</wp:posOffset>
                </wp:positionV>
                <wp:extent cx="5260975" cy="2051050"/>
                <wp:effectExtent l="3175" t="1270" r="3175" b="0"/>
                <wp:wrapNone/>
                <wp:docPr id="24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0975" cy="2051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Pr="006B09B7" w:rsidR="004309C1" w:rsidP="008E1F57" w:rsidRDefault="004309C1" w14:paraId="320F9654" w14:textId="5F207805">
                            <w:pPr>
                              <w:pStyle w:val="Werkstukinfo1"/>
                              <w:rPr>
                                <w:lang w:val="en-US"/>
                              </w:rPr>
                            </w:pPr>
                            <w:r w:rsidRPr="006B09B7">
                              <w:rPr>
                                <w:lang w:val="en-US"/>
                              </w:rPr>
                              <w:t>Technolog</w:t>
                            </w:r>
                            <w:r w:rsidRPr="006B09B7" w:rsidR="006B09B7">
                              <w:rPr>
                                <w:lang w:val="en-US"/>
                              </w:rPr>
                              <w:t>y</w:t>
                            </w:r>
                            <w:r w:rsidRPr="006B09B7" w:rsidR="008E1F57">
                              <w:rPr>
                                <w:lang w:val="en-US"/>
                              </w:rPr>
                              <w:br/>
                            </w:r>
                            <w:r w:rsidRPr="006B09B7" w:rsidR="008E1F57">
                              <w:rPr>
                                <w:lang w:val="en-US"/>
                              </w:rPr>
                              <w:t>Elektronic</w:t>
                            </w:r>
                            <w:r w:rsidRPr="006B09B7" w:rsidR="006B09B7">
                              <w:rPr>
                                <w:lang w:val="en-US"/>
                              </w:rPr>
                              <w:t>s</w:t>
                            </w:r>
                            <w:r w:rsidRPr="006B09B7" w:rsidR="008E1F57">
                              <w:rPr>
                                <w:lang w:val="en-US"/>
                              </w:rPr>
                              <w:t xml:space="preserve">-ICT / </w:t>
                            </w:r>
                            <w:r w:rsidR="006B09B7">
                              <w:rPr>
                                <w:lang w:val="en-US"/>
                              </w:rPr>
                              <w:t>A</w:t>
                            </w:r>
                            <w:r w:rsidRPr="006B09B7" w:rsidR="006B09B7">
                              <w:rPr>
                                <w:lang w:val="en-US"/>
                              </w:rPr>
                              <w:t>pplied informatics</w:t>
                            </w:r>
                          </w:p>
                          <w:p w:rsidRPr="00964F63" w:rsidR="004309C1" w:rsidP="001A2D28" w:rsidRDefault="008A5E7E" w14:paraId="1B06EDD5" w14:textId="3A0F4E91">
                            <w:pPr>
                              <w:pStyle w:val="Werkstukinfo2"/>
                              <w:rPr>
                                <w:lang w:val="en-US"/>
                              </w:rPr>
                            </w:pPr>
                            <w:r w:rsidRPr="00964F63">
                              <w:rPr>
                                <w:lang w:val="en-US"/>
                              </w:rPr>
                              <w:t>PS1</w:t>
                            </w:r>
                          </w:p>
                          <w:p w:rsidRPr="003923FA" w:rsidR="004309C1" w:rsidP="001A2D28" w:rsidRDefault="004309C1" w14:paraId="6971CA1B" w14:textId="7845E4D1">
                            <w:pPr>
                              <w:pStyle w:val="Werkstukinfo3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3A47DB76">
              <v:shape id="Text Box 24" style="position:absolute;margin-left:100.35pt;margin-top:462.1pt;width:414.25pt;height:161.5pt;z-index:25165824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spid="_x0000_s1027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" w14:anchorId="037D4550">
                <v:textbox inset="0,0,0,0">
                  <w:txbxContent>
                    <w:p w:rsidRPr="006B09B7" w:rsidR="004309C1" w:rsidP="008E1F57" w:rsidRDefault="004309C1" w14:paraId="76CFD5B1" w14:textId="5F207805">
                      <w:pPr>
                        <w:pStyle w:val="Werkstukinfo1"/>
                        <w:rPr>
                          <w:lang w:val="en-US"/>
                        </w:rPr>
                      </w:pPr>
                      <w:r w:rsidRPr="006B09B7">
                        <w:rPr>
                          <w:lang w:val="en-US"/>
                        </w:rPr>
                        <w:t>Technolog</w:t>
                      </w:r>
                      <w:r w:rsidRPr="006B09B7" w:rsidR="006B09B7">
                        <w:rPr>
                          <w:lang w:val="en-US"/>
                        </w:rPr>
                        <w:t>y</w:t>
                      </w:r>
                      <w:r w:rsidRPr="006B09B7" w:rsidR="008E1F57">
                        <w:rPr>
                          <w:lang w:val="en-US"/>
                        </w:rPr>
                        <w:br/>
                      </w:r>
                      <w:r w:rsidRPr="006B09B7" w:rsidR="008E1F57">
                        <w:rPr>
                          <w:lang w:val="en-US"/>
                        </w:rPr>
                        <w:t>Elektronic</w:t>
                      </w:r>
                      <w:r w:rsidRPr="006B09B7" w:rsidR="006B09B7">
                        <w:rPr>
                          <w:lang w:val="en-US"/>
                        </w:rPr>
                        <w:t>s</w:t>
                      </w:r>
                      <w:r w:rsidRPr="006B09B7" w:rsidR="008E1F57">
                        <w:rPr>
                          <w:lang w:val="en-US"/>
                        </w:rPr>
                        <w:t xml:space="preserve">-ICT / </w:t>
                      </w:r>
                      <w:r w:rsidR="006B09B7">
                        <w:rPr>
                          <w:lang w:val="en-US"/>
                        </w:rPr>
                        <w:t>A</w:t>
                      </w:r>
                      <w:r w:rsidRPr="006B09B7" w:rsidR="006B09B7">
                        <w:rPr>
                          <w:lang w:val="en-US"/>
                        </w:rPr>
                        <w:t>pplied informatics</w:t>
                      </w:r>
                    </w:p>
                    <w:p w:rsidRPr="00964F63" w:rsidR="004309C1" w:rsidP="001A2D28" w:rsidRDefault="008A5E7E" w14:paraId="59B2253D" w14:textId="3A0F4E91">
                      <w:pPr>
                        <w:pStyle w:val="Werkstukinfo2"/>
                        <w:rPr>
                          <w:lang w:val="en-US"/>
                        </w:rPr>
                      </w:pPr>
                      <w:r w:rsidRPr="00964F63">
                        <w:rPr>
                          <w:lang w:val="en-US"/>
                        </w:rPr>
                        <w:t>PS1</w:t>
                      </w:r>
                    </w:p>
                    <w:p w:rsidRPr="003923FA" w:rsidR="004309C1" w:rsidP="001A2D28" w:rsidRDefault="004309C1" w14:paraId="0A37501D" w14:textId="7845E4D1">
                      <w:pPr>
                        <w:pStyle w:val="Werkstukinfo3"/>
                        <w:rPr>
                          <w:lang w:val="en-US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Pr="00EF103B" w:rsidR="000B52B4">
        <w:rPr>
          <w:lang w:val="en-US" w:eastAsia="en-US"/>
        </w:rPr>
        <w:drawing>
          <wp:anchor distT="0" distB="0" distL="114300" distR="114300" simplePos="0" relativeHeight="251658240" behindDoc="1" locked="0" layoutInCell="1" allowOverlap="1" wp14:anchorId="535747DA" wp14:editId="566C6683">
            <wp:simplePos x="0" y="0"/>
            <wp:positionH relativeFrom="column">
              <wp:posOffset>-269240</wp:posOffset>
            </wp:positionH>
            <wp:positionV relativeFrom="page">
              <wp:posOffset>8065135</wp:posOffset>
            </wp:positionV>
            <wp:extent cx="1017270" cy="1027430"/>
            <wp:effectExtent l="19050" t="0" r="0" b="0"/>
            <wp:wrapNone/>
            <wp:docPr id="339" name="Picture 339" descr="ASSO_KU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9" descr="ASSO_KUL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7270" cy="1027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lang w:val="en-US" w:eastAsia="en-US"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17A59425" wp14:editId="46312024">
                <wp:simplePos x="0" y="0"/>
                <wp:positionH relativeFrom="page">
                  <wp:posOffset>431800</wp:posOffset>
                </wp:positionH>
                <wp:positionV relativeFrom="page">
                  <wp:posOffset>5868670</wp:posOffset>
                </wp:positionV>
                <wp:extent cx="1380490" cy="1018540"/>
                <wp:effectExtent l="3175" t="1270" r="0" b="0"/>
                <wp:wrapNone/>
                <wp:docPr id="23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0490" cy="1018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Pr="00D00A5A" w:rsidR="004309C1" w:rsidP="001A2D28" w:rsidRDefault="004309C1" w14:paraId="786C72AF" w14:textId="77777777">
                            <w:pPr>
                              <w:pStyle w:val="Campus"/>
                            </w:pPr>
                            <w:r>
                              <w:t>C</w:t>
                            </w:r>
                            <w:r w:rsidRPr="00D00A5A">
                              <w:t>AMPUS</w:t>
                            </w:r>
                          </w:p>
                          <w:p w:rsidRPr="00D71995" w:rsidR="004309C1" w:rsidP="001A2D28" w:rsidRDefault="00DA5660" w14:paraId="73789E74" w14:textId="77777777">
                            <w:pPr>
                              <w:pStyle w:val="WerkstukCampus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>DOCPROPERTY  Campus  \* MERGEFORMAT</w:instrText>
                            </w:r>
                            <w:r>
                              <w:fldChar w:fldCharType="separate"/>
                            </w:r>
                            <w:r w:rsidR="004309C1">
                              <w:t>Geel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non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40F4CF7D">
              <v:shape id="Text Box 23" style="position:absolute;margin-left:34pt;margin-top:462.1pt;width:108.7pt;height:80.2pt;z-index:251658243;visibility:visible;mso-wrap-style:non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spid="_x0000_s1028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" w14:anchorId="17A59425">
                <v:textbox inset="0,0,0,0">
                  <w:txbxContent>
                    <w:p w:rsidRPr="00D00A5A" w:rsidR="004309C1" w:rsidP="001A2D28" w:rsidRDefault="004309C1" w14:paraId="49F63F1E" w14:textId="77777777">
                      <w:pPr>
                        <w:pStyle w:val="Campus"/>
                      </w:pPr>
                      <w:r>
                        <w:t>C</w:t>
                      </w:r>
                      <w:r w:rsidRPr="00D00A5A">
                        <w:t>AMPUS</w:t>
                      </w:r>
                    </w:p>
                    <w:p w:rsidRPr="00D71995" w:rsidR="004309C1" w:rsidP="001A2D28" w:rsidRDefault="00DA5660" w14:paraId="112F76CF" w14:textId="77777777">
                      <w:pPr>
                        <w:pStyle w:val="WerkstukCampus"/>
                        <w:rPr>
                          <w:sz w:val="28"/>
                          <w:szCs w:val="28"/>
                        </w:rPr>
                      </w:pPr>
                      <w:r>
                        <w:fldChar w:fldCharType="begin"/>
                      </w:r>
                      <w:r>
                        <w:instrText>DOCPROPERTY  Campus  \* MERGEFORMAT</w:instrText>
                      </w:r>
                      <w:r>
                        <w:fldChar w:fldCharType="separate"/>
                      </w:r>
                      <w:r w:rsidR="004309C1">
                        <w:t>Geel</w:t>
                      </w:r>
                      <w:r>
                        <w:fldChar w:fldCharType="end"/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lang w:val="en-US" w:eastAsia="en-US"/>
        </w:rPr>
        <mc:AlternateContent>
          <mc:Choice Requires="wps">
            <w:drawing>
              <wp:anchor distT="0" distB="0" distL="114300" distR="114300" simplePos="0" relativeHeight="251658247" behindDoc="0" locked="0" layoutInCell="1" allowOverlap="1" wp14:anchorId="65AAD09B" wp14:editId="6511A7BE">
                <wp:simplePos x="0" y="0"/>
                <wp:positionH relativeFrom="column">
                  <wp:posOffset>1274445</wp:posOffset>
                </wp:positionH>
                <wp:positionV relativeFrom="page">
                  <wp:posOffset>3978275</wp:posOffset>
                </wp:positionV>
                <wp:extent cx="5260975" cy="1387475"/>
                <wp:effectExtent l="3175" t="0" r="3175" b="0"/>
                <wp:wrapNone/>
                <wp:docPr id="22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0975" cy="1387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Pr="008A5E7E" w:rsidR="004309C1" w:rsidP="001A2D28" w:rsidRDefault="008A5E7E" w14:paraId="0F68B0F6" w14:textId="28116C47">
                            <w:pPr>
                              <w:pStyle w:val="Werkstukauteu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De Bruyn Arne</w:t>
                            </w:r>
                            <w:r w:rsidRPr="008A5E7E" w:rsidR="008E1F57">
                              <w:rPr>
                                <w:color w:val="FF0000"/>
                                <w:lang w:val="nl-NL"/>
                              </w:rPr>
                              <w:br/>
                            </w:r>
                            <w:r>
                              <w:rPr>
                                <w:color w:val="FF0000"/>
                              </w:rPr>
                              <w:t>Elaerts Kobe</w:t>
                            </w:r>
                            <w:r w:rsidRPr="008A5E7E" w:rsidR="009828F6">
                              <w:rPr>
                                <w:color w:val="FF0000"/>
                                <w:lang w:val="nl-NL"/>
                              </w:rPr>
                              <w:br/>
                            </w:r>
                            <w:r>
                              <w:rPr>
                                <w:color w:val="FF0000"/>
                              </w:rPr>
                              <w:t>Serneels Kenzo</w:t>
                            </w:r>
                            <w:r w:rsidRPr="008A5E7E" w:rsidR="009828F6">
                              <w:rPr>
                                <w:color w:val="FF0000"/>
                                <w:lang w:val="nl-NL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3FD0E20E">
              <v:shape id="Text Box 22" style="position:absolute;margin-left:100.35pt;margin-top:313.25pt;width:414.25pt;height:109.25pt;z-index:25165824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spid="_x0000_s1029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" w14:anchorId="65AAD09B">
                <v:textbox inset="0,0,0,0">
                  <w:txbxContent>
                    <w:p w:rsidRPr="008A5E7E" w:rsidR="004309C1" w:rsidP="001A2D28" w:rsidRDefault="008A5E7E" w14:paraId="03194468" w14:textId="28116C47">
                      <w:pPr>
                        <w:pStyle w:val="Werkstukauteur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De Bruyn Arne</w:t>
                      </w:r>
                      <w:r w:rsidRPr="008A5E7E" w:rsidR="008E1F57">
                        <w:rPr>
                          <w:color w:val="FF0000"/>
                          <w:lang w:val="nl-NL"/>
                        </w:rPr>
                        <w:br/>
                      </w:r>
                      <w:r>
                        <w:rPr>
                          <w:color w:val="FF0000"/>
                        </w:rPr>
                        <w:t>Elaerts Kobe</w:t>
                      </w:r>
                      <w:r w:rsidRPr="008A5E7E" w:rsidR="009828F6">
                        <w:rPr>
                          <w:color w:val="FF0000"/>
                          <w:lang w:val="nl-NL"/>
                        </w:rPr>
                        <w:br/>
                      </w:r>
                      <w:r>
                        <w:rPr>
                          <w:color w:val="FF0000"/>
                        </w:rPr>
                        <w:t>Serneels Kenzo</w:t>
                      </w:r>
                      <w:r w:rsidRPr="008A5E7E" w:rsidR="009828F6">
                        <w:rPr>
                          <w:color w:val="FF0000"/>
                          <w:lang w:val="nl-NL"/>
                        </w:rPr>
                        <w:t xml:space="preserve"> 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lang w:val="en-US" w:eastAsia="en-US"/>
        </w:rPr>
        <mc:AlternateContent>
          <mc:Choice Requires="wps">
            <w:drawing>
              <wp:anchor distT="0" distB="0" distL="114300" distR="114300" simplePos="0" relativeHeight="251658248" behindDoc="0" locked="0" layoutInCell="1" allowOverlap="1" wp14:anchorId="715D1144" wp14:editId="1A6C5777">
                <wp:simplePos x="0" y="0"/>
                <wp:positionH relativeFrom="column">
                  <wp:posOffset>1274445</wp:posOffset>
                </wp:positionH>
                <wp:positionV relativeFrom="page">
                  <wp:posOffset>1980565</wp:posOffset>
                </wp:positionV>
                <wp:extent cx="5260975" cy="1668780"/>
                <wp:effectExtent l="3175" t="0" r="3175" b="0"/>
                <wp:wrapNone/>
                <wp:docPr id="21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0975" cy="1668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Pr="008A5E7E" w:rsidR="004309C1" w:rsidP="001A2D28" w:rsidRDefault="008A5E7E" w14:paraId="0BC4A3BB" w14:textId="3F273E1E">
                            <w:pPr>
                              <w:pStyle w:val="Werkstuktitel"/>
                            </w:pPr>
                            <w:r>
                              <w:t>PS1 Project</w:t>
                            </w:r>
                          </w:p>
                          <w:p w:rsidRPr="00423621" w:rsidR="004309C1" w:rsidP="001A2D28" w:rsidRDefault="008A5E7E" w14:paraId="11C9E3F9" w14:textId="0DA7AEAE">
                            <w:pPr>
                              <w:pStyle w:val="Werkstukonderwerp"/>
                            </w:pPr>
                            <w:r>
                              <w:t>Professional skills</w:t>
                            </w:r>
                            <w:r w:rsidR="00192EE1">
                              <w:t xml:space="preserve"> 1ITF</w:t>
                            </w:r>
                            <w:r w:rsidR="00C84099">
                              <w:fldChar w:fldCharType="begin"/>
                            </w:r>
                            <w:r w:rsidR="00C84099">
                              <w:instrText xml:space="preserve"> DOCPROPERTY  Onderwerp  \* MERGEFORMAT </w:instrText>
                            </w:r>
                            <w:r w:rsidR="00C84099"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5265E007">
              <v:shape id="Text Box 21" style="position:absolute;margin-left:100.35pt;margin-top:155.95pt;width:414.25pt;height:131.4pt;z-index:251658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spid="_x0000_s1030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" w14:anchorId="715D1144">
                <v:textbox inset="0,0,0,0">
                  <w:txbxContent>
                    <w:p w:rsidRPr="008A5E7E" w:rsidR="004309C1" w:rsidP="001A2D28" w:rsidRDefault="008A5E7E" w14:paraId="5F87B3ED" w14:textId="3F273E1E">
                      <w:pPr>
                        <w:pStyle w:val="Werkstuktitel"/>
                      </w:pPr>
                      <w:r>
                        <w:t>PS1 Project</w:t>
                      </w:r>
                    </w:p>
                    <w:p w:rsidRPr="00423621" w:rsidR="004309C1" w:rsidP="001A2D28" w:rsidRDefault="008A5E7E" w14:paraId="4FF709E7" w14:textId="0DA7AEAE">
                      <w:pPr>
                        <w:pStyle w:val="Werkstukonderwerp"/>
                      </w:pPr>
                      <w:r>
                        <w:t>Professional skills</w:t>
                      </w:r>
                      <w:r w:rsidR="00192EE1">
                        <w:t xml:space="preserve"> 1ITF</w:t>
                      </w:r>
                      <w:r w:rsidR="00C84099">
                        <w:fldChar w:fldCharType="begin"/>
                      </w:r>
                      <w:r w:rsidR="00C84099">
                        <w:instrText xml:space="preserve"> DOCPROPERTY  Onderwerp  \* MERGEFORMAT </w:instrText>
                      </w:r>
                      <w:r w:rsidR="00C84099">
                        <w:fldChar w:fldCharType="end"/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bookmarkEnd w:id="0"/>
      <w:bookmarkEnd w:id="1"/>
      <w:r>
        <w:rPr>
          <w:lang w:val="en-US" w:eastAsia="en-US"/>
        </w:rPr>
        <mc:AlternateContent>
          <mc:Choice Requires="wps">
            <w:drawing>
              <wp:anchor distT="0" distB="0" distL="114300" distR="114300" simplePos="0" relativeHeight="251658241" behindDoc="0" locked="1" layoutInCell="1" allowOverlap="1" wp14:anchorId="49642A26" wp14:editId="22B1DD4E">
                <wp:simplePos x="0" y="0"/>
                <wp:positionH relativeFrom="column">
                  <wp:posOffset>972820</wp:posOffset>
                </wp:positionH>
                <wp:positionV relativeFrom="paragraph">
                  <wp:posOffset>-1390650</wp:posOffset>
                </wp:positionV>
                <wp:extent cx="4959350" cy="685800"/>
                <wp:effectExtent l="0" t="4445" r="0" b="0"/>
                <wp:wrapNone/>
                <wp:docPr id="20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935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Pr="003C6E8A" w:rsidR="004309C1" w:rsidP="00C26799" w:rsidRDefault="00DA5660" w14:paraId="4D8E2A77" w14:textId="77777777">
                            <w:pPr>
                              <w:pStyle w:val="Instelling"/>
                            </w:pPr>
                            <w:r>
                              <w:fldChar w:fldCharType="begin"/>
                            </w:r>
                            <w:r>
                              <w:instrText>DOCPROPERTY  Instelling  \* MERGEFORMAT</w:instrText>
                            </w:r>
                            <w:r>
                              <w:fldChar w:fldCharType="separate"/>
                            </w:r>
                            <w:r w:rsidR="004309C1">
                              <w:t xml:space="preserve"> Thomas More Kempen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4D12E199">
              <v:shape id="Text Box 20" style="position:absolute;margin-left:76.6pt;margin-top:-109.5pt;width:390.5pt;height:54pt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31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" w14:anchorId="49642A26">
                <v:textbox>
                  <w:txbxContent>
                    <w:p w:rsidRPr="003C6E8A" w:rsidR="004309C1" w:rsidP="00C26799" w:rsidRDefault="00DA5660" w14:paraId="03F5FD36" w14:textId="77777777">
                      <w:pPr>
                        <w:pStyle w:val="Instelling"/>
                      </w:pPr>
                      <w:r>
                        <w:fldChar w:fldCharType="begin"/>
                      </w:r>
                      <w:r>
                        <w:instrText>DOCPROPERTY  Instelling  \* MERGEFORMAT</w:instrText>
                      </w:r>
                      <w:r>
                        <w:fldChar w:fldCharType="separate"/>
                      </w:r>
                      <w:r w:rsidR="004309C1">
                        <w:t xml:space="preserve"> Thomas More Kempen</w:t>
                      </w:r>
                      <w:r>
                        <w:fldChar w:fldCharType="end"/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EF103B" w:rsidR="00537B56">
        <w:rPr>
          <w:lang w:val="en-US" w:eastAsia="en-US"/>
        </w:rPr>
        <w:drawing>
          <wp:anchor distT="0" distB="0" distL="114300" distR="114300" simplePos="0" relativeHeight="251658242" behindDoc="0" locked="1" layoutInCell="1" allowOverlap="1" wp14:anchorId="1C83C996" wp14:editId="06D94794">
            <wp:simplePos x="0" y="0"/>
            <wp:positionH relativeFrom="column">
              <wp:posOffset>-561340</wp:posOffset>
            </wp:positionH>
            <wp:positionV relativeFrom="page">
              <wp:posOffset>2026285</wp:posOffset>
            </wp:positionV>
            <wp:extent cx="1584960" cy="782320"/>
            <wp:effectExtent l="0" t="0" r="0" b="0"/>
            <wp:wrapNone/>
            <wp:docPr id="331" name="Picture 3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1" descr="logokhk_kleur origineel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4960" cy="782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US" w:eastAsia="en-US"/>
        </w:rPr>
        <mc:AlternateContent>
          <mc:Choice Requires="wps">
            <w:drawing>
              <wp:anchor distT="0" distB="0" distL="114300" distR="114300" simplePos="0" relativeHeight="251658244" behindDoc="1" locked="1" layoutInCell="1" allowOverlap="1" wp14:anchorId="589BA233" wp14:editId="65AA6986">
                <wp:simplePos x="0" y="0"/>
                <wp:positionH relativeFrom="column">
                  <wp:posOffset>-899160</wp:posOffset>
                </wp:positionH>
                <wp:positionV relativeFrom="page">
                  <wp:posOffset>0</wp:posOffset>
                </wp:positionV>
                <wp:extent cx="7567295" cy="1511935"/>
                <wp:effectExtent l="0" t="0" r="0" b="2540"/>
                <wp:wrapThrough wrapText="bothSides">
                  <wp:wrapPolygon edited="0">
                    <wp:start x="-29" y="0"/>
                    <wp:lineTo x="-29" y="21482"/>
                    <wp:lineTo x="21600" y="21482"/>
                    <wp:lineTo x="21600" y="0"/>
                    <wp:lineTo x="-29" y="0"/>
                  </wp:wrapPolygon>
                </wp:wrapThrough>
                <wp:docPr id="19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67295" cy="151193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non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a14="http://schemas.microsoft.com/office/drawing/2010/main" xmlns:pic="http://schemas.openxmlformats.org/drawingml/2006/picture" xmlns:arto="http://schemas.microsoft.com/office/word/2006/arto">
            <w:pict w14:anchorId="0F2B3B32">
              <v:rect id="Rectangle 19" style="position:absolute;margin-left:-70.8pt;margin-top:0;width:595.85pt;height:119.05pt;z-index:-25165823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spid="_x0000_s1026" fillcolor="#f04c03 [3205]" stroked="f" w14:anchorId="1B2776E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">
                <w10:wrap type="through" anchory="page"/>
                <w10:anchorlock/>
              </v:rect>
            </w:pict>
          </mc:Fallback>
        </mc:AlternateContent>
      </w:r>
    </w:p>
    <w:p w:rsidRPr="00CD5EAE" w:rsidR="00CD5EAE" w:rsidP="00CD5EAE" w:rsidRDefault="00CD5EAE" w14:paraId="28019B51" w14:textId="77777777"/>
    <w:p w:rsidRPr="00CD5EAE" w:rsidR="00CD5EAE" w:rsidP="00CD5EAE" w:rsidRDefault="00CD5EAE" w14:paraId="6511ADE4" w14:textId="77777777"/>
    <w:p w:rsidRPr="00CD5EAE" w:rsidR="00CD5EAE" w:rsidP="00CD5EAE" w:rsidRDefault="00CD5EAE" w14:paraId="757A4098" w14:textId="77777777"/>
    <w:p w:rsidRPr="00CD5EAE" w:rsidR="00CD5EAE" w:rsidP="00CD5EAE" w:rsidRDefault="00CD5EAE" w14:paraId="02DD2344" w14:textId="77777777"/>
    <w:p w:rsidRPr="00CD5EAE" w:rsidR="00CD5EAE" w:rsidP="00CD5EAE" w:rsidRDefault="00CD5EAE" w14:paraId="74DFA5F9" w14:textId="77777777"/>
    <w:p w:rsidRPr="00CD5EAE" w:rsidR="00CD5EAE" w:rsidP="00CD5EAE" w:rsidRDefault="00CD5EAE" w14:paraId="6DC298A4" w14:textId="77777777"/>
    <w:p w:rsidRPr="00CD5EAE" w:rsidR="00CD5EAE" w:rsidP="00CD5EAE" w:rsidRDefault="00CD5EAE" w14:paraId="4AD87283" w14:textId="77777777"/>
    <w:p w:rsidRPr="00CD5EAE" w:rsidR="00CD5EAE" w:rsidP="00CD5EAE" w:rsidRDefault="00CD5EAE" w14:paraId="6411381C" w14:textId="77777777"/>
    <w:p w:rsidRPr="00CD5EAE" w:rsidR="00CD5EAE" w:rsidP="00CD5EAE" w:rsidRDefault="00CD5EAE" w14:paraId="08C3CEAE" w14:textId="77777777"/>
    <w:p w:rsidRPr="00CD5EAE" w:rsidR="00CD5EAE" w:rsidP="00CD5EAE" w:rsidRDefault="00CD5EAE" w14:paraId="5A34F779" w14:textId="77777777"/>
    <w:p w:rsidRPr="00CD5EAE" w:rsidR="00CD5EAE" w:rsidP="00CD5EAE" w:rsidRDefault="00CD5EAE" w14:paraId="4857227C" w14:textId="77777777"/>
    <w:p w:rsidRPr="00CD5EAE" w:rsidR="00CD5EAE" w:rsidP="00CD5EAE" w:rsidRDefault="00CD5EAE" w14:paraId="1E65FEA8" w14:textId="77777777"/>
    <w:p w:rsidRPr="00CD5EAE" w:rsidR="00CD5EAE" w:rsidP="00CD5EAE" w:rsidRDefault="00CD5EAE" w14:paraId="46243F39" w14:textId="77777777"/>
    <w:p w:rsidRPr="00CD5EAE" w:rsidR="00CD5EAE" w:rsidP="00CD5EAE" w:rsidRDefault="00CD5EAE" w14:paraId="74B79787" w14:textId="77777777"/>
    <w:p w:rsidR="00CD5EAE" w:rsidP="00CD5EAE" w:rsidRDefault="00CD5EAE" w14:paraId="05C20BEA" w14:textId="77777777"/>
    <w:p w:rsidRPr="00CD5EAE" w:rsidR="00CD5EAE" w:rsidP="00CD5EAE" w:rsidRDefault="00CD5EAE" w14:paraId="0766958B" w14:textId="0C21BFA6">
      <w:pPr>
        <w:sectPr w:rsidRPr="00CD5EAE" w:rsidR="00CD5EAE" w:rsidSect="003A412A">
          <w:headerReference w:type="default" r:id="rId13"/>
          <w:headerReference w:type="first" r:id="rId14"/>
          <w:footerReference w:type="first" r:id="rId15"/>
          <w:type w:val="oddPage"/>
          <w:pgSz w:w="11906" w:h="16838" w:orient="portrait" w:code="9"/>
          <w:pgMar w:top="0" w:right="1418" w:bottom="1418" w:left="1418" w:header="709" w:footer="709" w:gutter="0"/>
          <w:cols w:space="708"/>
          <w:titlePg/>
          <w:docGrid w:linePitch="360"/>
        </w:sectPr>
      </w:pPr>
    </w:p>
    <w:p w:rsidRPr="00431041" w:rsidR="000215B7" w:rsidP="000215B7" w:rsidRDefault="00431041" w14:paraId="421A9CBC" w14:textId="199BE05C">
      <w:pPr>
        <w:pStyle w:val="Kop1zondernummer"/>
      </w:pPr>
      <w:bookmarkStart w:name="_Toc130822398" w:id="2"/>
      <w:bookmarkStart w:name="_Toc143892546" w:id="3"/>
      <w:bookmarkStart w:name="_Toc143893404" w:id="4"/>
      <w:bookmarkStart w:name="_Toc143893472" w:id="5"/>
      <w:bookmarkStart w:name="_Toc143894257" w:id="6"/>
      <w:bookmarkStart w:name="_Toc144138868" w:id="7"/>
      <w:bookmarkStart w:name="_Toc144271808" w:id="8"/>
      <w:bookmarkStart w:name="_Toc144272021" w:id="9"/>
      <w:bookmarkStart w:name="_Toc144653029" w:id="10"/>
      <w:r>
        <w:t>Voorwoord</w:t>
      </w:r>
      <w:bookmarkEnd w:id="2"/>
    </w:p>
    <w:p w:rsidRPr="00E019FC" w:rsidR="00D311B2" w:rsidP="00B83CA5" w:rsidRDefault="00EF3FD6" w14:paraId="7E02403F" w14:textId="3C68627C">
      <w:pPr>
        <w:pStyle w:val="Default"/>
        <w:spacing w:line="360" w:lineRule="auto"/>
        <w:rPr>
          <w:bCs/>
          <w:szCs w:val="20"/>
        </w:rPr>
      </w:pPr>
      <w:r w:rsidRPr="00951E85">
        <w:rPr>
          <w:sz w:val="20"/>
          <w:szCs w:val="20"/>
          <w:lang w:val="nl-NL"/>
        </w:rPr>
        <w:br/>
      </w:r>
      <w:r w:rsidRPr="00E019FC" w:rsidR="00433D7B">
        <w:rPr>
          <w:bCs/>
          <w:szCs w:val="20"/>
        </w:rPr>
        <w:t xml:space="preserve">De bib </w:t>
      </w:r>
      <w:r w:rsidRPr="00E019FC" w:rsidR="00951E85">
        <w:rPr>
          <w:bCs/>
          <w:szCs w:val="20"/>
        </w:rPr>
        <w:t xml:space="preserve">verliest steeds meer de interesse van het jongere publiek </w:t>
      </w:r>
      <w:r w:rsidRPr="00E019FC" w:rsidR="0033748D">
        <w:rPr>
          <w:bCs/>
          <w:szCs w:val="20"/>
        </w:rPr>
        <w:t xml:space="preserve">want alles kan tegenwoordig toch online of valt te bestellen. </w:t>
      </w:r>
      <w:r w:rsidRPr="00E019FC" w:rsidR="00DF185D">
        <w:rPr>
          <w:bCs/>
          <w:szCs w:val="20"/>
        </w:rPr>
        <w:t xml:space="preserve">Een nieuwe unieke ervaring in de bib creëren zou hier een oplossing voor kunnen brengen. </w:t>
      </w:r>
      <w:r w:rsidRPr="00E019FC" w:rsidR="00CA466E">
        <w:rPr>
          <w:bCs/>
          <w:szCs w:val="20"/>
        </w:rPr>
        <w:t xml:space="preserve">Om een jong publiek meer naar de bib te krijgen kunnen </w:t>
      </w:r>
      <w:r w:rsidRPr="00E019FC" w:rsidR="005C4CDE">
        <w:rPr>
          <w:bCs/>
          <w:szCs w:val="20"/>
        </w:rPr>
        <w:t xml:space="preserve">prentenboeken hiervoor gebruikt worden. Een </w:t>
      </w:r>
      <w:r w:rsidRPr="00E019FC" w:rsidR="00C96457">
        <w:rPr>
          <w:bCs/>
          <w:szCs w:val="20"/>
        </w:rPr>
        <w:t xml:space="preserve">prentenboek is een ervaring van beeld en een verteller maar wat als het meer was? Wat als </w:t>
      </w:r>
      <w:r w:rsidRPr="00E019FC" w:rsidR="00B05C76">
        <w:rPr>
          <w:bCs/>
          <w:szCs w:val="20"/>
        </w:rPr>
        <w:t xml:space="preserve">het verhaal beleefd kan worden tijdens het luisteren door het namaken van </w:t>
      </w:r>
      <w:r w:rsidRPr="00E019FC" w:rsidR="00D80A8B">
        <w:rPr>
          <w:bCs/>
          <w:szCs w:val="20"/>
        </w:rPr>
        <w:t xml:space="preserve">de omgeving: geluiden, licht, </w:t>
      </w:r>
      <w:r w:rsidRPr="00E019FC" w:rsidR="000F459A">
        <w:rPr>
          <w:bCs/>
          <w:szCs w:val="20"/>
        </w:rPr>
        <w:t xml:space="preserve">weer etc. Dit is wat wij willen creëren om een unieke 4D-ervaring te </w:t>
      </w:r>
      <w:r w:rsidRPr="00E019FC" w:rsidR="00D55C54">
        <w:rPr>
          <w:bCs/>
          <w:szCs w:val="20"/>
        </w:rPr>
        <w:t>maken die meer mensen naar de bib aantrekt.</w:t>
      </w:r>
    </w:p>
    <w:p w:rsidRPr="00431041" w:rsidR="0013347E" w:rsidP="006B4FD0" w:rsidRDefault="00431041" w14:paraId="0583A24F" w14:textId="302C99A0">
      <w:pPr>
        <w:pStyle w:val="Kop1zondernummer"/>
      </w:pPr>
      <w:bookmarkStart w:name="Inhoudstafel" w:id="11"/>
      <w:bookmarkStart w:name="b04_Inhoudstafel" w:id="12"/>
      <w:bookmarkStart w:name="_Toc130822399" w:id="13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r>
        <w:t>Inhoudstabel</w:t>
      </w:r>
      <w:bookmarkEnd w:id="13"/>
    </w:p>
    <w:bookmarkStart w:name="_Toc143892547" w:displacedByCustomXml="next" w:id="14"/>
    <w:bookmarkStart w:name="_Toc143893405" w:displacedByCustomXml="next" w:id="15"/>
    <w:bookmarkStart w:name="_Toc143893473" w:displacedByCustomXml="next" w:id="16"/>
    <w:bookmarkStart w:name="_Toc143894258" w:displacedByCustomXml="next" w:id="17"/>
    <w:bookmarkStart w:name="_Toc144138869" w:displacedByCustomXml="next" w:id="18"/>
    <w:bookmarkStart w:name="_Toc144271809" w:displacedByCustomXml="next" w:id="19"/>
    <w:bookmarkStart w:name="_Toc144272022" w:displacedByCustomXml="next" w:id="20"/>
    <w:bookmarkStart w:name="_Toc144653030" w:displacedByCustomXml="next" w:id="21"/>
    <w:sdt>
      <w:sdtPr>
        <w:rPr>
          <w:rFonts w:ascii="Verdana" w:hAnsi="Verdana" w:eastAsia="Times New Roman" w:cs="Times New Roman"/>
          <w:b w:val="0"/>
          <w:bCs w:val="0"/>
          <w:color w:val="auto"/>
          <w:sz w:val="20"/>
          <w:szCs w:val="24"/>
          <w:lang w:val="nl-NL"/>
        </w:rPr>
        <w:id w:val="-291062042"/>
        <w:docPartObj>
          <w:docPartGallery w:val="Table of Contents"/>
          <w:docPartUnique/>
        </w:docPartObj>
      </w:sdtPr>
      <w:sdtContent>
        <w:p w:rsidRPr="00E1506B" w:rsidR="00411E5C" w:rsidRDefault="00E1506B" w14:paraId="596B76CE" w14:textId="6C6186FF">
          <w:pPr>
            <w:pStyle w:val="TOCHeading"/>
          </w:pPr>
          <w:r>
            <w:t>Inhoud</w:t>
          </w:r>
        </w:p>
        <w:p w:rsidR="0092709A" w:rsidRDefault="00411E5C" w14:paraId="1A8EE44F" w14:textId="0733F699">
          <w:pPr>
            <w:pStyle w:val="TOC2"/>
            <w:rPr>
              <w:rFonts w:asciiTheme="minorHAnsi" w:hAnsiTheme="minorHAnsi" w:eastAsiaTheme="minorEastAsia" w:cstheme="minorBidi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history="1" w:anchor="_Toc130822398">
            <w:r w:rsidRPr="00FF630E" w:rsidR="0092709A">
              <w:rPr>
                <w:rStyle w:val="Hyperlink"/>
              </w:rPr>
              <w:t>Voorwoord</w:t>
            </w:r>
            <w:r w:rsidR="0092709A">
              <w:rPr>
                <w:webHidden/>
              </w:rPr>
              <w:tab/>
            </w:r>
            <w:r w:rsidR="0092709A">
              <w:rPr>
                <w:webHidden/>
              </w:rPr>
              <w:fldChar w:fldCharType="begin"/>
            </w:r>
            <w:r w:rsidR="0092709A">
              <w:rPr>
                <w:webHidden/>
              </w:rPr>
              <w:instrText xml:space="preserve"> PAGEREF _Toc130822398 \h </w:instrText>
            </w:r>
            <w:r w:rsidR="0092709A">
              <w:rPr>
                <w:webHidden/>
              </w:rPr>
            </w:r>
            <w:r w:rsidR="0092709A">
              <w:rPr>
                <w:webHidden/>
              </w:rPr>
              <w:fldChar w:fldCharType="separate"/>
            </w:r>
            <w:r w:rsidR="0092709A">
              <w:rPr>
                <w:webHidden/>
              </w:rPr>
              <w:t>3</w:t>
            </w:r>
            <w:r w:rsidR="0092709A">
              <w:rPr>
                <w:webHidden/>
              </w:rPr>
              <w:fldChar w:fldCharType="end"/>
            </w:r>
          </w:hyperlink>
        </w:p>
        <w:p w:rsidR="0092709A" w:rsidRDefault="00A43F29" w14:paraId="76D95DB9" w14:textId="7425CDBD">
          <w:pPr>
            <w:pStyle w:val="TOC2"/>
            <w:rPr>
              <w:rFonts w:asciiTheme="minorHAnsi" w:hAnsiTheme="minorHAnsi" w:eastAsiaTheme="minorEastAsia" w:cstheme="minorBidi"/>
              <w:sz w:val="22"/>
              <w:szCs w:val="22"/>
            </w:rPr>
          </w:pPr>
          <w:hyperlink w:history="1" w:anchor="_Toc130822399">
            <w:r w:rsidRPr="00FF630E" w:rsidR="0092709A">
              <w:rPr>
                <w:rStyle w:val="Hyperlink"/>
              </w:rPr>
              <w:t>Inhoudstabel</w:t>
            </w:r>
            <w:r w:rsidR="0092709A">
              <w:rPr>
                <w:webHidden/>
              </w:rPr>
              <w:tab/>
            </w:r>
            <w:r w:rsidR="0092709A">
              <w:rPr>
                <w:webHidden/>
              </w:rPr>
              <w:fldChar w:fldCharType="begin"/>
            </w:r>
            <w:r w:rsidR="0092709A">
              <w:rPr>
                <w:webHidden/>
              </w:rPr>
              <w:instrText xml:space="preserve"> PAGEREF _Toc130822399 \h </w:instrText>
            </w:r>
            <w:r w:rsidR="0092709A">
              <w:rPr>
                <w:webHidden/>
              </w:rPr>
            </w:r>
            <w:r w:rsidR="0092709A">
              <w:rPr>
                <w:webHidden/>
              </w:rPr>
              <w:fldChar w:fldCharType="separate"/>
            </w:r>
            <w:r w:rsidR="0092709A">
              <w:rPr>
                <w:webHidden/>
              </w:rPr>
              <w:t>4</w:t>
            </w:r>
            <w:r w:rsidR="0092709A">
              <w:rPr>
                <w:webHidden/>
              </w:rPr>
              <w:fldChar w:fldCharType="end"/>
            </w:r>
          </w:hyperlink>
        </w:p>
        <w:p w:rsidR="0092709A" w:rsidRDefault="00A43F29" w14:paraId="0BED76CD" w14:textId="21A9C88C">
          <w:pPr>
            <w:pStyle w:val="TOC1"/>
            <w:rPr>
              <w:rFonts w:asciiTheme="minorHAnsi" w:hAnsiTheme="minorHAnsi" w:eastAsiaTheme="minorEastAsia" w:cstheme="minorBidi"/>
              <w:b w:val="0"/>
              <w:sz w:val="22"/>
              <w:szCs w:val="22"/>
            </w:rPr>
          </w:pPr>
          <w:hyperlink w:history="1" w:anchor="_Toc130822400">
            <w:r w:rsidRPr="00FF630E" w:rsidR="0092709A">
              <w:rPr>
                <w:rStyle w:val="Hyperlink"/>
                <w:lang w:val="en-US"/>
              </w:rPr>
              <w:t>1</w:t>
            </w:r>
            <w:r w:rsidR="0092709A">
              <w:rPr>
                <w:rFonts w:asciiTheme="minorHAnsi" w:hAnsiTheme="minorHAnsi" w:eastAsiaTheme="minorEastAsia" w:cstheme="minorBidi"/>
                <w:b w:val="0"/>
                <w:sz w:val="22"/>
                <w:szCs w:val="22"/>
              </w:rPr>
              <w:tab/>
            </w:r>
            <w:r w:rsidRPr="00FF630E" w:rsidR="0092709A">
              <w:rPr>
                <w:rStyle w:val="Hyperlink"/>
              </w:rPr>
              <w:t>Functionalteit en gebruikersscenario</w:t>
            </w:r>
            <w:r w:rsidR="0092709A">
              <w:rPr>
                <w:webHidden/>
              </w:rPr>
              <w:tab/>
            </w:r>
            <w:r w:rsidR="0092709A">
              <w:rPr>
                <w:webHidden/>
              </w:rPr>
              <w:fldChar w:fldCharType="begin"/>
            </w:r>
            <w:r w:rsidR="0092709A">
              <w:rPr>
                <w:webHidden/>
              </w:rPr>
              <w:instrText xml:space="preserve"> PAGEREF _Toc130822400 \h </w:instrText>
            </w:r>
            <w:r w:rsidR="0092709A">
              <w:rPr>
                <w:webHidden/>
              </w:rPr>
            </w:r>
            <w:r w:rsidR="0092709A">
              <w:rPr>
                <w:webHidden/>
              </w:rPr>
              <w:fldChar w:fldCharType="separate"/>
            </w:r>
            <w:r w:rsidR="0092709A">
              <w:rPr>
                <w:webHidden/>
              </w:rPr>
              <w:t>5</w:t>
            </w:r>
            <w:r w:rsidR="0092709A">
              <w:rPr>
                <w:webHidden/>
              </w:rPr>
              <w:fldChar w:fldCharType="end"/>
            </w:r>
          </w:hyperlink>
        </w:p>
        <w:p w:rsidR="0092709A" w:rsidRDefault="00A43F29" w14:paraId="2FF33BDD" w14:textId="3A2BA37F">
          <w:pPr>
            <w:pStyle w:val="TOC2"/>
            <w:rPr>
              <w:rFonts w:asciiTheme="minorHAnsi" w:hAnsiTheme="minorHAnsi" w:eastAsiaTheme="minorEastAsia" w:cstheme="minorBidi"/>
              <w:sz w:val="22"/>
              <w:szCs w:val="22"/>
            </w:rPr>
          </w:pPr>
          <w:hyperlink w:history="1" w:anchor="_Toc130822401">
            <w:r w:rsidRPr="00FF630E" w:rsidR="0092709A">
              <w:rPr>
                <w:rStyle w:val="Hyperlink"/>
              </w:rPr>
              <w:t>1.1</w:t>
            </w:r>
            <w:r w:rsidR="0092709A">
              <w:rPr>
                <w:rFonts w:asciiTheme="minorHAnsi" w:hAnsiTheme="minorHAnsi" w:eastAsiaTheme="minorEastAsia" w:cstheme="minorBidi"/>
                <w:sz w:val="22"/>
                <w:szCs w:val="22"/>
              </w:rPr>
              <w:tab/>
            </w:r>
            <w:r w:rsidRPr="00FF630E" w:rsidR="0092709A">
              <w:rPr>
                <w:rStyle w:val="Hyperlink"/>
              </w:rPr>
              <w:t>Functies</w:t>
            </w:r>
            <w:r w:rsidR="0092709A">
              <w:rPr>
                <w:webHidden/>
              </w:rPr>
              <w:tab/>
            </w:r>
            <w:r w:rsidR="0092709A">
              <w:rPr>
                <w:webHidden/>
              </w:rPr>
              <w:fldChar w:fldCharType="begin"/>
            </w:r>
            <w:r w:rsidR="0092709A">
              <w:rPr>
                <w:webHidden/>
              </w:rPr>
              <w:instrText xml:space="preserve"> PAGEREF _Toc130822401 \h </w:instrText>
            </w:r>
            <w:r w:rsidR="0092709A">
              <w:rPr>
                <w:webHidden/>
              </w:rPr>
            </w:r>
            <w:r w:rsidR="0092709A">
              <w:rPr>
                <w:webHidden/>
              </w:rPr>
              <w:fldChar w:fldCharType="separate"/>
            </w:r>
            <w:r w:rsidR="0092709A">
              <w:rPr>
                <w:webHidden/>
              </w:rPr>
              <w:t>5</w:t>
            </w:r>
            <w:r w:rsidR="0092709A">
              <w:rPr>
                <w:webHidden/>
              </w:rPr>
              <w:fldChar w:fldCharType="end"/>
            </w:r>
          </w:hyperlink>
        </w:p>
        <w:p w:rsidR="0092709A" w:rsidRDefault="00A43F29" w14:paraId="214C5944" w14:textId="7D834B78">
          <w:pPr>
            <w:pStyle w:val="TOC2"/>
            <w:rPr>
              <w:rFonts w:asciiTheme="minorHAnsi" w:hAnsiTheme="minorHAnsi" w:eastAsiaTheme="minorEastAsia" w:cstheme="minorBidi"/>
              <w:sz w:val="22"/>
              <w:szCs w:val="22"/>
            </w:rPr>
          </w:pPr>
          <w:hyperlink w:history="1" w:anchor="_Toc130822402">
            <w:r w:rsidRPr="00FF630E" w:rsidR="0092709A">
              <w:rPr>
                <w:rStyle w:val="Hyperlink"/>
              </w:rPr>
              <w:t>1.2</w:t>
            </w:r>
            <w:r w:rsidR="0092709A">
              <w:rPr>
                <w:rFonts w:asciiTheme="minorHAnsi" w:hAnsiTheme="minorHAnsi" w:eastAsiaTheme="minorEastAsia" w:cstheme="minorBidi"/>
                <w:sz w:val="22"/>
                <w:szCs w:val="22"/>
              </w:rPr>
              <w:tab/>
            </w:r>
            <w:r w:rsidRPr="00FF630E" w:rsidR="0092709A">
              <w:rPr>
                <w:rStyle w:val="Hyperlink"/>
              </w:rPr>
              <w:t>Enkele scenarios</w:t>
            </w:r>
            <w:r w:rsidR="0092709A">
              <w:rPr>
                <w:webHidden/>
              </w:rPr>
              <w:tab/>
            </w:r>
            <w:r w:rsidR="0092709A">
              <w:rPr>
                <w:webHidden/>
              </w:rPr>
              <w:fldChar w:fldCharType="begin"/>
            </w:r>
            <w:r w:rsidR="0092709A">
              <w:rPr>
                <w:webHidden/>
              </w:rPr>
              <w:instrText xml:space="preserve"> PAGEREF _Toc130822402 \h </w:instrText>
            </w:r>
            <w:r w:rsidR="0092709A">
              <w:rPr>
                <w:webHidden/>
              </w:rPr>
            </w:r>
            <w:r w:rsidR="0092709A">
              <w:rPr>
                <w:webHidden/>
              </w:rPr>
              <w:fldChar w:fldCharType="separate"/>
            </w:r>
            <w:r w:rsidR="0092709A">
              <w:rPr>
                <w:webHidden/>
              </w:rPr>
              <w:t>5</w:t>
            </w:r>
            <w:r w:rsidR="0092709A">
              <w:rPr>
                <w:webHidden/>
              </w:rPr>
              <w:fldChar w:fldCharType="end"/>
            </w:r>
          </w:hyperlink>
        </w:p>
        <w:p w:rsidR="0092709A" w:rsidRDefault="00A43F29" w14:paraId="0909403A" w14:textId="4916CF8F">
          <w:pPr>
            <w:pStyle w:val="TOC1"/>
            <w:rPr>
              <w:rFonts w:asciiTheme="minorHAnsi" w:hAnsiTheme="minorHAnsi" w:eastAsiaTheme="minorEastAsia" w:cstheme="minorBidi"/>
              <w:b w:val="0"/>
              <w:sz w:val="22"/>
              <w:szCs w:val="22"/>
            </w:rPr>
          </w:pPr>
          <w:hyperlink w:history="1" w:anchor="_Toc130822403">
            <w:r w:rsidRPr="00FF630E" w:rsidR="0092709A">
              <w:rPr>
                <w:rStyle w:val="Hyperlink"/>
              </w:rPr>
              <w:t>2</w:t>
            </w:r>
            <w:r w:rsidR="0092709A">
              <w:rPr>
                <w:rFonts w:asciiTheme="minorHAnsi" w:hAnsiTheme="minorHAnsi" w:eastAsiaTheme="minorEastAsia" w:cstheme="minorBidi"/>
                <w:b w:val="0"/>
                <w:sz w:val="22"/>
                <w:szCs w:val="22"/>
              </w:rPr>
              <w:tab/>
            </w:r>
            <w:r w:rsidRPr="00FF630E" w:rsidR="0092709A">
              <w:rPr>
                <w:rStyle w:val="Hyperlink"/>
              </w:rPr>
              <w:t>Gebruikte technologieën</w:t>
            </w:r>
            <w:r w:rsidR="0092709A">
              <w:rPr>
                <w:webHidden/>
              </w:rPr>
              <w:tab/>
            </w:r>
            <w:r w:rsidR="0092709A">
              <w:rPr>
                <w:webHidden/>
              </w:rPr>
              <w:fldChar w:fldCharType="begin"/>
            </w:r>
            <w:r w:rsidR="0092709A">
              <w:rPr>
                <w:webHidden/>
              </w:rPr>
              <w:instrText xml:space="preserve"> PAGEREF _Toc130822403 \h </w:instrText>
            </w:r>
            <w:r w:rsidR="0092709A">
              <w:rPr>
                <w:webHidden/>
              </w:rPr>
            </w:r>
            <w:r w:rsidR="0092709A">
              <w:rPr>
                <w:webHidden/>
              </w:rPr>
              <w:fldChar w:fldCharType="separate"/>
            </w:r>
            <w:r w:rsidR="0092709A">
              <w:rPr>
                <w:webHidden/>
              </w:rPr>
              <w:t>6</w:t>
            </w:r>
            <w:r w:rsidR="0092709A">
              <w:rPr>
                <w:webHidden/>
              </w:rPr>
              <w:fldChar w:fldCharType="end"/>
            </w:r>
          </w:hyperlink>
        </w:p>
        <w:p w:rsidR="0092709A" w:rsidRDefault="00A43F29" w14:paraId="42F19F3A" w14:textId="6BBC04CB">
          <w:pPr>
            <w:pStyle w:val="TOC2"/>
            <w:rPr>
              <w:rFonts w:asciiTheme="minorHAnsi" w:hAnsiTheme="minorHAnsi" w:eastAsiaTheme="minorEastAsia" w:cstheme="minorBidi"/>
              <w:sz w:val="22"/>
              <w:szCs w:val="22"/>
            </w:rPr>
          </w:pPr>
          <w:hyperlink w:history="1" w:anchor="_Toc130822404">
            <w:r w:rsidRPr="00FF630E" w:rsidR="0092709A">
              <w:rPr>
                <w:rStyle w:val="Hyperlink"/>
              </w:rPr>
              <w:t>2.1</w:t>
            </w:r>
            <w:r w:rsidR="0092709A">
              <w:rPr>
                <w:rFonts w:asciiTheme="minorHAnsi" w:hAnsiTheme="minorHAnsi" w:eastAsiaTheme="minorEastAsia" w:cstheme="minorBidi"/>
                <w:sz w:val="22"/>
                <w:szCs w:val="22"/>
              </w:rPr>
              <w:tab/>
            </w:r>
            <w:r w:rsidRPr="00FF630E" w:rsidR="0092709A">
              <w:rPr>
                <w:rStyle w:val="Hyperlink"/>
              </w:rPr>
              <w:t>Lijst gebruikte technologieën</w:t>
            </w:r>
            <w:r w:rsidR="0092709A">
              <w:rPr>
                <w:webHidden/>
              </w:rPr>
              <w:tab/>
            </w:r>
            <w:r w:rsidR="0092709A">
              <w:rPr>
                <w:webHidden/>
              </w:rPr>
              <w:fldChar w:fldCharType="begin"/>
            </w:r>
            <w:r w:rsidR="0092709A">
              <w:rPr>
                <w:webHidden/>
              </w:rPr>
              <w:instrText xml:space="preserve"> PAGEREF _Toc130822404 \h </w:instrText>
            </w:r>
            <w:r w:rsidR="0092709A">
              <w:rPr>
                <w:webHidden/>
              </w:rPr>
            </w:r>
            <w:r w:rsidR="0092709A">
              <w:rPr>
                <w:webHidden/>
              </w:rPr>
              <w:fldChar w:fldCharType="separate"/>
            </w:r>
            <w:r w:rsidR="0092709A">
              <w:rPr>
                <w:webHidden/>
              </w:rPr>
              <w:t>6</w:t>
            </w:r>
            <w:r w:rsidR="0092709A">
              <w:rPr>
                <w:webHidden/>
              </w:rPr>
              <w:fldChar w:fldCharType="end"/>
            </w:r>
          </w:hyperlink>
        </w:p>
        <w:p w:rsidR="0092709A" w:rsidRDefault="00A43F29" w14:paraId="4A7649B7" w14:textId="75FEBF2E">
          <w:pPr>
            <w:pStyle w:val="TOC2"/>
            <w:rPr>
              <w:rFonts w:asciiTheme="minorHAnsi" w:hAnsiTheme="minorHAnsi" w:eastAsiaTheme="minorEastAsia" w:cstheme="minorBidi"/>
              <w:sz w:val="22"/>
              <w:szCs w:val="22"/>
            </w:rPr>
          </w:pPr>
          <w:hyperlink w:history="1" w:anchor="_Toc130822405">
            <w:r w:rsidRPr="00FF630E" w:rsidR="0092709A">
              <w:rPr>
                <w:rStyle w:val="Hyperlink"/>
              </w:rPr>
              <w:t>2.2</w:t>
            </w:r>
            <w:r w:rsidR="0092709A">
              <w:rPr>
                <w:rFonts w:asciiTheme="minorHAnsi" w:hAnsiTheme="minorHAnsi" w:eastAsiaTheme="minorEastAsia" w:cstheme="minorBidi"/>
                <w:sz w:val="22"/>
                <w:szCs w:val="22"/>
              </w:rPr>
              <w:tab/>
            </w:r>
            <w:r w:rsidRPr="00FF630E" w:rsidR="0092709A">
              <w:rPr>
                <w:rStyle w:val="Hyperlink"/>
              </w:rPr>
              <w:t>Extra uitleg</w:t>
            </w:r>
            <w:r w:rsidR="0092709A">
              <w:rPr>
                <w:webHidden/>
              </w:rPr>
              <w:tab/>
            </w:r>
            <w:r w:rsidR="0092709A">
              <w:rPr>
                <w:webHidden/>
              </w:rPr>
              <w:fldChar w:fldCharType="begin"/>
            </w:r>
            <w:r w:rsidR="0092709A">
              <w:rPr>
                <w:webHidden/>
              </w:rPr>
              <w:instrText xml:space="preserve"> PAGEREF _Toc130822405 \h </w:instrText>
            </w:r>
            <w:r w:rsidR="0092709A">
              <w:rPr>
                <w:webHidden/>
              </w:rPr>
            </w:r>
            <w:r w:rsidR="0092709A">
              <w:rPr>
                <w:webHidden/>
              </w:rPr>
              <w:fldChar w:fldCharType="separate"/>
            </w:r>
            <w:r w:rsidR="0092709A">
              <w:rPr>
                <w:webHidden/>
              </w:rPr>
              <w:t>6</w:t>
            </w:r>
            <w:r w:rsidR="0092709A">
              <w:rPr>
                <w:webHidden/>
              </w:rPr>
              <w:fldChar w:fldCharType="end"/>
            </w:r>
          </w:hyperlink>
        </w:p>
        <w:p w:rsidR="0092709A" w:rsidRDefault="00A43F29" w14:paraId="36F6BC8F" w14:textId="6EFF5400">
          <w:pPr>
            <w:pStyle w:val="TOC2"/>
            <w:rPr>
              <w:rFonts w:asciiTheme="minorHAnsi" w:hAnsiTheme="minorHAnsi" w:eastAsiaTheme="minorEastAsia" w:cstheme="minorBidi"/>
              <w:sz w:val="22"/>
              <w:szCs w:val="22"/>
            </w:rPr>
          </w:pPr>
          <w:hyperlink w:history="1" w:anchor="_Toc130822406">
            <w:r w:rsidRPr="00FF630E" w:rsidR="0092709A">
              <w:rPr>
                <w:rStyle w:val="Hyperlink"/>
              </w:rPr>
              <w:t>2.3</w:t>
            </w:r>
            <w:r w:rsidR="0092709A">
              <w:rPr>
                <w:rFonts w:asciiTheme="minorHAnsi" w:hAnsiTheme="minorHAnsi" w:eastAsiaTheme="minorEastAsia" w:cstheme="minorBidi"/>
                <w:sz w:val="22"/>
                <w:szCs w:val="22"/>
              </w:rPr>
              <w:tab/>
            </w:r>
            <w:r w:rsidRPr="00FF630E" w:rsidR="0092709A">
              <w:rPr>
                <w:rStyle w:val="Hyperlink"/>
              </w:rPr>
              <w:t>Uitleg Raspberry pi</w:t>
            </w:r>
            <w:r w:rsidR="0092709A">
              <w:rPr>
                <w:webHidden/>
              </w:rPr>
              <w:tab/>
            </w:r>
            <w:r w:rsidR="0092709A">
              <w:rPr>
                <w:webHidden/>
              </w:rPr>
              <w:fldChar w:fldCharType="begin"/>
            </w:r>
            <w:r w:rsidR="0092709A">
              <w:rPr>
                <w:webHidden/>
              </w:rPr>
              <w:instrText xml:space="preserve"> PAGEREF _Toc130822406 \h </w:instrText>
            </w:r>
            <w:r w:rsidR="0092709A">
              <w:rPr>
                <w:webHidden/>
              </w:rPr>
            </w:r>
            <w:r w:rsidR="0092709A">
              <w:rPr>
                <w:webHidden/>
              </w:rPr>
              <w:fldChar w:fldCharType="separate"/>
            </w:r>
            <w:r w:rsidR="0092709A">
              <w:rPr>
                <w:webHidden/>
              </w:rPr>
              <w:t>6</w:t>
            </w:r>
            <w:r w:rsidR="0092709A">
              <w:rPr>
                <w:webHidden/>
              </w:rPr>
              <w:fldChar w:fldCharType="end"/>
            </w:r>
          </w:hyperlink>
        </w:p>
        <w:p w:rsidR="0092709A" w:rsidRDefault="00A43F29" w14:paraId="32AC93F0" w14:textId="729C2932">
          <w:pPr>
            <w:pStyle w:val="TOC1"/>
            <w:rPr>
              <w:rFonts w:asciiTheme="minorHAnsi" w:hAnsiTheme="minorHAnsi" w:eastAsiaTheme="minorEastAsia" w:cstheme="minorBidi"/>
              <w:b w:val="0"/>
              <w:sz w:val="22"/>
              <w:szCs w:val="22"/>
            </w:rPr>
          </w:pPr>
          <w:hyperlink w:history="1" w:anchor="_Toc130822407">
            <w:r w:rsidRPr="00FF630E" w:rsidR="0092709A">
              <w:rPr>
                <w:rStyle w:val="Hyperlink"/>
              </w:rPr>
              <w:t>3</w:t>
            </w:r>
            <w:r w:rsidR="0092709A">
              <w:rPr>
                <w:rFonts w:asciiTheme="minorHAnsi" w:hAnsiTheme="minorHAnsi" w:eastAsiaTheme="minorEastAsia" w:cstheme="minorBidi"/>
                <w:b w:val="0"/>
                <w:sz w:val="22"/>
                <w:szCs w:val="22"/>
              </w:rPr>
              <w:tab/>
            </w:r>
            <w:r w:rsidRPr="00FF630E" w:rsidR="0092709A">
              <w:rPr>
                <w:rStyle w:val="Hyperlink"/>
              </w:rPr>
              <w:t>Systeemarchitectuur en componenten</w:t>
            </w:r>
            <w:r w:rsidR="0092709A">
              <w:rPr>
                <w:webHidden/>
              </w:rPr>
              <w:tab/>
            </w:r>
            <w:r w:rsidR="0092709A">
              <w:rPr>
                <w:webHidden/>
              </w:rPr>
              <w:fldChar w:fldCharType="begin"/>
            </w:r>
            <w:r w:rsidR="0092709A">
              <w:rPr>
                <w:webHidden/>
              </w:rPr>
              <w:instrText xml:space="preserve"> PAGEREF _Toc130822407 \h </w:instrText>
            </w:r>
            <w:r w:rsidR="0092709A">
              <w:rPr>
                <w:webHidden/>
              </w:rPr>
            </w:r>
            <w:r w:rsidR="0092709A">
              <w:rPr>
                <w:webHidden/>
              </w:rPr>
              <w:fldChar w:fldCharType="separate"/>
            </w:r>
            <w:r w:rsidR="0092709A">
              <w:rPr>
                <w:webHidden/>
              </w:rPr>
              <w:t>8</w:t>
            </w:r>
            <w:r w:rsidR="0092709A">
              <w:rPr>
                <w:webHidden/>
              </w:rPr>
              <w:fldChar w:fldCharType="end"/>
            </w:r>
          </w:hyperlink>
        </w:p>
        <w:p w:rsidR="0092709A" w:rsidRDefault="00A43F29" w14:paraId="21B43DCC" w14:textId="11B0B4B8">
          <w:pPr>
            <w:pStyle w:val="TOC2"/>
            <w:rPr>
              <w:rFonts w:asciiTheme="minorHAnsi" w:hAnsiTheme="minorHAnsi" w:eastAsiaTheme="minorEastAsia" w:cstheme="minorBidi"/>
              <w:sz w:val="22"/>
              <w:szCs w:val="22"/>
            </w:rPr>
          </w:pPr>
          <w:hyperlink w:history="1" w:anchor="_Toc130822408">
            <w:r w:rsidRPr="00FF630E" w:rsidR="0092709A">
              <w:rPr>
                <w:rStyle w:val="Hyperlink"/>
              </w:rPr>
              <w:t>3.1</w:t>
            </w:r>
            <w:r w:rsidR="0092709A">
              <w:rPr>
                <w:rFonts w:asciiTheme="minorHAnsi" w:hAnsiTheme="minorHAnsi" w:eastAsiaTheme="minorEastAsia" w:cstheme="minorBidi"/>
                <w:sz w:val="22"/>
                <w:szCs w:val="22"/>
              </w:rPr>
              <w:tab/>
            </w:r>
            <w:r w:rsidRPr="00FF630E" w:rsidR="0092709A">
              <w:rPr>
                <w:rStyle w:val="Hyperlink"/>
              </w:rPr>
              <w:t>Plan project</w:t>
            </w:r>
            <w:r w:rsidR="0092709A">
              <w:rPr>
                <w:webHidden/>
              </w:rPr>
              <w:tab/>
            </w:r>
            <w:r w:rsidR="0092709A">
              <w:rPr>
                <w:webHidden/>
              </w:rPr>
              <w:fldChar w:fldCharType="begin"/>
            </w:r>
            <w:r w:rsidR="0092709A">
              <w:rPr>
                <w:webHidden/>
              </w:rPr>
              <w:instrText xml:space="preserve"> PAGEREF _Toc130822408 \h </w:instrText>
            </w:r>
            <w:r w:rsidR="0092709A">
              <w:rPr>
                <w:webHidden/>
              </w:rPr>
            </w:r>
            <w:r w:rsidR="0092709A">
              <w:rPr>
                <w:webHidden/>
              </w:rPr>
              <w:fldChar w:fldCharType="separate"/>
            </w:r>
            <w:r w:rsidR="0092709A">
              <w:rPr>
                <w:webHidden/>
              </w:rPr>
              <w:t>8</w:t>
            </w:r>
            <w:r w:rsidR="0092709A">
              <w:rPr>
                <w:webHidden/>
              </w:rPr>
              <w:fldChar w:fldCharType="end"/>
            </w:r>
          </w:hyperlink>
        </w:p>
        <w:p w:rsidR="0092709A" w:rsidRDefault="00A43F29" w14:paraId="1AB38C42" w14:textId="53848589">
          <w:pPr>
            <w:pStyle w:val="TOC2"/>
            <w:rPr>
              <w:rFonts w:asciiTheme="minorHAnsi" w:hAnsiTheme="minorHAnsi" w:eastAsiaTheme="minorEastAsia" w:cstheme="minorBidi"/>
              <w:sz w:val="22"/>
              <w:szCs w:val="22"/>
            </w:rPr>
          </w:pPr>
          <w:hyperlink w:history="1" w:anchor="_Toc130822409">
            <w:r w:rsidRPr="00FF630E" w:rsidR="0092709A">
              <w:rPr>
                <w:rStyle w:val="Hyperlink"/>
              </w:rPr>
              <w:t>3.2</w:t>
            </w:r>
            <w:r w:rsidR="0092709A">
              <w:rPr>
                <w:rFonts w:asciiTheme="minorHAnsi" w:hAnsiTheme="minorHAnsi" w:eastAsiaTheme="minorEastAsia" w:cstheme="minorBidi"/>
                <w:sz w:val="22"/>
                <w:szCs w:val="22"/>
              </w:rPr>
              <w:tab/>
            </w:r>
            <w:r w:rsidRPr="00FF630E" w:rsidR="0092709A">
              <w:rPr>
                <w:rStyle w:val="Hyperlink"/>
              </w:rPr>
              <w:t>Componenten</w:t>
            </w:r>
            <w:r w:rsidR="0092709A">
              <w:rPr>
                <w:webHidden/>
              </w:rPr>
              <w:tab/>
            </w:r>
            <w:r w:rsidR="0092709A">
              <w:rPr>
                <w:webHidden/>
              </w:rPr>
              <w:fldChar w:fldCharType="begin"/>
            </w:r>
            <w:r w:rsidR="0092709A">
              <w:rPr>
                <w:webHidden/>
              </w:rPr>
              <w:instrText xml:space="preserve"> PAGEREF _Toc130822409 \h </w:instrText>
            </w:r>
            <w:r w:rsidR="0092709A">
              <w:rPr>
                <w:webHidden/>
              </w:rPr>
            </w:r>
            <w:r w:rsidR="0092709A">
              <w:rPr>
                <w:webHidden/>
              </w:rPr>
              <w:fldChar w:fldCharType="separate"/>
            </w:r>
            <w:r w:rsidR="0092709A">
              <w:rPr>
                <w:webHidden/>
              </w:rPr>
              <w:t>8</w:t>
            </w:r>
            <w:r w:rsidR="0092709A">
              <w:rPr>
                <w:webHidden/>
              </w:rPr>
              <w:fldChar w:fldCharType="end"/>
            </w:r>
          </w:hyperlink>
        </w:p>
        <w:p w:rsidR="0092709A" w:rsidRDefault="00A43F29" w14:paraId="75188EF3" w14:textId="155705A5">
          <w:pPr>
            <w:pStyle w:val="TOC3"/>
            <w:rPr>
              <w:rFonts w:asciiTheme="minorHAnsi" w:hAnsiTheme="minorHAnsi" w:eastAsiaTheme="minorEastAsia" w:cstheme="minorBidi"/>
              <w:sz w:val="22"/>
              <w:szCs w:val="22"/>
            </w:rPr>
          </w:pPr>
          <w:hyperlink w:history="1" w:anchor="_Toc130822410">
            <w:r w:rsidRPr="00FF630E" w:rsidR="0092709A">
              <w:rPr>
                <w:rStyle w:val="Hyperlink"/>
              </w:rPr>
              <w:t>3.2.1</w:t>
            </w:r>
            <w:r w:rsidR="0092709A">
              <w:rPr>
                <w:rFonts w:asciiTheme="minorHAnsi" w:hAnsiTheme="minorHAnsi" w:eastAsiaTheme="minorEastAsia" w:cstheme="minorBidi"/>
                <w:sz w:val="22"/>
                <w:szCs w:val="22"/>
              </w:rPr>
              <w:tab/>
            </w:r>
            <w:r w:rsidRPr="00FF630E" w:rsidR="0092709A">
              <w:rPr>
                <w:rStyle w:val="Hyperlink"/>
              </w:rPr>
              <w:t>RasperryPi</w:t>
            </w:r>
            <w:r w:rsidR="0092709A">
              <w:rPr>
                <w:webHidden/>
              </w:rPr>
              <w:tab/>
            </w:r>
            <w:r w:rsidR="0092709A">
              <w:rPr>
                <w:webHidden/>
              </w:rPr>
              <w:fldChar w:fldCharType="begin"/>
            </w:r>
            <w:r w:rsidR="0092709A">
              <w:rPr>
                <w:webHidden/>
              </w:rPr>
              <w:instrText xml:space="preserve"> PAGEREF _Toc130822410 \h </w:instrText>
            </w:r>
            <w:r w:rsidR="0092709A">
              <w:rPr>
                <w:webHidden/>
              </w:rPr>
            </w:r>
            <w:r w:rsidR="0092709A">
              <w:rPr>
                <w:webHidden/>
              </w:rPr>
              <w:fldChar w:fldCharType="separate"/>
            </w:r>
            <w:r w:rsidR="0092709A">
              <w:rPr>
                <w:webHidden/>
              </w:rPr>
              <w:t>8</w:t>
            </w:r>
            <w:r w:rsidR="0092709A">
              <w:rPr>
                <w:webHidden/>
              </w:rPr>
              <w:fldChar w:fldCharType="end"/>
            </w:r>
          </w:hyperlink>
        </w:p>
        <w:p w:rsidR="0092709A" w:rsidRDefault="00A43F29" w14:paraId="4A30EB59" w14:textId="7D8FC23E">
          <w:pPr>
            <w:pStyle w:val="TOC3"/>
            <w:rPr>
              <w:rFonts w:asciiTheme="minorHAnsi" w:hAnsiTheme="minorHAnsi" w:eastAsiaTheme="minorEastAsia" w:cstheme="minorBidi"/>
              <w:sz w:val="22"/>
              <w:szCs w:val="22"/>
            </w:rPr>
          </w:pPr>
          <w:hyperlink w:history="1" w:anchor="_Toc130822411">
            <w:r w:rsidRPr="00FF630E" w:rsidR="0092709A">
              <w:rPr>
                <w:rStyle w:val="Hyperlink"/>
              </w:rPr>
              <w:t>3.2.2</w:t>
            </w:r>
            <w:r w:rsidR="0092709A">
              <w:rPr>
                <w:rFonts w:asciiTheme="minorHAnsi" w:hAnsiTheme="minorHAnsi" w:eastAsiaTheme="minorEastAsia" w:cstheme="minorBidi"/>
                <w:sz w:val="22"/>
                <w:szCs w:val="22"/>
              </w:rPr>
              <w:tab/>
            </w:r>
            <w:r w:rsidRPr="00FF630E" w:rsidR="0092709A">
              <w:rPr>
                <w:rStyle w:val="Hyperlink"/>
              </w:rPr>
              <w:t>Ventilator – DC Motor</w:t>
            </w:r>
            <w:r w:rsidR="0092709A">
              <w:rPr>
                <w:webHidden/>
              </w:rPr>
              <w:tab/>
            </w:r>
            <w:r w:rsidR="0092709A">
              <w:rPr>
                <w:webHidden/>
              </w:rPr>
              <w:fldChar w:fldCharType="begin"/>
            </w:r>
            <w:r w:rsidR="0092709A">
              <w:rPr>
                <w:webHidden/>
              </w:rPr>
              <w:instrText xml:space="preserve"> PAGEREF _Toc130822411 \h </w:instrText>
            </w:r>
            <w:r w:rsidR="0092709A">
              <w:rPr>
                <w:webHidden/>
              </w:rPr>
            </w:r>
            <w:r w:rsidR="0092709A">
              <w:rPr>
                <w:webHidden/>
              </w:rPr>
              <w:fldChar w:fldCharType="separate"/>
            </w:r>
            <w:r w:rsidR="0092709A">
              <w:rPr>
                <w:webHidden/>
              </w:rPr>
              <w:t>8</w:t>
            </w:r>
            <w:r w:rsidR="0092709A">
              <w:rPr>
                <w:webHidden/>
              </w:rPr>
              <w:fldChar w:fldCharType="end"/>
            </w:r>
          </w:hyperlink>
        </w:p>
        <w:p w:rsidR="0092709A" w:rsidRDefault="00A43F29" w14:paraId="51C1A4E6" w14:textId="25A71D88">
          <w:pPr>
            <w:pStyle w:val="TOC3"/>
            <w:rPr>
              <w:rFonts w:asciiTheme="minorHAnsi" w:hAnsiTheme="minorHAnsi" w:eastAsiaTheme="minorEastAsia" w:cstheme="minorBidi"/>
              <w:sz w:val="22"/>
              <w:szCs w:val="22"/>
            </w:rPr>
          </w:pPr>
          <w:hyperlink w:history="1" w:anchor="_Toc130822412">
            <w:r w:rsidRPr="00FF630E" w:rsidR="0092709A">
              <w:rPr>
                <w:rStyle w:val="Hyperlink"/>
              </w:rPr>
              <w:t>3.2.3</w:t>
            </w:r>
            <w:r w:rsidR="0092709A">
              <w:rPr>
                <w:rFonts w:asciiTheme="minorHAnsi" w:hAnsiTheme="minorHAnsi" w:eastAsiaTheme="minorEastAsia" w:cstheme="minorBidi"/>
                <w:sz w:val="22"/>
                <w:szCs w:val="22"/>
              </w:rPr>
              <w:tab/>
            </w:r>
            <w:r w:rsidRPr="00FF630E" w:rsidR="0092709A">
              <w:rPr>
                <w:rStyle w:val="Hyperlink"/>
              </w:rPr>
              <w:t>Led</w:t>
            </w:r>
            <w:r w:rsidR="0092709A">
              <w:rPr>
                <w:webHidden/>
              </w:rPr>
              <w:tab/>
            </w:r>
            <w:r w:rsidR="0092709A">
              <w:rPr>
                <w:webHidden/>
              </w:rPr>
              <w:fldChar w:fldCharType="begin"/>
            </w:r>
            <w:r w:rsidR="0092709A">
              <w:rPr>
                <w:webHidden/>
              </w:rPr>
              <w:instrText xml:space="preserve"> PAGEREF _Toc130822412 \h </w:instrText>
            </w:r>
            <w:r w:rsidR="0092709A">
              <w:rPr>
                <w:webHidden/>
              </w:rPr>
            </w:r>
            <w:r w:rsidR="0092709A">
              <w:rPr>
                <w:webHidden/>
              </w:rPr>
              <w:fldChar w:fldCharType="separate"/>
            </w:r>
            <w:r w:rsidR="0092709A">
              <w:rPr>
                <w:webHidden/>
              </w:rPr>
              <w:t>8</w:t>
            </w:r>
            <w:r w:rsidR="0092709A">
              <w:rPr>
                <w:webHidden/>
              </w:rPr>
              <w:fldChar w:fldCharType="end"/>
            </w:r>
          </w:hyperlink>
        </w:p>
        <w:p w:rsidR="0092709A" w:rsidRDefault="00A43F29" w14:paraId="0CDFF728" w14:textId="15A19C0E">
          <w:pPr>
            <w:pStyle w:val="TOC3"/>
            <w:rPr>
              <w:rFonts w:asciiTheme="minorHAnsi" w:hAnsiTheme="minorHAnsi" w:eastAsiaTheme="minorEastAsia" w:cstheme="minorBidi"/>
              <w:sz w:val="22"/>
              <w:szCs w:val="22"/>
            </w:rPr>
          </w:pPr>
          <w:hyperlink w:history="1" w:anchor="_Toc130822413">
            <w:r w:rsidRPr="00FF630E" w:rsidR="0092709A">
              <w:rPr>
                <w:rStyle w:val="Hyperlink"/>
              </w:rPr>
              <w:t>3.2.4</w:t>
            </w:r>
            <w:r w:rsidR="0092709A">
              <w:rPr>
                <w:rFonts w:asciiTheme="minorHAnsi" w:hAnsiTheme="minorHAnsi" w:eastAsiaTheme="minorEastAsia" w:cstheme="minorBidi"/>
                <w:sz w:val="22"/>
                <w:szCs w:val="22"/>
              </w:rPr>
              <w:tab/>
            </w:r>
            <w:r w:rsidRPr="00FF630E" w:rsidR="0092709A">
              <w:rPr>
                <w:rStyle w:val="Hyperlink"/>
              </w:rPr>
              <w:t>Projector</w:t>
            </w:r>
            <w:r w:rsidR="0092709A">
              <w:rPr>
                <w:webHidden/>
              </w:rPr>
              <w:tab/>
            </w:r>
            <w:r w:rsidR="0092709A">
              <w:rPr>
                <w:webHidden/>
              </w:rPr>
              <w:fldChar w:fldCharType="begin"/>
            </w:r>
            <w:r w:rsidR="0092709A">
              <w:rPr>
                <w:webHidden/>
              </w:rPr>
              <w:instrText xml:space="preserve"> PAGEREF _Toc130822413 \h </w:instrText>
            </w:r>
            <w:r w:rsidR="0092709A">
              <w:rPr>
                <w:webHidden/>
              </w:rPr>
            </w:r>
            <w:r w:rsidR="0092709A">
              <w:rPr>
                <w:webHidden/>
              </w:rPr>
              <w:fldChar w:fldCharType="separate"/>
            </w:r>
            <w:r w:rsidR="0092709A">
              <w:rPr>
                <w:webHidden/>
              </w:rPr>
              <w:t>8</w:t>
            </w:r>
            <w:r w:rsidR="0092709A">
              <w:rPr>
                <w:webHidden/>
              </w:rPr>
              <w:fldChar w:fldCharType="end"/>
            </w:r>
          </w:hyperlink>
        </w:p>
        <w:p w:rsidR="0092709A" w:rsidRDefault="00A43F29" w14:paraId="071966B8" w14:textId="6376B489">
          <w:pPr>
            <w:pStyle w:val="TOC3"/>
            <w:rPr>
              <w:rFonts w:asciiTheme="minorHAnsi" w:hAnsiTheme="minorHAnsi" w:eastAsiaTheme="minorEastAsia" w:cstheme="minorBidi"/>
              <w:sz w:val="22"/>
              <w:szCs w:val="22"/>
            </w:rPr>
          </w:pPr>
          <w:hyperlink w:history="1" w:anchor="_Toc130822414">
            <w:r w:rsidRPr="00FF630E" w:rsidR="0092709A">
              <w:rPr>
                <w:rStyle w:val="Hyperlink"/>
              </w:rPr>
              <w:t>3.2.5</w:t>
            </w:r>
            <w:r w:rsidR="0092709A">
              <w:rPr>
                <w:rFonts w:asciiTheme="minorHAnsi" w:hAnsiTheme="minorHAnsi" w:eastAsiaTheme="minorEastAsia" w:cstheme="minorBidi"/>
                <w:sz w:val="22"/>
                <w:szCs w:val="22"/>
              </w:rPr>
              <w:tab/>
            </w:r>
            <w:r w:rsidRPr="00FF630E" w:rsidR="0092709A">
              <w:rPr>
                <w:rStyle w:val="Hyperlink"/>
              </w:rPr>
              <w:t>Klikmotor</w:t>
            </w:r>
            <w:r w:rsidR="0092709A">
              <w:rPr>
                <w:webHidden/>
              </w:rPr>
              <w:tab/>
            </w:r>
            <w:r w:rsidR="0092709A">
              <w:rPr>
                <w:webHidden/>
              </w:rPr>
              <w:fldChar w:fldCharType="begin"/>
            </w:r>
            <w:r w:rsidR="0092709A">
              <w:rPr>
                <w:webHidden/>
              </w:rPr>
              <w:instrText xml:space="preserve"> PAGEREF _Toc130822414 \h </w:instrText>
            </w:r>
            <w:r w:rsidR="0092709A">
              <w:rPr>
                <w:webHidden/>
              </w:rPr>
            </w:r>
            <w:r w:rsidR="0092709A">
              <w:rPr>
                <w:webHidden/>
              </w:rPr>
              <w:fldChar w:fldCharType="separate"/>
            </w:r>
            <w:r w:rsidR="0092709A">
              <w:rPr>
                <w:webHidden/>
              </w:rPr>
              <w:t>8</w:t>
            </w:r>
            <w:r w:rsidR="0092709A">
              <w:rPr>
                <w:webHidden/>
              </w:rPr>
              <w:fldChar w:fldCharType="end"/>
            </w:r>
          </w:hyperlink>
        </w:p>
        <w:p w:rsidR="0092709A" w:rsidRDefault="00A43F29" w14:paraId="74864242" w14:textId="5815432B">
          <w:pPr>
            <w:pStyle w:val="TOC1"/>
            <w:rPr>
              <w:rFonts w:asciiTheme="minorHAnsi" w:hAnsiTheme="minorHAnsi" w:eastAsiaTheme="minorEastAsia" w:cstheme="minorBidi"/>
              <w:b w:val="0"/>
              <w:sz w:val="22"/>
              <w:szCs w:val="22"/>
            </w:rPr>
          </w:pPr>
          <w:hyperlink w:history="1" w:anchor="_Toc130822415">
            <w:r w:rsidRPr="00FF630E" w:rsidR="0092709A">
              <w:rPr>
                <w:rStyle w:val="Hyperlink"/>
              </w:rPr>
              <w:t>4</w:t>
            </w:r>
            <w:r w:rsidR="0092709A">
              <w:rPr>
                <w:rFonts w:asciiTheme="minorHAnsi" w:hAnsiTheme="minorHAnsi" w:eastAsiaTheme="minorEastAsia" w:cstheme="minorBidi"/>
                <w:b w:val="0"/>
                <w:sz w:val="22"/>
                <w:szCs w:val="22"/>
              </w:rPr>
              <w:tab/>
            </w:r>
            <w:r w:rsidRPr="00FF630E" w:rsidR="0092709A">
              <w:rPr>
                <w:rStyle w:val="Hyperlink"/>
              </w:rPr>
              <w:t>Gebruikershandleiding</w:t>
            </w:r>
            <w:r w:rsidR="0092709A">
              <w:rPr>
                <w:webHidden/>
              </w:rPr>
              <w:tab/>
            </w:r>
            <w:r w:rsidR="0092709A">
              <w:rPr>
                <w:webHidden/>
              </w:rPr>
              <w:fldChar w:fldCharType="begin"/>
            </w:r>
            <w:r w:rsidR="0092709A">
              <w:rPr>
                <w:webHidden/>
              </w:rPr>
              <w:instrText xml:space="preserve"> PAGEREF _Toc130822415 \h </w:instrText>
            </w:r>
            <w:r w:rsidR="0092709A">
              <w:rPr>
                <w:webHidden/>
              </w:rPr>
            </w:r>
            <w:r w:rsidR="0092709A">
              <w:rPr>
                <w:webHidden/>
              </w:rPr>
              <w:fldChar w:fldCharType="separate"/>
            </w:r>
            <w:r w:rsidR="0092709A">
              <w:rPr>
                <w:webHidden/>
              </w:rPr>
              <w:t>9</w:t>
            </w:r>
            <w:r w:rsidR="0092709A">
              <w:rPr>
                <w:webHidden/>
              </w:rPr>
              <w:fldChar w:fldCharType="end"/>
            </w:r>
          </w:hyperlink>
        </w:p>
        <w:p w:rsidR="0092709A" w:rsidRDefault="00A43F29" w14:paraId="5DA8DEA1" w14:textId="559AB278">
          <w:pPr>
            <w:pStyle w:val="TOC2"/>
            <w:rPr>
              <w:rFonts w:asciiTheme="minorHAnsi" w:hAnsiTheme="minorHAnsi" w:eastAsiaTheme="minorEastAsia" w:cstheme="minorBidi"/>
              <w:sz w:val="22"/>
              <w:szCs w:val="22"/>
            </w:rPr>
          </w:pPr>
          <w:hyperlink w:history="1" w:anchor="_Toc130822416">
            <w:r w:rsidRPr="00FF630E" w:rsidR="0092709A">
              <w:rPr>
                <w:rStyle w:val="Hyperlink"/>
              </w:rPr>
              <w:t>4.1</w:t>
            </w:r>
            <w:r w:rsidR="0092709A">
              <w:rPr>
                <w:rFonts w:asciiTheme="minorHAnsi" w:hAnsiTheme="minorHAnsi" w:eastAsiaTheme="minorEastAsia" w:cstheme="minorBidi"/>
                <w:sz w:val="22"/>
                <w:szCs w:val="22"/>
              </w:rPr>
              <w:tab/>
            </w:r>
            <w:r w:rsidRPr="00FF630E" w:rsidR="0092709A">
              <w:rPr>
                <w:rStyle w:val="Hyperlink"/>
              </w:rPr>
              <w:t>Handleiding bibmedewerker</w:t>
            </w:r>
            <w:r w:rsidR="0092709A">
              <w:rPr>
                <w:webHidden/>
              </w:rPr>
              <w:tab/>
            </w:r>
            <w:r w:rsidR="0092709A">
              <w:rPr>
                <w:webHidden/>
              </w:rPr>
              <w:fldChar w:fldCharType="begin"/>
            </w:r>
            <w:r w:rsidR="0092709A">
              <w:rPr>
                <w:webHidden/>
              </w:rPr>
              <w:instrText xml:space="preserve"> PAGEREF _Toc130822416 \h </w:instrText>
            </w:r>
            <w:r w:rsidR="0092709A">
              <w:rPr>
                <w:webHidden/>
              </w:rPr>
            </w:r>
            <w:r w:rsidR="0092709A">
              <w:rPr>
                <w:webHidden/>
              </w:rPr>
              <w:fldChar w:fldCharType="separate"/>
            </w:r>
            <w:r w:rsidR="0092709A">
              <w:rPr>
                <w:webHidden/>
              </w:rPr>
              <w:t>9</w:t>
            </w:r>
            <w:r w:rsidR="0092709A">
              <w:rPr>
                <w:webHidden/>
              </w:rPr>
              <w:fldChar w:fldCharType="end"/>
            </w:r>
          </w:hyperlink>
        </w:p>
        <w:p w:rsidR="0092709A" w:rsidRDefault="00A43F29" w14:paraId="32719BAF" w14:textId="5ACD3DAD">
          <w:pPr>
            <w:pStyle w:val="TOC3"/>
            <w:rPr>
              <w:rFonts w:asciiTheme="minorHAnsi" w:hAnsiTheme="minorHAnsi" w:eastAsiaTheme="minorEastAsia" w:cstheme="minorBidi"/>
              <w:sz w:val="22"/>
              <w:szCs w:val="22"/>
            </w:rPr>
          </w:pPr>
          <w:hyperlink w:history="1" w:anchor="_Toc130822417">
            <w:r w:rsidRPr="00FF630E" w:rsidR="0092709A">
              <w:rPr>
                <w:rStyle w:val="Hyperlink"/>
              </w:rPr>
              <w:t>4.1.1</w:t>
            </w:r>
            <w:r w:rsidR="0092709A">
              <w:rPr>
                <w:rFonts w:asciiTheme="minorHAnsi" w:hAnsiTheme="minorHAnsi" w:eastAsiaTheme="minorEastAsia" w:cstheme="minorBidi"/>
                <w:sz w:val="22"/>
                <w:szCs w:val="22"/>
              </w:rPr>
              <w:tab/>
            </w:r>
            <w:r w:rsidRPr="00FF630E" w:rsidR="0092709A">
              <w:rPr>
                <w:rStyle w:val="Hyperlink"/>
              </w:rPr>
              <w:t>Het systeem aan en uitzetten</w:t>
            </w:r>
            <w:r w:rsidR="0092709A">
              <w:rPr>
                <w:webHidden/>
              </w:rPr>
              <w:tab/>
            </w:r>
            <w:r w:rsidR="0092709A">
              <w:rPr>
                <w:webHidden/>
              </w:rPr>
              <w:fldChar w:fldCharType="begin"/>
            </w:r>
            <w:r w:rsidR="0092709A">
              <w:rPr>
                <w:webHidden/>
              </w:rPr>
              <w:instrText xml:space="preserve"> PAGEREF _Toc130822417 \h </w:instrText>
            </w:r>
            <w:r w:rsidR="0092709A">
              <w:rPr>
                <w:webHidden/>
              </w:rPr>
            </w:r>
            <w:r w:rsidR="0092709A">
              <w:rPr>
                <w:webHidden/>
              </w:rPr>
              <w:fldChar w:fldCharType="separate"/>
            </w:r>
            <w:r w:rsidR="0092709A">
              <w:rPr>
                <w:webHidden/>
              </w:rPr>
              <w:t>9</w:t>
            </w:r>
            <w:r w:rsidR="0092709A">
              <w:rPr>
                <w:webHidden/>
              </w:rPr>
              <w:fldChar w:fldCharType="end"/>
            </w:r>
          </w:hyperlink>
        </w:p>
        <w:p w:rsidR="0092709A" w:rsidRDefault="00A43F29" w14:paraId="4B6E5035" w14:textId="0D176F39">
          <w:pPr>
            <w:pStyle w:val="TOC3"/>
            <w:rPr>
              <w:rFonts w:asciiTheme="minorHAnsi" w:hAnsiTheme="minorHAnsi" w:eastAsiaTheme="minorEastAsia" w:cstheme="minorBidi"/>
              <w:sz w:val="22"/>
              <w:szCs w:val="22"/>
            </w:rPr>
          </w:pPr>
          <w:hyperlink w:history="1" w:anchor="_Toc130822418">
            <w:r w:rsidRPr="00FF630E" w:rsidR="0092709A">
              <w:rPr>
                <w:rStyle w:val="Hyperlink"/>
              </w:rPr>
              <w:t>4.1.2</w:t>
            </w:r>
            <w:r w:rsidR="0092709A">
              <w:rPr>
                <w:rFonts w:asciiTheme="minorHAnsi" w:hAnsiTheme="minorHAnsi" w:eastAsiaTheme="minorEastAsia" w:cstheme="minorBidi"/>
                <w:sz w:val="22"/>
                <w:szCs w:val="22"/>
              </w:rPr>
              <w:tab/>
            </w:r>
            <w:r w:rsidRPr="00FF630E" w:rsidR="0092709A">
              <w:rPr>
                <w:rStyle w:val="Hyperlink"/>
              </w:rPr>
              <w:t>Verhalen toevoegen</w:t>
            </w:r>
            <w:r w:rsidR="0092709A">
              <w:rPr>
                <w:webHidden/>
              </w:rPr>
              <w:tab/>
            </w:r>
            <w:r w:rsidR="0092709A">
              <w:rPr>
                <w:webHidden/>
              </w:rPr>
              <w:fldChar w:fldCharType="begin"/>
            </w:r>
            <w:r w:rsidR="0092709A">
              <w:rPr>
                <w:webHidden/>
              </w:rPr>
              <w:instrText xml:space="preserve"> PAGEREF _Toc130822418 \h </w:instrText>
            </w:r>
            <w:r w:rsidR="0092709A">
              <w:rPr>
                <w:webHidden/>
              </w:rPr>
            </w:r>
            <w:r w:rsidR="0092709A">
              <w:rPr>
                <w:webHidden/>
              </w:rPr>
              <w:fldChar w:fldCharType="separate"/>
            </w:r>
            <w:r w:rsidR="0092709A">
              <w:rPr>
                <w:webHidden/>
              </w:rPr>
              <w:t>9</w:t>
            </w:r>
            <w:r w:rsidR="0092709A">
              <w:rPr>
                <w:webHidden/>
              </w:rPr>
              <w:fldChar w:fldCharType="end"/>
            </w:r>
          </w:hyperlink>
        </w:p>
        <w:p w:rsidR="0092709A" w:rsidRDefault="00A43F29" w14:paraId="6207CD9B" w14:textId="60C8E682">
          <w:pPr>
            <w:pStyle w:val="TOC3"/>
            <w:rPr>
              <w:rFonts w:asciiTheme="minorHAnsi" w:hAnsiTheme="minorHAnsi" w:eastAsiaTheme="minorEastAsia" w:cstheme="minorBidi"/>
              <w:sz w:val="22"/>
              <w:szCs w:val="22"/>
            </w:rPr>
          </w:pPr>
          <w:hyperlink w:history="1" w:anchor="_Toc130822419">
            <w:r w:rsidRPr="00FF630E" w:rsidR="0092709A">
              <w:rPr>
                <w:rStyle w:val="Hyperlink"/>
              </w:rPr>
              <w:t>4.1.3</w:t>
            </w:r>
            <w:r w:rsidR="0092709A">
              <w:rPr>
                <w:rFonts w:asciiTheme="minorHAnsi" w:hAnsiTheme="minorHAnsi" w:eastAsiaTheme="minorEastAsia" w:cstheme="minorBidi"/>
                <w:sz w:val="22"/>
                <w:szCs w:val="22"/>
              </w:rPr>
              <w:tab/>
            </w:r>
            <w:r w:rsidRPr="00FF630E" w:rsidR="0092709A">
              <w:rPr>
                <w:rStyle w:val="Hyperlink"/>
              </w:rPr>
              <w:t>Verhalen verwijderen</w:t>
            </w:r>
            <w:r w:rsidR="0092709A">
              <w:rPr>
                <w:webHidden/>
              </w:rPr>
              <w:tab/>
            </w:r>
            <w:r w:rsidR="0092709A">
              <w:rPr>
                <w:webHidden/>
              </w:rPr>
              <w:fldChar w:fldCharType="begin"/>
            </w:r>
            <w:r w:rsidR="0092709A">
              <w:rPr>
                <w:webHidden/>
              </w:rPr>
              <w:instrText xml:space="preserve"> PAGEREF _Toc130822419 \h </w:instrText>
            </w:r>
            <w:r w:rsidR="0092709A">
              <w:rPr>
                <w:webHidden/>
              </w:rPr>
            </w:r>
            <w:r w:rsidR="0092709A">
              <w:rPr>
                <w:webHidden/>
              </w:rPr>
              <w:fldChar w:fldCharType="separate"/>
            </w:r>
            <w:r w:rsidR="0092709A">
              <w:rPr>
                <w:webHidden/>
              </w:rPr>
              <w:t>9</w:t>
            </w:r>
            <w:r w:rsidR="0092709A">
              <w:rPr>
                <w:webHidden/>
              </w:rPr>
              <w:fldChar w:fldCharType="end"/>
            </w:r>
          </w:hyperlink>
        </w:p>
        <w:p w:rsidR="0092709A" w:rsidRDefault="00A43F29" w14:paraId="606790AB" w14:textId="272058DB">
          <w:pPr>
            <w:pStyle w:val="TOC2"/>
            <w:rPr>
              <w:rFonts w:asciiTheme="minorHAnsi" w:hAnsiTheme="minorHAnsi" w:eastAsiaTheme="minorEastAsia" w:cstheme="minorBidi"/>
              <w:sz w:val="22"/>
              <w:szCs w:val="22"/>
            </w:rPr>
          </w:pPr>
          <w:hyperlink w:history="1" w:anchor="_Toc130822420">
            <w:r w:rsidRPr="00FF630E" w:rsidR="0092709A">
              <w:rPr>
                <w:rStyle w:val="Hyperlink"/>
              </w:rPr>
              <w:t>4.2</w:t>
            </w:r>
            <w:r w:rsidR="0092709A">
              <w:rPr>
                <w:rFonts w:asciiTheme="minorHAnsi" w:hAnsiTheme="minorHAnsi" w:eastAsiaTheme="minorEastAsia" w:cstheme="minorBidi"/>
                <w:sz w:val="22"/>
                <w:szCs w:val="22"/>
              </w:rPr>
              <w:tab/>
            </w:r>
            <w:r w:rsidRPr="00FF630E" w:rsidR="0092709A">
              <w:rPr>
                <w:rStyle w:val="Hyperlink"/>
              </w:rPr>
              <w:t>Handleiding verteller</w:t>
            </w:r>
            <w:r w:rsidR="0092709A">
              <w:rPr>
                <w:webHidden/>
              </w:rPr>
              <w:tab/>
            </w:r>
            <w:r w:rsidR="0092709A">
              <w:rPr>
                <w:webHidden/>
              </w:rPr>
              <w:fldChar w:fldCharType="begin"/>
            </w:r>
            <w:r w:rsidR="0092709A">
              <w:rPr>
                <w:webHidden/>
              </w:rPr>
              <w:instrText xml:space="preserve"> PAGEREF _Toc130822420 \h </w:instrText>
            </w:r>
            <w:r w:rsidR="0092709A">
              <w:rPr>
                <w:webHidden/>
              </w:rPr>
            </w:r>
            <w:r w:rsidR="0092709A">
              <w:rPr>
                <w:webHidden/>
              </w:rPr>
              <w:fldChar w:fldCharType="separate"/>
            </w:r>
            <w:r w:rsidR="0092709A">
              <w:rPr>
                <w:webHidden/>
              </w:rPr>
              <w:t>9</w:t>
            </w:r>
            <w:r w:rsidR="0092709A">
              <w:rPr>
                <w:webHidden/>
              </w:rPr>
              <w:fldChar w:fldCharType="end"/>
            </w:r>
          </w:hyperlink>
        </w:p>
        <w:p w:rsidR="0092709A" w:rsidRDefault="00A43F29" w14:paraId="0025D667" w14:textId="247C4A0A">
          <w:pPr>
            <w:pStyle w:val="TOC3"/>
            <w:rPr>
              <w:rFonts w:asciiTheme="minorHAnsi" w:hAnsiTheme="minorHAnsi" w:eastAsiaTheme="minorEastAsia" w:cstheme="minorBidi"/>
              <w:sz w:val="22"/>
              <w:szCs w:val="22"/>
            </w:rPr>
          </w:pPr>
          <w:hyperlink w:history="1" w:anchor="_Toc130822421">
            <w:r w:rsidRPr="00FF630E" w:rsidR="0092709A">
              <w:rPr>
                <w:rStyle w:val="Hyperlink"/>
              </w:rPr>
              <w:t>4.2.1</w:t>
            </w:r>
            <w:r w:rsidR="0092709A">
              <w:rPr>
                <w:rFonts w:asciiTheme="minorHAnsi" w:hAnsiTheme="minorHAnsi" w:eastAsiaTheme="minorEastAsia" w:cstheme="minorBidi"/>
                <w:sz w:val="22"/>
                <w:szCs w:val="22"/>
              </w:rPr>
              <w:tab/>
            </w:r>
            <w:r w:rsidRPr="00FF630E" w:rsidR="0092709A">
              <w:rPr>
                <w:rStyle w:val="Hyperlink"/>
              </w:rPr>
              <w:t>Naar de bediening gaan</w:t>
            </w:r>
            <w:r w:rsidR="0092709A">
              <w:rPr>
                <w:webHidden/>
              </w:rPr>
              <w:tab/>
            </w:r>
            <w:r w:rsidR="0092709A">
              <w:rPr>
                <w:webHidden/>
              </w:rPr>
              <w:fldChar w:fldCharType="begin"/>
            </w:r>
            <w:r w:rsidR="0092709A">
              <w:rPr>
                <w:webHidden/>
              </w:rPr>
              <w:instrText xml:space="preserve"> PAGEREF _Toc130822421 \h </w:instrText>
            </w:r>
            <w:r w:rsidR="0092709A">
              <w:rPr>
                <w:webHidden/>
              </w:rPr>
            </w:r>
            <w:r w:rsidR="0092709A">
              <w:rPr>
                <w:webHidden/>
              </w:rPr>
              <w:fldChar w:fldCharType="separate"/>
            </w:r>
            <w:r w:rsidR="0092709A">
              <w:rPr>
                <w:webHidden/>
              </w:rPr>
              <w:t>9</w:t>
            </w:r>
            <w:r w:rsidR="0092709A">
              <w:rPr>
                <w:webHidden/>
              </w:rPr>
              <w:fldChar w:fldCharType="end"/>
            </w:r>
          </w:hyperlink>
        </w:p>
        <w:p w:rsidR="0092709A" w:rsidRDefault="00A43F29" w14:paraId="469EDE92" w14:textId="6B5AA382">
          <w:pPr>
            <w:pStyle w:val="TOC3"/>
            <w:rPr>
              <w:rFonts w:asciiTheme="minorHAnsi" w:hAnsiTheme="minorHAnsi" w:eastAsiaTheme="minorEastAsia" w:cstheme="minorBidi"/>
              <w:sz w:val="22"/>
              <w:szCs w:val="22"/>
            </w:rPr>
          </w:pPr>
          <w:hyperlink w:history="1" w:anchor="_Toc130822422">
            <w:r w:rsidRPr="00FF630E" w:rsidR="0092709A">
              <w:rPr>
                <w:rStyle w:val="Hyperlink"/>
              </w:rPr>
              <w:t>4.2.2</w:t>
            </w:r>
            <w:r w:rsidR="0092709A">
              <w:rPr>
                <w:rFonts w:asciiTheme="minorHAnsi" w:hAnsiTheme="minorHAnsi" w:eastAsiaTheme="minorEastAsia" w:cstheme="minorBidi"/>
                <w:sz w:val="22"/>
                <w:szCs w:val="22"/>
              </w:rPr>
              <w:tab/>
            </w:r>
            <w:r w:rsidRPr="00FF630E" w:rsidR="0092709A">
              <w:rPr>
                <w:rStyle w:val="Hyperlink"/>
              </w:rPr>
              <w:t>Een verhaal starten</w:t>
            </w:r>
            <w:r w:rsidR="0092709A">
              <w:rPr>
                <w:webHidden/>
              </w:rPr>
              <w:tab/>
            </w:r>
            <w:r w:rsidR="0092709A">
              <w:rPr>
                <w:webHidden/>
              </w:rPr>
              <w:fldChar w:fldCharType="begin"/>
            </w:r>
            <w:r w:rsidR="0092709A">
              <w:rPr>
                <w:webHidden/>
              </w:rPr>
              <w:instrText xml:space="preserve"> PAGEREF _Toc130822422 \h </w:instrText>
            </w:r>
            <w:r w:rsidR="0092709A">
              <w:rPr>
                <w:webHidden/>
              </w:rPr>
            </w:r>
            <w:r w:rsidR="0092709A">
              <w:rPr>
                <w:webHidden/>
              </w:rPr>
              <w:fldChar w:fldCharType="separate"/>
            </w:r>
            <w:r w:rsidR="0092709A">
              <w:rPr>
                <w:webHidden/>
              </w:rPr>
              <w:t>9</w:t>
            </w:r>
            <w:r w:rsidR="0092709A">
              <w:rPr>
                <w:webHidden/>
              </w:rPr>
              <w:fldChar w:fldCharType="end"/>
            </w:r>
          </w:hyperlink>
        </w:p>
        <w:p w:rsidR="0092709A" w:rsidRDefault="00A43F29" w14:paraId="57CD66DF" w14:textId="39E2AF91">
          <w:pPr>
            <w:pStyle w:val="TOC3"/>
            <w:rPr>
              <w:rFonts w:asciiTheme="minorHAnsi" w:hAnsiTheme="minorHAnsi" w:eastAsiaTheme="minorEastAsia" w:cstheme="minorBidi"/>
              <w:sz w:val="22"/>
              <w:szCs w:val="22"/>
            </w:rPr>
          </w:pPr>
          <w:hyperlink w:history="1" w:anchor="_Toc130822423">
            <w:r w:rsidRPr="00FF630E" w:rsidR="0092709A">
              <w:rPr>
                <w:rStyle w:val="Hyperlink"/>
              </w:rPr>
              <w:t>4.2.3</w:t>
            </w:r>
            <w:r w:rsidR="0092709A">
              <w:rPr>
                <w:rFonts w:asciiTheme="minorHAnsi" w:hAnsiTheme="minorHAnsi" w:eastAsiaTheme="minorEastAsia" w:cstheme="minorBidi"/>
                <w:sz w:val="22"/>
                <w:szCs w:val="22"/>
              </w:rPr>
              <w:tab/>
            </w:r>
            <w:r w:rsidRPr="00FF630E" w:rsidR="0092709A">
              <w:rPr>
                <w:rStyle w:val="Hyperlink"/>
              </w:rPr>
              <w:t>Een verhaal stoppen</w:t>
            </w:r>
            <w:r w:rsidR="0092709A">
              <w:rPr>
                <w:webHidden/>
              </w:rPr>
              <w:tab/>
            </w:r>
            <w:r w:rsidR="0092709A">
              <w:rPr>
                <w:webHidden/>
              </w:rPr>
              <w:fldChar w:fldCharType="begin"/>
            </w:r>
            <w:r w:rsidR="0092709A">
              <w:rPr>
                <w:webHidden/>
              </w:rPr>
              <w:instrText xml:space="preserve"> PAGEREF _Toc130822423 \h </w:instrText>
            </w:r>
            <w:r w:rsidR="0092709A">
              <w:rPr>
                <w:webHidden/>
              </w:rPr>
            </w:r>
            <w:r w:rsidR="0092709A">
              <w:rPr>
                <w:webHidden/>
              </w:rPr>
              <w:fldChar w:fldCharType="separate"/>
            </w:r>
            <w:r w:rsidR="0092709A">
              <w:rPr>
                <w:webHidden/>
              </w:rPr>
              <w:t>9</w:t>
            </w:r>
            <w:r w:rsidR="0092709A">
              <w:rPr>
                <w:webHidden/>
              </w:rPr>
              <w:fldChar w:fldCharType="end"/>
            </w:r>
          </w:hyperlink>
        </w:p>
        <w:p w:rsidR="0092709A" w:rsidRDefault="00A43F29" w14:paraId="7DF06D72" w14:textId="59F510D3">
          <w:pPr>
            <w:pStyle w:val="TOC3"/>
            <w:rPr>
              <w:rFonts w:asciiTheme="minorHAnsi" w:hAnsiTheme="minorHAnsi" w:eastAsiaTheme="minorEastAsia" w:cstheme="minorBidi"/>
              <w:sz w:val="22"/>
              <w:szCs w:val="22"/>
            </w:rPr>
          </w:pPr>
          <w:hyperlink w:history="1" w:anchor="_Toc130822424">
            <w:r w:rsidRPr="00FF630E" w:rsidR="0092709A">
              <w:rPr>
                <w:rStyle w:val="Hyperlink"/>
              </w:rPr>
              <w:t>4.2.4</w:t>
            </w:r>
            <w:r w:rsidR="0092709A">
              <w:rPr>
                <w:rFonts w:asciiTheme="minorHAnsi" w:hAnsiTheme="minorHAnsi" w:eastAsiaTheme="minorEastAsia" w:cstheme="minorBidi"/>
                <w:sz w:val="22"/>
                <w:szCs w:val="22"/>
              </w:rPr>
              <w:tab/>
            </w:r>
            <w:r w:rsidRPr="00FF630E" w:rsidR="0092709A">
              <w:rPr>
                <w:rStyle w:val="Hyperlink"/>
              </w:rPr>
              <w:t>De effecten en bedieningen</w:t>
            </w:r>
            <w:r w:rsidR="0092709A">
              <w:rPr>
                <w:webHidden/>
              </w:rPr>
              <w:tab/>
            </w:r>
            <w:r w:rsidR="0092709A">
              <w:rPr>
                <w:webHidden/>
              </w:rPr>
              <w:fldChar w:fldCharType="begin"/>
            </w:r>
            <w:r w:rsidR="0092709A">
              <w:rPr>
                <w:webHidden/>
              </w:rPr>
              <w:instrText xml:space="preserve"> PAGEREF _Toc130822424 \h </w:instrText>
            </w:r>
            <w:r w:rsidR="0092709A">
              <w:rPr>
                <w:webHidden/>
              </w:rPr>
            </w:r>
            <w:r w:rsidR="0092709A">
              <w:rPr>
                <w:webHidden/>
              </w:rPr>
              <w:fldChar w:fldCharType="separate"/>
            </w:r>
            <w:r w:rsidR="0092709A">
              <w:rPr>
                <w:webHidden/>
              </w:rPr>
              <w:t>9</w:t>
            </w:r>
            <w:r w:rsidR="0092709A">
              <w:rPr>
                <w:webHidden/>
              </w:rPr>
              <w:fldChar w:fldCharType="end"/>
            </w:r>
          </w:hyperlink>
        </w:p>
        <w:p w:rsidR="0092709A" w:rsidRDefault="00A43F29" w14:paraId="0BA3B8F6" w14:textId="20F6C139">
          <w:pPr>
            <w:pStyle w:val="TOC1"/>
            <w:rPr>
              <w:rFonts w:asciiTheme="minorHAnsi" w:hAnsiTheme="minorHAnsi" w:eastAsiaTheme="minorEastAsia" w:cstheme="minorBidi"/>
              <w:b w:val="0"/>
              <w:sz w:val="22"/>
              <w:szCs w:val="22"/>
            </w:rPr>
          </w:pPr>
          <w:hyperlink w:history="1" w:anchor="_Toc130822425">
            <w:r w:rsidRPr="00FF630E" w:rsidR="0092709A">
              <w:rPr>
                <w:rStyle w:val="Hyperlink"/>
              </w:rPr>
              <w:t>5</w:t>
            </w:r>
            <w:r w:rsidR="0092709A">
              <w:rPr>
                <w:rFonts w:asciiTheme="minorHAnsi" w:hAnsiTheme="minorHAnsi" w:eastAsiaTheme="minorEastAsia" w:cstheme="minorBidi"/>
                <w:b w:val="0"/>
                <w:sz w:val="22"/>
                <w:szCs w:val="22"/>
              </w:rPr>
              <w:tab/>
            </w:r>
            <w:r w:rsidRPr="00FF630E" w:rsidR="0092709A">
              <w:rPr>
                <w:rStyle w:val="Hyperlink"/>
              </w:rPr>
              <w:t>Planning voor realisatie</w:t>
            </w:r>
            <w:r w:rsidR="0092709A">
              <w:rPr>
                <w:webHidden/>
              </w:rPr>
              <w:tab/>
            </w:r>
            <w:r w:rsidR="0092709A">
              <w:rPr>
                <w:webHidden/>
              </w:rPr>
              <w:fldChar w:fldCharType="begin"/>
            </w:r>
            <w:r w:rsidR="0092709A">
              <w:rPr>
                <w:webHidden/>
              </w:rPr>
              <w:instrText xml:space="preserve"> PAGEREF _Toc130822425 \h </w:instrText>
            </w:r>
            <w:r w:rsidR="0092709A">
              <w:rPr>
                <w:webHidden/>
              </w:rPr>
            </w:r>
            <w:r w:rsidR="0092709A">
              <w:rPr>
                <w:webHidden/>
              </w:rPr>
              <w:fldChar w:fldCharType="separate"/>
            </w:r>
            <w:r w:rsidR="0092709A">
              <w:rPr>
                <w:webHidden/>
              </w:rPr>
              <w:t>10</w:t>
            </w:r>
            <w:r w:rsidR="0092709A">
              <w:rPr>
                <w:webHidden/>
              </w:rPr>
              <w:fldChar w:fldCharType="end"/>
            </w:r>
          </w:hyperlink>
        </w:p>
        <w:p w:rsidR="0092709A" w:rsidRDefault="00A43F29" w14:paraId="22FB634D" w14:textId="0EA07BC7">
          <w:pPr>
            <w:pStyle w:val="TOC2"/>
            <w:rPr>
              <w:rFonts w:asciiTheme="minorHAnsi" w:hAnsiTheme="minorHAnsi" w:eastAsiaTheme="minorEastAsia" w:cstheme="minorBidi"/>
              <w:sz w:val="22"/>
              <w:szCs w:val="22"/>
            </w:rPr>
          </w:pPr>
          <w:hyperlink w:history="1" w:anchor="_Toc130822426">
            <w:r w:rsidRPr="00FF630E" w:rsidR="0092709A">
              <w:rPr>
                <w:rStyle w:val="Hyperlink"/>
              </w:rPr>
              <w:t>5.1</w:t>
            </w:r>
            <w:r w:rsidR="0092709A">
              <w:rPr>
                <w:rFonts w:asciiTheme="minorHAnsi" w:hAnsiTheme="minorHAnsi" w:eastAsiaTheme="minorEastAsia" w:cstheme="minorBidi"/>
                <w:sz w:val="22"/>
                <w:szCs w:val="22"/>
              </w:rPr>
              <w:tab/>
            </w:r>
            <w:r w:rsidRPr="00FF630E" w:rsidR="0092709A">
              <w:rPr>
                <w:rStyle w:val="Hyperlink"/>
              </w:rPr>
              <w:t>Planning</w:t>
            </w:r>
            <w:r w:rsidR="0092709A">
              <w:rPr>
                <w:webHidden/>
              </w:rPr>
              <w:tab/>
            </w:r>
            <w:r w:rsidR="0092709A">
              <w:rPr>
                <w:webHidden/>
              </w:rPr>
              <w:fldChar w:fldCharType="begin"/>
            </w:r>
            <w:r w:rsidR="0092709A">
              <w:rPr>
                <w:webHidden/>
              </w:rPr>
              <w:instrText xml:space="preserve"> PAGEREF _Toc130822426 \h </w:instrText>
            </w:r>
            <w:r w:rsidR="0092709A">
              <w:rPr>
                <w:webHidden/>
              </w:rPr>
            </w:r>
            <w:r w:rsidR="0092709A">
              <w:rPr>
                <w:webHidden/>
              </w:rPr>
              <w:fldChar w:fldCharType="separate"/>
            </w:r>
            <w:r w:rsidR="0092709A">
              <w:rPr>
                <w:webHidden/>
              </w:rPr>
              <w:t>10</w:t>
            </w:r>
            <w:r w:rsidR="0092709A">
              <w:rPr>
                <w:webHidden/>
              </w:rPr>
              <w:fldChar w:fldCharType="end"/>
            </w:r>
          </w:hyperlink>
        </w:p>
        <w:p w:rsidR="00411E5C" w:rsidRDefault="00411E5C" w14:paraId="0AB992C8" w14:textId="211D41B7">
          <w:r>
            <w:rPr>
              <w:b/>
              <w:bCs/>
              <w:lang w:val="nl-NL"/>
            </w:rPr>
            <w:fldChar w:fldCharType="end"/>
          </w:r>
        </w:p>
      </w:sdtContent>
    </w:sdt>
    <w:p w:rsidRPr="00C1558B" w:rsidR="00103CB1" w:rsidP="00103CB1" w:rsidRDefault="001216C5" w14:paraId="73C302AB" w14:textId="3D48F439">
      <w:pPr>
        <w:pStyle w:val="Heading1"/>
        <w:rPr>
          <w:lang w:val="en-US"/>
        </w:rPr>
      </w:pPr>
      <w:bookmarkStart w:name="_Toc130822400" w:id="22"/>
      <w:bookmarkEnd w:id="21"/>
      <w:bookmarkEnd w:id="20"/>
      <w:bookmarkEnd w:id="19"/>
      <w:bookmarkEnd w:id="18"/>
      <w:bookmarkEnd w:id="17"/>
      <w:bookmarkEnd w:id="16"/>
      <w:bookmarkEnd w:id="15"/>
      <w:bookmarkEnd w:id="14"/>
      <w:r>
        <w:t>Functionalteit en gebruikersscenario</w:t>
      </w:r>
      <w:bookmarkEnd w:id="22"/>
    </w:p>
    <w:p w:rsidR="00103CB1" w:rsidP="00103CB1" w:rsidRDefault="00B83CA5" w14:paraId="1B4A450C" w14:textId="04A9E293">
      <w:pPr>
        <w:pStyle w:val="Heading2"/>
      </w:pPr>
      <w:bookmarkStart w:name="_Toc130822401" w:id="23"/>
      <w:r>
        <w:t>Functies</w:t>
      </w:r>
      <w:bookmarkEnd w:id="23"/>
    </w:p>
    <w:p w:rsidRPr="001B42A8" w:rsidR="00693C7F" w:rsidP="00693C7F" w:rsidRDefault="00885A6F" w14:paraId="56374DDD" w14:textId="7A50988B">
      <w:r>
        <w:t>Ons systeem kan 4D effecten cre</w:t>
      </w:r>
      <w:r w:rsidR="00334A09">
        <w:t xml:space="preserve">ëren zoals: </w:t>
      </w:r>
      <w:r w:rsidR="007B5F9E">
        <w:t>licht, geluid</w:t>
      </w:r>
      <w:r w:rsidR="00AF14D9">
        <w:t xml:space="preserve">, </w:t>
      </w:r>
      <w:r w:rsidR="00F8673A">
        <w:t>wind</w:t>
      </w:r>
      <w:r w:rsidR="0021255D">
        <w:t xml:space="preserve"> etc.</w:t>
      </w:r>
      <w:r w:rsidR="00730EF4">
        <w:t xml:space="preserve"> met behulp van een RasperryPi</w:t>
      </w:r>
      <w:r w:rsidR="004C302B">
        <w:t>.</w:t>
      </w:r>
      <w:r w:rsidR="001B42A8">
        <w:t xml:space="preserve"> Deze effecten kunnen bediend worden door gebruik te maken van </w:t>
      </w:r>
      <w:r w:rsidR="00413914">
        <w:t>een website.</w:t>
      </w:r>
    </w:p>
    <w:p w:rsidR="00B54FFB" w:rsidP="00B54FFB" w:rsidRDefault="00B83CA5" w14:paraId="7C9E3606" w14:textId="0D9D175C">
      <w:pPr>
        <w:pStyle w:val="Heading2"/>
      </w:pPr>
      <w:bookmarkStart w:name="_Toc130822402" w:id="24"/>
      <w:r>
        <w:t>Enkele scenarios</w:t>
      </w:r>
      <w:bookmarkEnd w:id="24"/>
    </w:p>
    <w:p w:rsidRPr="006A518B" w:rsidR="00633776" w:rsidP="003F22A8" w:rsidRDefault="00EC34F3" w14:paraId="3C75EEDF" w14:textId="51119586">
      <w:r>
        <w:t>Als bibmedewerker</w:t>
      </w:r>
      <w:r w:rsidR="00653BEB">
        <w:t xml:space="preserve"> wil ik het systeem aanzetten</w:t>
      </w:r>
      <w:r w:rsidR="00A24F5A">
        <w:t>,</w:t>
      </w:r>
      <w:r w:rsidR="00210C18">
        <w:t xml:space="preserve"> </w:t>
      </w:r>
      <w:r w:rsidR="00A24F5A">
        <w:t>s</w:t>
      </w:r>
      <w:r w:rsidR="00392282">
        <w:t>teek ik de stroom in.</w:t>
      </w:r>
    </w:p>
    <w:p w:rsidRPr="006A518B" w:rsidR="003474B2" w:rsidP="003F22A8" w:rsidRDefault="003474B2" w14:paraId="3B9245EF" w14:textId="434C98E2">
      <w:r>
        <w:t xml:space="preserve">Als bibmedewerker wil ik het systeem </w:t>
      </w:r>
      <w:r w:rsidR="00260437">
        <w:t>uitzetten</w:t>
      </w:r>
      <w:r w:rsidR="00A24F5A">
        <w:t xml:space="preserve"> t</w:t>
      </w:r>
      <w:r w:rsidR="00392282">
        <w:t>rek ik de stroom uit.</w:t>
      </w:r>
    </w:p>
    <w:p w:rsidRPr="00BF2191" w:rsidR="001E094B" w:rsidP="003F22A8" w:rsidRDefault="001E094B" w14:paraId="1BE8848D" w14:textId="214DC41E">
      <w:r>
        <w:t>Als verte</w:t>
      </w:r>
      <w:r w:rsidR="00753213">
        <w:t xml:space="preserve">ller, wil ik </w:t>
      </w:r>
      <w:r w:rsidR="00BF2191">
        <w:t xml:space="preserve">een effect </w:t>
      </w:r>
      <w:r w:rsidR="000E3BBB">
        <w:t>aan/uitzetten</w:t>
      </w:r>
      <w:r w:rsidR="006A518B">
        <w:t>.</w:t>
      </w:r>
      <w:r w:rsidR="00DE5167">
        <w:t xml:space="preserve"> Dit doe ik door gebruik te maken van </w:t>
      </w:r>
      <w:r w:rsidR="00833F70">
        <w:t xml:space="preserve">de knoppen </w:t>
      </w:r>
      <w:r w:rsidR="004F2F00">
        <w:t>op de website</w:t>
      </w:r>
      <w:r w:rsidR="00210C18">
        <w:t>.</w:t>
      </w:r>
    </w:p>
    <w:p w:rsidRPr="003F22A8" w:rsidR="00A95463" w:rsidP="00A95463" w:rsidRDefault="00A95463" w14:paraId="1C2D2577" w14:textId="0B030CE4">
      <w:pPr>
        <w:spacing w:line="360" w:lineRule="auto"/>
        <w:jc w:val="both"/>
        <w:rPr>
          <w:szCs w:val="20"/>
          <w:lang w:val="nl-NL"/>
        </w:rPr>
      </w:pPr>
    </w:p>
    <w:p w:rsidRPr="003F22A8" w:rsidR="003C1A5A" w:rsidP="003C1A5A" w:rsidRDefault="003C1A5A" w14:paraId="4746E37B" w14:textId="77777777">
      <w:pPr>
        <w:spacing w:line="360" w:lineRule="auto"/>
        <w:jc w:val="both"/>
        <w:rPr>
          <w:szCs w:val="20"/>
          <w:lang w:val="nl-NL"/>
        </w:rPr>
      </w:pPr>
    </w:p>
    <w:p w:rsidRPr="003F22A8" w:rsidR="00566FF9" w:rsidP="00566FF9" w:rsidRDefault="00566FF9" w14:paraId="27565587" w14:textId="77777777">
      <w:pPr>
        <w:spacing w:line="360" w:lineRule="auto"/>
        <w:jc w:val="both"/>
        <w:rPr>
          <w:szCs w:val="20"/>
          <w:lang w:val="nl-NL"/>
        </w:rPr>
      </w:pPr>
    </w:p>
    <w:p w:rsidRPr="003F22A8" w:rsidR="00566FF9" w:rsidP="00566FF9" w:rsidRDefault="00566FF9" w14:paraId="555E9C56" w14:textId="77777777">
      <w:pPr>
        <w:spacing w:line="360" w:lineRule="auto"/>
        <w:jc w:val="both"/>
        <w:rPr>
          <w:szCs w:val="20"/>
          <w:lang w:val="nl-NL"/>
        </w:rPr>
      </w:pPr>
    </w:p>
    <w:p w:rsidRPr="003F22A8" w:rsidR="00F763A0" w:rsidP="005E2D4C" w:rsidRDefault="00F763A0" w14:paraId="40CA6CA5" w14:textId="77777777">
      <w:pPr>
        <w:spacing w:line="360" w:lineRule="auto"/>
        <w:jc w:val="both"/>
        <w:rPr>
          <w:szCs w:val="20"/>
          <w:lang w:val="nl-NL"/>
        </w:rPr>
      </w:pPr>
    </w:p>
    <w:p w:rsidR="00272617" w:rsidP="00272617" w:rsidRDefault="001216C5" w14:paraId="748A8D4A" w14:textId="5B66BEA2">
      <w:pPr>
        <w:pStyle w:val="Heading1"/>
      </w:pPr>
      <w:bookmarkStart w:name="_Toc130822403" w:id="25"/>
      <w:r>
        <w:t>Gebruikte technologieën</w:t>
      </w:r>
      <w:bookmarkEnd w:id="25"/>
    </w:p>
    <w:p w:rsidR="003E3086" w:rsidP="003E3086" w:rsidRDefault="002F759A" w14:paraId="46AB4E93" w14:textId="2BE8FCF2">
      <w:pPr>
        <w:pStyle w:val="Heading2"/>
      </w:pPr>
      <w:bookmarkStart w:name="_Toc130822404" w:id="26"/>
      <w:r>
        <w:t>Lijst gebruikte technologieën</w:t>
      </w:r>
      <w:bookmarkEnd w:id="26"/>
    </w:p>
    <w:p w:rsidR="007409F4" w:rsidP="007409F4" w:rsidRDefault="007409F4" w14:paraId="586784F6" w14:textId="5883329E">
      <w:pPr>
        <w:pStyle w:val="ListParagraph"/>
        <w:numPr>
          <w:ilvl w:val="0"/>
          <w:numId w:val="27"/>
        </w:numPr>
      </w:pPr>
      <w:r>
        <w:t>Python</w:t>
      </w:r>
    </w:p>
    <w:p w:rsidR="00D97E01" w:rsidP="007409F4" w:rsidRDefault="00D97E01" w14:paraId="72C89DA2" w14:textId="2BC71E46">
      <w:pPr>
        <w:pStyle w:val="ListParagraph"/>
        <w:numPr>
          <w:ilvl w:val="0"/>
          <w:numId w:val="27"/>
        </w:numPr>
      </w:pPr>
      <w:r>
        <w:t>Flask</w:t>
      </w:r>
    </w:p>
    <w:p w:rsidR="002F759A" w:rsidP="002F759A" w:rsidRDefault="00E71324" w14:paraId="243CA0C4" w14:textId="1A8E5181">
      <w:pPr>
        <w:pStyle w:val="ListParagraph"/>
        <w:numPr>
          <w:ilvl w:val="0"/>
          <w:numId w:val="27"/>
        </w:numPr>
      </w:pPr>
      <w:r>
        <w:t>RasperryPi</w:t>
      </w:r>
    </w:p>
    <w:p w:rsidR="00E71324" w:rsidP="002F759A" w:rsidRDefault="00F268D3" w14:paraId="15BE8B02" w14:textId="380265DB">
      <w:pPr>
        <w:pStyle w:val="ListParagraph"/>
        <w:numPr>
          <w:ilvl w:val="0"/>
          <w:numId w:val="27"/>
        </w:numPr>
      </w:pPr>
      <w:r>
        <w:t>Ventilator</w:t>
      </w:r>
      <w:r w:rsidR="007562CD">
        <w:t xml:space="preserve"> </w:t>
      </w:r>
      <w:r w:rsidR="00C761A5">
        <w:t>–</w:t>
      </w:r>
      <w:r w:rsidR="007562CD">
        <w:t xml:space="preserve"> </w:t>
      </w:r>
      <w:r w:rsidR="00C761A5">
        <w:t>DC motor</w:t>
      </w:r>
    </w:p>
    <w:p w:rsidR="00F268D3" w:rsidP="00F268D3" w:rsidRDefault="00F268D3" w14:paraId="0AF1558A" w14:textId="40A86D9E">
      <w:pPr>
        <w:pStyle w:val="ListParagraph"/>
        <w:numPr>
          <w:ilvl w:val="0"/>
          <w:numId w:val="27"/>
        </w:numPr>
      </w:pPr>
      <w:r>
        <w:t>Led</w:t>
      </w:r>
    </w:p>
    <w:p w:rsidR="00F268D3" w:rsidP="00F268D3" w:rsidRDefault="00F268D3" w14:paraId="53E1ECE8" w14:textId="4B413F5D">
      <w:pPr>
        <w:pStyle w:val="ListParagraph"/>
        <w:numPr>
          <w:ilvl w:val="0"/>
          <w:numId w:val="27"/>
        </w:numPr>
      </w:pPr>
      <w:r>
        <w:t>Luidspreker</w:t>
      </w:r>
    </w:p>
    <w:p w:rsidR="00F776CE" w:rsidP="00F268D3" w:rsidRDefault="00F776CE" w14:paraId="0A065870" w14:textId="00BC443A">
      <w:pPr>
        <w:pStyle w:val="ListParagraph"/>
        <w:numPr>
          <w:ilvl w:val="0"/>
          <w:numId w:val="27"/>
        </w:numPr>
      </w:pPr>
      <w:r>
        <w:t>Projector</w:t>
      </w:r>
    </w:p>
    <w:p w:rsidR="00F776CE" w:rsidP="00F268D3" w:rsidRDefault="009D66C6" w14:paraId="6D4E7E53" w14:textId="0BC1DF55">
      <w:pPr>
        <w:pStyle w:val="ListParagraph"/>
        <w:numPr>
          <w:ilvl w:val="0"/>
          <w:numId w:val="27"/>
        </w:numPr>
      </w:pPr>
      <w:r>
        <w:t>Klikmotor</w:t>
      </w:r>
    </w:p>
    <w:p w:rsidR="009D66C6" w:rsidP="00F268D3" w:rsidRDefault="004A7FD4" w14:paraId="78DBAFD4" w14:textId="6E903F29">
      <w:pPr>
        <w:pStyle w:val="ListParagraph"/>
        <w:numPr>
          <w:ilvl w:val="0"/>
          <w:numId w:val="27"/>
        </w:numPr>
      </w:pPr>
      <w:r>
        <w:t>Bubbelzeep</w:t>
      </w:r>
    </w:p>
    <w:p w:rsidR="00B11EF6" w:rsidP="00F268D3" w:rsidRDefault="00B11EF6" w14:paraId="56CBF41C" w14:textId="0C0490A7">
      <w:pPr>
        <w:pStyle w:val="ListParagraph"/>
        <w:numPr>
          <w:ilvl w:val="0"/>
          <w:numId w:val="27"/>
        </w:numPr>
      </w:pPr>
      <w:r>
        <w:t>Bellenblazer</w:t>
      </w:r>
    </w:p>
    <w:p w:rsidRPr="00F268D3" w:rsidR="004A7FD4" w:rsidP="00F268D3" w:rsidRDefault="004A7FD4" w14:paraId="15956C49" w14:textId="0CDBCB5E">
      <w:pPr>
        <w:pStyle w:val="ListParagraph"/>
        <w:numPr>
          <w:ilvl w:val="0"/>
          <w:numId w:val="27"/>
        </w:numPr>
      </w:pPr>
      <w:r>
        <w:t>Bakje</w:t>
      </w:r>
    </w:p>
    <w:p w:rsidR="002F759A" w:rsidP="002F759A" w:rsidRDefault="002F759A" w14:paraId="4DC6AF87" w14:textId="6244E9BE">
      <w:pPr>
        <w:pStyle w:val="Heading2"/>
      </w:pPr>
      <w:bookmarkStart w:name="_Toc130822405" w:id="27"/>
      <w:r>
        <w:t>Extra uitleg</w:t>
      </w:r>
      <w:bookmarkEnd w:id="27"/>
    </w:p>
    <w:p w:rsidR="00897704" w:rsidP="00897704" w:rsidRDefault="00265DCA" w14:paraId="16BE9244" w14:textId="328D9FB7">
      <w:r>
        <w:t>Om het systeem te programmeren maken wij gebruik van Python omdat dit een</w:t>
      </w:r>
      <w:r w:rsidR="00081ECB">
        <w:t xml:space="preserve"> makkelijke</w:t>
      </w:r>
      <w:r>
        <w:t xml:space="preserve"> taal is die wij goed beheersen</w:t>
      </w:r>
      <w:r w:rsidR="000F2A72">
        <w:t xml:space="preserve"> en omdat dit de beste programeertaal is </w:t>
      </w:r>
      <w:r w:rsidR="007F6A1B">
        <w:t>voor de RasperryPi</w:t>
      </w:r>
      <w:r>
        <w:t>.</w:t>
      </w:r>
    </w:p>
    <w:p w:rsidR="00265DCA" w:rsidP="00897704" w:rsidRDefault="0095745F" w14:paraId="55C15B8A" w14:textId="006B707B">
      <w:r>
        <w:t>Wij gebruiken een RaspberryPi om ons systeem te besturen.</w:t>
      </w:r>
    </w:p>
    <w:p w:rsidR="1D3B1397" w:rsidP="1D3B1397" w:rsidRDefault="00E52063" w14:paraId="60AC8837" w14:textId="6D95FBE8">
      <w:r>
        <w:t xml:space="preserve">Om onze effecten te laten werken gebruiken wij een ventilator voor wind, </w:t>
      </w:r>
      <w:r w:rsidR="00B11EF6">
        <w:t>led voor licht, luidsprekers voor geluiden, een projector voor beeld</w:t>
      </w:r>
      <w:r w:rsidR="007C2749">
        <w:t xml:space="preserve"> en een bellenblazer voor bellen te maken, samen met </w:t>
      </w:r>
      <w:r w:rsidR="00996FFB">
        <w:t>de ventilator, de klikmotor, de zeep en het bakje</w:t>
      </w:r>
      <w:r w:rsidR="00CE6DAA">
        <w:t>.</w:t>
      </w:r>
    </w:p>
    <w:p w:rsidR="0A8F66C9" w:rsidP="48903F39" w:rsidRDefault="0A8F66C9" w14:paraId="3C01D856" w14:textId="6186B7BA">
      <w:r>
        <w:t>Om de effect</w:t>
      </w:r>
      <w:r w:rsidR="004B79DA">
        <w:t>en</w:t>
      </w:r>
      <w:r>
        <w:t xml:space="preserve"> aan te sturen gaan we </w:t>
      </w:r>
      <w:r w:rsidR="42E31F0E">
        <w:t xml:space="preserve">met flask een webpagina </w:t>
      </w:r>
      <w:r w:rsidR="53759DA7">
        <w:t>maken</w:t>
      </w:r>
      <w:r w:rsidR="42E31F0E">
        <w:t xml:space="preserve"> met verschillende knoppen die dan elk effect </w:t>
      </w:r>
      <w:r w:rsidR="4414A7F9">
        <w:t>apart</w:t>
      </w:r>
      <w:r w:rsidR="42E31F0E">
        <w:t xml:space="preserve"> besturen.</w:t>
      </w:r>
    </w:p>
    <w:p w:rsidR="3C23A60A" w:rsidP="04933AA9" w:rsidRDefault="3C23A60A" w14:paraId="3DE60946" w14:textId="3A30FC01">
      <w:pPr>
        <w:pStyle w:val="Heading2"/>
        <w:spacing w:before="0"/>
      </w:pPr>
      <w:bookmarkStart w:name="_Toc130822406" w:id="28"/>
      <w:r>
        <w:t>Uitleg Raspberry pi</w:t>
      </w:r>
      <w:bookmarkEnd w:id="28"/>
    </w:p>
    <w:p w:rsidR="72B4B6D7" w:rsidP="50B8B2F3" w:rsidRDefault="00455371" w14:paraId="350EA180" w14:textId="15DA4903">
      <w:r>
        <w:drawing>
          <wp:anchor distT="0" distB="0" distL="114300" distR="114300" simplePos="0" relativeHeight="251658250" behindDoc="1" locked="0" layoutInCell="1" allowOverlap="1" wp14:anchorId="6B876667" wp14:editId="722FAA4A">
            <wp:simplePos x="0" y="0"/>
            <wp:positionH relativeFrom="margin">
              <wp:align>right</wp:align>
            </wp:positionH>
            <wp:positionV relativeFrom="paragraph">
              <wp:posOffset>478790</wp:posOffset>
            </wp:positionV>
            <wp:extent cx="1443990" cy="1493783"/>
            <wp:effectExtent l="0" t="0" r="3810" b="0"/>
            <wp:wrapTight wrapText="bothSides">
              <wp:wrapPolygon edited="0">
                <wp:start x="0" y="0"/>
                <wp:lineTo x="0" y="21214"/>
                <wp:lineTo x="21372" y="21214"/>
                <wp:lineTo x="21372" y="0"/>
                <wp:lineTo x="0" y="0"/>
              </wp:wrapPolygon>
            </wp:wrapTight>
            <wp:docPr id="460428197" name="Picture 460428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3990" cy="14937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3A2EC511">
        <w:t>Op de raspb</w:t>
      </w:r>
      <w:r w:rsidR="72B4B6D7">
        <w:t xml:space="preserve">erry pi gaan we een </w:t>
      </w:r>
      <w:r w:rsidR="507D6B3A">
        <w:t>Pyth</w:t>
      </w:r>
      <w:r w:rsidR="72B4B6D7">
        <w:t>on programma</w:t>
      </w:r>
      <w:r w:rsidR="2D0367C7">
        <w:t xml:space="preserve"> runnen waardoor we alle </w:t>
      </w:r>
      <w:r w:rsidR="7214D099">
        <w:t>ef</w:t>
      </w:r>
      <w:r w:rsidR="2981197D">
        <w:t xml:space="preserve">fecten </w:t>
      </w:r>
      <w:r w:rsidR="1D4103B8">
        <w:t xml:space="preserve">kunnen bedienen. Dit gaat met behulp van </w:t>
      </w:r>
      <w:r w:rsidR="103A0154">
        <w:t>een relay bordje</w:t>
      </w:r>
      <w:r w:rsidR="59595EBF">
        <w:t>.</w:t>
      </w:r>
    </w:p>
    <w:p w:rsidR="3ED76366" w:rsidP="3ED76366" w:rsidRDefault="2F592B75" w14:paraId="450CD974" w14:textId="7EC513E7">
      <w:r>
        <w:t>Wind:</w:t>
      </w:r>
    </w:p>
    <w:p w:rsidR="2F592B75" w:rsidP="240D02C7" w:rsidRDefault="2F592B75" w14:paraId="1089FF70" w14:textId="0C8A9372">
      <w:pPr>
        <w:pStyle w:val="ListParagraph"/>
        <w:numPr>
          <w:ilvl w:val="0"/>
          <w:numId w:val="30"/>
        </w:numPr>
      </w:pPr>
      <w:r>
        <w:t xml:space="preserve">We gaan met een DC moter een </w:t>
      </w:r>
      <w:r w:rsidR="7A1854C5">
        <w:t>soort wintmolen</w:t>
      </w:r>
      <w:r w:rsidR="00C85D58">
        <w:t xml:space="preserve"> maken</w:t>
      </w:r>
      <w:r w:rsidR="7A1854C5">
        <w:t xml:space="preserve"> om het effect</w:t>
      </w:r>
      <w:r w:rsidR="00C019CE">
        <w:t xml:space="preserve"> van</w:t>
      </w:r>
      <w:r w:rsidR="7A1854C5">
        <w:t xml:space="preserve"> wind na te </w:t>
      </w:r>
      <w:r w:rsidR="2AB38FBB">
        <w:t>bootse</w:t>
      </w:r>
      <w:r w:rsidR="4E8B0DD0">
        <w:t>n</w:t>
      </w:r>
      <w:r w:rsidR="7A1854C5">
        <w:t>.</w:t>
      </w:r>
    </w:p>
    <w:p w:rsidR="24B51035" w:rsidP="1EB1375D" w:rsidRDefault="24B51035" w14:paraId="5E94E72D" w14:textId="44C95D51"/>
    <w:p w:rsidR="3ED76366" w:rsidP="3ED76366" w:rsidRDefault="205B4E38" w14:paraId="66A0EDF3" w14:textId="552A7E44">
      <w:r>
        <w:t>Bubbels:</w:t>
      </w:r>
    </w:p>
    <w:p w:rsidR="7B84C9C4" w:rsidP="0ECAA1C6" w:rsidRDefault="344700F2" w14:paraId="5249951A" w14:textId="236D3FBB">
      <w:pPr>
        <w:pStyle w:val="ListParagraph"/>
        <w:numPr>
          <w:ilvl w:val="0"/>
          <w:numId w:val="29"/>
        </w:numPr>
      </w:pPr>
      <w:r>
        <w:t>Met een klikmotor gaan we ervoor zorgen</w:t>
      </w:r>
      <w:r w:rsidR="0BFCCDAF">
        <w:t xml:space="preserve"> dat er</w:t>
      </w:r>
      <w:r w:rsidR="00170130">
        <w:t xml:space="preserve"> een</w:t>
      </w:r>
      <w:r w:rsidR="4B30C8E9">
        <w:t xml:space="preserve"> belleblazer in een bakje met vloeistof gedopt wordt. Wanneer de belleblazer naar</w:t>
      </w:r>
      <w:r w:rsidR="0CB8B393">
        <w:t xml:space="preserve"> beneden gaat zal het in het bakje met vloeistof gedopt worden en wanneer de belleblazer naar boven gaat zal </w:t>
      </w:r>
      <w:r w:rsidR="73E6114D">
        <w:t>er door de windmolen bellen geblazen worden.</w:t>
      </w:r>
    </w:p>
    <w:p w:rsidR="0BFCCDAF" w:rsidP="0FCD41B0" w:rsidRDefault="0BFCCDAF" w14:paraId="6D93A7AA" w14:textId="280AEB10">
      <w:r>
        <w:t xml:space="preserve">Licht: </w:t>
      </w:r>
    </w:p>
    <w:p w:rsidR="0BFCCDAF" w:rsidP="0FCD41B0" w:rsidRDefault="00DA0A47" w14:paraId="21F14063" w14:textId="5C23E39B">
      <w:pPr>
        <w:pStyle w:val="ListParagraph"/>
        <w:numPr>
          <w:ilvl w:val="0"/>
          <w:numId w:val="31"/>
        </w:numPr>
      </w:pPr>
      <w:r>
        <w:t xml:space="preserve">Door gebruik te maken van </w:t>
      </w:r>
      <w:r w:rsidR="00246706">
        <w:t>leds</w:t>
      </w:r>
      <w:r w:rsidR="006C00D3">
        <w:t xml:space="preserve"> </w:t>
      </w:r>
      <w:r w:rsidR="00E113A5">
        <w:t>gaan we licht</w:t>
      </w:r>
      <w:r w:rsidR="00D631CE">
        <w:t xml:space="preserve"> en lichteffecten creëren</w:t>
      </w:r>
      <w:r w:rsidR="00FE293A">
        <w:t>.</w:t>
      </w:r>
    </w:p>
    <w:p w:rsidR="0FCD41B0" w:rsidP="0FCD41B0" w:rsidRDefault="7A4E091B" w14:paraId="4F9B4915" w14:textId="4473B33B">
      <w:r>
        <w:t>Geluid:</w:t>
      </w:r>
    </w:p>
    <w:p w:rsidRPr="0028032D" w:rsidR="2D48C5AE" w:rsidP="3F6CBF0C" w:rsidRDefault="2D48C5AE" w14:paraId="6EEE6CC6" w14:textId="7696E123">
      <w:r>
        <w:t xml:space="preserve">- Op de raspberry pi is een aux poort waarbij we een box kunnen </w:t>
      </w:r>
      <w:r>
        <w:tab/>
      </w:r>
      <w:r>
        <w:tab/>
      </w:r>
      <w:r>
        <w:t>aansluiten. Desnoods kunnen we het ook via bluetooth verbinden</w:t>
      </w:r>
      <w:r w:rsidR="0028032D">
        <w:t>.</w:t>
      </w:r>
    </w:p>
    <w:p w:rsidR="0A34042D" w:rsidP="0A34042D" w:rsidRDefault="0A34042D" w14:paraId="68E80076" w14:textId="112320A0"/>
    <w:p w:rsidR="00C55292" w:rsidP="00C55292" w:rsidRDefault="00C55292" w14:paraId="58E367D6" w14:textId="58AFC040">
      <w:pPr>
        <w:pStyle w:val="Heading1"/>
      </w:pPr>
      <w:bookmarkStart w:name="_Toc130822407" w:id="29"/>
      <w:r>
        <w:t>Systeemarchitectuur en componenten</w:t>
      </w:r>
      <w:bookmarkEnd w:id="29"/>
    </w:p>
    <w:p w:rsidR="00C55292" w:rsidP="00C55292" w:rsidRDefault="002F759A" w14:paraId="696F4F0F" w14:textId="3ECB328E">
      <w:pPr>
        <w:pStyle w:val="Heading2"/>
      </w:pPr>
      <w:bookmarkStart w:name="_Toc130822408" w:id="30"/>
      <w:r>
        <w:t>Plan project</w:t>
      </w:r>
      <w:bookmarkEnd w:id="30"/>
    </w:p>
    <w:p w:rsidR="002F759A" w:rsidP="002F759A" w:rsidRDefault="002F759A" w14:paraId="3D6CC5A3" w14:textId="7A1B1A13"/>
    <w:p w:rsidR="002F759A" w:rsidP="002F759A" w:rsidRDefault="002F759A" w14:paraId="0191330F" w14:textId="2E735D55">
      <w:pPr>
        <w:pStyle w:val="Heading2"/>
      </w:pPr>
      <w:bookmarkStart w:name="_Toc130822409" w:id="31"/>
      <w:r>
        <w:t>Componenten</w:t>
      </w:r>
      <w:bookmarkEnd w:id="31"/>
    </w:p>
    <w:p w:rsidRPr="00E5511E" w:rsidR="00E5511E" w:rsidP="00E5511E" w:rsidRDefault="4723C5C4" w14:paraId="29EBB0E1" w14:textId="1AD03FF3">
      <w:pPr>
        <w:pStyle w:val="Heading3"/>
      </w:pPr>
      <w:bookmarkStart w:name="_Toc130822410" w:id="32"/>
      <w:r>
        <w:t>RasperryPi</w:t>
      </w:r>
      <w:bookmarkEnd w:id="32"/>
    </w:p>
    <w:p w:rsidR="06765210" w:rsidP="35723640" w:rsidRDefault="0B9BA7CF" w14:paraId="771AB4E0" w14:textId="42426C6E">
      <w:pPr>
        <w:jc w:val="center"/>
      </w:pPr>
      <w:r>
        <w:drawing>
          <wp:anchor distT="0" distB="0" distL="114300" distR="114300" simplePos="0" relativeHeight="251658245" behindDoc="0" locked="0" layoutInCell="1" allowOverlap="1" wp14:anchorId="5AEEF341" wp14:editId="492A6361">
            <wp:simplePos x="0" y="0"/>
            <wp:positionH relativeFrom="page">
              <wp:posOffset>1844573</wp:posOffset>
            </wp:positionH>
            <wp:positionV relativeFrom="paragraph">
              <wp:posOffset>312724</wp:posOffset>
            </wp:positionV>
            <wp:extent cx="2235835" cy="1704975"/>
            <wp:effectExtent l="14708" t="19381" r="14708" b="19381"/>
            <wp:wrapSquare wrapText="bothSides"/>
            <wp:docPr id="1163536543" name="Picture 11635365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60914522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1540000">
                      <a:off x="0" y="0"/>
                      <a:ext cx="223583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62D17110" w:rsidP="520670EA" w:rsidRDefault="62D17110" w14:paraId="3622FFF1" w14:textId="58CC9B77">
      <w:pPr>
        <w:pStyle w:val="Heading3"/>
      </w:pPr>
      <w:bookmarkStart w:name="_Toc130822411" w:id="33"/>
      <w:r>
        <w:t>Ventilator</w:t>
      </w:r>
      <w:r w:rsidR="72761B90">
        <w:t xml:space="preserve"> – DC Motor</w:t>
      </w:r>
      <w:bookmarkEnd w:id="33"/>
    </w:p>
    <w:p w:rsidR="430D0037" w:rsidP="48C7B581" w:rsidRDefault="6883D63B" w14:paraId="3FABFD88" w14:textId="662F432C">
      <w:r>
        <w:drawing>
          <wp:inline distT="0" distB="0" distL="0" distR="0" wp14:anchorId="6E5C0658" wp14:editId="37E3FD3C">
            <wp:extent cx="1800225" cy="1800225"/>
            <wp:effectExtent l="0" t="0" r="0" b="0"/>
            <wp:docPr id="1000299327" name="Picture 1000299327" title="Afbeelding invoege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1460095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11E" w:rsidP="00E5511E" w:rsidRDefault="00E5511E" w14:paraId="76C308E4" w14:textId="34F22483">
      <w:pPr>
        <w:pStyle w:val="Heading3"/>
      </w:pPr>
      <w:bookmarkStart w:name="_Toc130822412" w:id="34"/>
      <w:r>
        <w:t>Led</w:t>
      </w:r>
      <w:bookmarkEnd w:id="34"/>
    </w:p>
    <w:p w:rsidR="42FF527B" w:rsidP="42FF527B" w:rsidRDefault="6D257943" w14:paraId="19B14596" w14:textId="15851E54">
      <w:r>
        <w:drawing>
          <wp:inline distT="0" distB="0" distL="0" distR="0" wp14:anchorId="1CB4C1DB" wp14:editId="73A7C4BE">
            <wp:extent cx="2133600" cy="2133600"/>
            <wp:effectExtent l="0" t="0" r="0" b="0"/>
            <wp:docPr id="1902525841" name="Picture 19025258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2525841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92E9A">
        <w:tab/>
      </w:r>
    </w:p>
    <w:p w:rsidR="00E5511E" w:rsidP="00E5511E" w:rsidRDefault="0040660B" w14:paraId="5651F524" w14:textId="70C25D0A">
      <w:pPr>
        <w:pStyle w:val="Heading3"/>
      </w:pPr>
      <w:bookmarkStart w:name="_Toc130822413" w:id="35"/>
      <w:r>
        <w:t>Projector</w:t>
      </w:r>
      <w:bookmarkEnd w:id="35"/>
    </w:p>
    <w:p w:rsidR="173372DA" w:rsidP="66F2B855" w:rsidRDefault="173372DA" w14:paraId="7F96101E" w14:textId="53EEB902">
      <w:r>
        <w:drawing>
          <wp:inline distT="0" distB="0" distL="0" distR="0" wp14:anchorId="346784AF" wp14:editId="23377C57">
            <wp:extent cx="1733550" cy="1733550"/>
            <wp:effectExtent l="0" t="0" r="0" b="0"/>
            <wp:docPr id="1972182404" name="Picture 19721824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40660B" w:rsidR="0040660B" w:rsidP="0040660B" w:rsidRDefault="0040660B" w14:paraId="7F5B7940" w14:textId="2D58A17F">
      <w:pPr>
        <w:pStyle w:val="Heading3"/>
      </w:pPr>
      <w:bookmarkStart w:name="_Toc130822414" w:id="36"/>
      <w:r>
        <w:t>Klikmotor</w:t>
      </w:r>
      <w:bookmarkEnd w:id="36"/>
    </w:p>
    <w:p w:rsidR="00C55292" w:rsidP="00C55292" w:rsidRDefault="40CA9B49" w14:paraId="227DB6EA" w14:textId="4BDEE40F">
      <w:r>
        <w:drawing>
          <wp:inline distT="0" distB="0" distL="0" distR="0" wp14:anchorId="45E4F12B" wp14:editId="118CDC00">
            <wp:extent cx="2400300" cy="1905000"/>
            <wp:effectExtent l="0" t="0" r="0" b="0"/>
            <wp:docPr id="1712349735" name="Picture 17123497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292" w:rsidP="00C55292" w:rsidRDefault="00C55292" w14:paraId="1D6914D6" w14:textId="43F9FBB0">
      <w:pPr>
        <w:pStyle w:val="Heading1"/>
      </w:pPr>
      <w:bookmarkStart w:name="_Toc130822415" w:id="37"/>
      <w:r>
        <w:t>Gebruikershandleiding</w:t>
      </w:r>
      <w:bookmarkEnd w:id="37"/>
    </w:p>
    <w:p w:rsidR="0078470C" w:rsidP="0078470C" w:rsidRDefault="002F759A" w14:paraId="6B5D6BFB" w14:textId="284A921A">
      <w:pPr>
        <w:pStyle w:val="Heading2"/>
      </w:pPr>
      <w:bookmarkStart w:name="_Toc130822416" w:id="38"/>
      <w:r>
        <w:t>Handleiding</w:t>
      </w:r>
      <w:r w:rsidR="005C5E8E">
        <w:t xml:space="preserve"> bibmedewerker</w:t>
      </w:r>
      <w:bookmarkEnd w:id="38"/>
    </w:p>
    <w:p w:rsidR="005C5E8E" w:rsidP="00FD6F4B" w:rsidRDefault="00FD6F4B" w14:paraId="1C10D764" w14:textId="267BAA8B">
      <w:pPr>
        <w:pStyle w:val="Heading3"/>
      </w:pPr>
      <w:bookmarkStart w:name="_Toc130822417" w:id="39"/>
      <w:r>
        <w:t>Het systeem aan en uitzetten</w:t>
      </w:r>
      <w:bookmarkEnd w:id="39"/>
    </w:p>
    <w:p w:rsidRPr="00E96DEE" w:rsidR="00E96DEE" w:rsidP="00E96DEE" w:rsidRDefault="00E96DEE" w14:paraId="1CD06A11" w14:textId="246A5041">
      <w:pPr>
        <w:ind w:left="567"/>
      </w:pPr>
      <w:r>
        <w:t>Het systeem kan aan en uitgezet worden door het insteken en uittrekken van de stroomkabel.</w:t>
      </w:r>
    </w:p>
    <w:p w:rsidR="005C5E8E" w:rsidP="005C5E8E" w:rsidRDefault="005C5E8E" w14:paraId="08850239" w14:textId="196E24A2">
      <w:pPr>
        <w:pStyle w:val="Heading2"/>
      </w:pPr>
      <w:bookmarkStart w:name="_Toc130822420" w:id="40"/>
      <w:r>
        <w:t>Handleiding verteller</w:t>
      </w:r>
      <w:bookmarkEnd w:id="40"/>
    </w:p>
    <w:p w:rsidR="00BB3AF9" w:rsidP="00BB3AF9" w:rsidRDefault="000E7FCE" w14:paraId="37DA6AD8" w14:textId="44F01B1D">
      <w:pPr>
        <w:pStyle w:val="Heading3"/>
      </w:pPr>
      <w:bookmarkStart w:name="_Toc130822421" w:id="41"/>
      <w:r>
        <w:t xml:space="preserve">Naar </w:t>
      </w:r>
      <w:r w:rsidR="00AB4AF7">
        <w:t>de bediening gaan</w:t>
      </w:r>
      <w:bookmarkEnd w:id="41"/>
    </w:p>
    <w:p w:rsidRPr="004F3B1A" w:rsidR="004F3B1A" w:rsidP="004F3B1A" w:rsidRDefault="00893DD8" w14:paraId="0E69FF12" w14:textId="2EC80C47">
      <w:pPr>
        <w:ind w:left="567"/>
      </w:pPr>
      <w:r w:rsidR="7B1B8097">
        <w:rPr/>
        <w:t>Met behulp van een streamdeck kan je door vershillende knoppen scriptjes uitvoeren</w:t>
      </w:r>
      <w:r w:rsidR="1919BE63">
        <w:rPr/>
        <w:t>.</w:t>
      </w:r>
      <w:r w:rsidR="3A61EA24">
        <w:rPr/>
        <w:t xml:space="preserve"> De scriptjes sturen dan een </w:t>
      </w:r>
      <w:r w:rsidR="68B2AF12">
        <w:rPr/>
        <w:t>een commando naar de raspberry pi die verbonden is via ssh met de computer.</w:t>
      </w:r>
    </w:p>
    <w:p w:rsidR="079F7124" w:rsidP="079F7124" w:rsidRDefault="079F7124" w14:paraId="59C4AB65" w14:textId="487C3636">
      <w:pPr>
        <w:pStyle w:val="Normal"/>
        <w:ind w:left="567"/>
      </w:pPr>
    </w:p>
    <w:p w:rsidR="7B2BF51B" w:rsidP="079F7124" w:rsidRDefault="7B2BF51B" w14:paraId="199D6062" w14:textId="7EFF30F1">
      <w:pPr>
        <w:pStyle w:val="Heading3"/>
        <w:rPr/>
      </w:pPr>
      <w:r w:rsidR="7B2BF51B">
        <w:rPr/>
        <w:t>Software streamdeck</w:t>
      </w:r>
    </w:p>
    <w:p w:rsidR="7B2BF51B" w:rsidP="079F7124" w:rsidRDefault="7B2BF51B" w14:paraId="352D682D" w14:textId="2FC7FD7F">
      <w:pPr>
        <w:pStyle w:val="Normal"/>
      </w:pPr>
      <w:r w:rsidR="7B2BF51B">
        <w:rPr/>
        <w:t>Op de software van de streamdeck kan je de knoppen aanpassen. Hier</w:t>
      </w:r>
      <w:r w:rsidR="05655B41">
        <w:rPr/>
        <w:t xml:space="preserve"> hebben we gebruik gemaakt van multi action knoppenn daar in worden meer actions in gezet. Een tekst voor de script, een sound knop en als laatste een </w:t>
      </w:r>
      <w:r w:rsidR="5041B9C4">
        <w:rPr/>
        <w:t>hotkey met enter.</w:t>
      </w:r>
      <w:r w:rsidR="5041B9C4">
        <w:rPr/>
        <w:t xml:space="preserve"> </w:t>
      </w:r>
    </w:p>
    <w:p w:rsidR="4B175596" w:rsidP="079F7124" w:rsidRDefault="4B175596" w14:paraId="25E88479" w14:textId="4CC2D92E">
      <w:pPr>
        <w:pStyle w:val="Normal"/>
        <w:ind w:left="567"/>
      </w:pPr>
      <w:r w:rsidR="4B175596">
        <w:drawing>
          <wp:inline wp14:editId="6C12550A" wp14:anchorId="506CD4F9">
            <wp:extent cx="4572000" cy="2447925"/>
            <wp:effectExtent l="0" t="0" r="0" b="0"/>
            <wp:docPr id="6485480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fb562878da7403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B175596" w:rsidP="079F7124" w:rsidRDefault="4B175596" w14:paraId="1B1499D5" w14:textId="317941EA">
      <w:pPr>
        <w:pStyle w:val="Normal"/>
        <w:ind w:left="567"/>
      </w:pPr>
      <w:r w:rsidR="4B175596">
        <w:drawing>
          <wp:inline wp14:editId="29DAC9E4" wp14:anchorId="54B7D7BF">
            <wp:extent cx="4572000" cy="1104900"/>
            <wp:effectExtent l="0" t="0" r="0" b="0"/>
            <wp:docPr id="14690826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738f40849ad432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79F7124" w:rsidP="079F7124" w:rsidRDefault="079F7124" w14:paraId="28E431E4" w14:textId="1EFA1A15">
      <w:pPr>
        <w:pStyle w:val="Normal"/>
        <w:ind w:left="567"/>
      </w:pPr>
    </w:p>
    <w:p w:rsidR="4B175596" w:rsidP="079F7124" w:rsidRDefault="4B175596" w14:paraId="03AEAC2F" w14:textId="5D368DB3">
      <w:pPr>
        <w:pStyle w:val="Heading3"/>
        <w:rPr/>
      </w:pPr>
      <w:r w:rsidR="4B175596">
        <w:rPr/>
        <w:t>De werking</w:t>
      </w:r>
    </w:p>
    <w:p w:rsidR="4B175596" w:rsidP="079F7124" w:rsidRDefault="4B175596" w14:paraId="3BA8D3BA" w14:textId="64E3E219">
      <w:pPr>
        <w:pStyle w:val="Normal"/>
      </w:pPr>
      <w:r w:rsidR="4B175596">
        <w:rPr/>
        <w:t xml:space="preserve">Eenmaal de streamdeck is aangesloten en de connectie tussen de raspberry pi en de computer is vastgelegd dan kan het systeem bedienen. </w:t>
      </w:r>
      <w:r w:rsidR="1A661861">
        <w:rPr/>
        <w:t>B</w:t>
      </w:r>
      <w:r w:rsidR="4B175596">
        <w:rPr/>
        <w:t>v</w:t>
      </w:r>
      <w:r w:rsidR="1A661861">
        <w:rPr/>
        <w:t xml:space="preserve">: Als je een verhaaltje aan het vertellen bent en er komt iets in van wind dan k-druk je op de knop genaamd wind. Door die knop gaat er een geluid worden afgespeeld en wordt er ook een ventilator geactiveerd </w:t>
      </w:r>
      <w:r w:rsidR="0C681C04">
        <w:rPr/>
        <w:t>zodat u een effect maakt. Je moet soms wel wachten want niet alle effecten kunnen door elkaar gehaald worden.</w:t>
      </w:r>
    </w:p>
    <w:p w:rsidR="079F7124" w:rsidP="079F7124" w:rsidRDefault="079F7124" w14:paraId="56CD8585" w14:textId="49D101DE">
      <w:pPr>
        <w:pStyle w:val="Normal"/>
      </w:pPr>
    </w:p>
    <w:p w:rsidR="0C681C04" w:rsidP="079F7124" w:rsidRDefault="0C681C04" w14:paraId="7C8978D9" w14:textId="266BA384">
      <w:pPr>
        <w:pStyle w:val="Heading3"/>
        <w:rPr/>
      </w:pPr>
      <w:r w:rsidR="0C681C04">
        <w:rPr/>
        <w:t>Troubleshoot</w:t>
      </w:r>
    </w:p>
    <w:p w:rsidR="0C681C04" w:rsidP="079F7124" w:rsidRDefault="0C681C04" w14:paraId="2D491680" w14:textId="0C3CD195">
      <w:pPr>
        <w:pStyle w:val="Normal"/>
      </w:pPr>
      <w:r w:rsidR="0C681C04">
        <w:rPr/>
        <w:t xml:space="preserve">Soms kan het systeem vast komen te zitten. Hier zijn een paar </w:t>
      </w:r>
      <w:r w:rsidR="5141F78A">
        <w:rPr/>
        <w:t>oplossingen.</w:t>
      </w:r>
    </w:p>
    <w:p w:rsidR="5141F78A" w:rsidP="079F7124" w:rsidRDefault="5141F78A" w14:paraId="2BFA72CF" w14:textId="4C29E76F">
      <w:pPr>
        <w:pStyle w:val="ListParagraph"/>
        <w:numPr>
          <w:ilvl w:val="0"/>
          <w:numId w:val="34"/>
        </w:numPr>
        <w:rPr/>
      </w:pPr>
      <w:r w:rsidR="5141F78A">
        <w:rPr/>
        <w:t>Het systeem resetten door het op en af te zetten.</w:t>
      </w:r>
    </w:p>
    <w:p w:rsidR="5141F78A" w:rsidP="079F7124" w:rsidRDefault="5141F78A" w14:paraId="685258E1" w14:textId="3D26DAF2">
      <w:pPr>
        <w:pStyle w:val="ListParagraph"/>
        <w:numPr>
          <w:ilvl w:val="0"/>
          <w:numId w:val="34"/>
        </w:numPr>
        <w:rPr/>
      </w:pPr>
      <w:r w:rsidR="5141F78A">
        <w:rPr/>
        <w:t>De streamdeck opnieuw verbinden.</w:t>
      </w:r>
    </w:p>
    <w:p w:rsidR="5141F78A" w:rsidP="079F7124" w:rsidRDefault="5141F78A" w14:paraId="0BE3E09D" w14:textId="7727E144">
      <w:pPr>
        <w:pStyle w:val="ListParagraph"/>
        <w:numPr>
          <w:ilvl w:val="0"/>
          <w:numId w:val="34"/>
        </w:numPr>
        <w:rPr/>
      </w:pPr>
      <w:r w:rsidR="5141F78A">
        <w:rPr/>
        <w:t>Een nieuwe ssh connectie tussen de pi en de computer leggen.</w:t>
      </w:r>
    </w:p>
    <w:p w:rsidR="5141F78A" w:rsidP="079F7124" w:rsidRDefault="5141F78A" w14:paraId="0DD7E65D" w14:textId="174950D4">
      <w:pPr>
        <w:pStyle w:val="ListParagraph"/>
        <w:numPr>
          <w:ilvl w:val="0"/>
          <w:numId w:val="34"/>
        </w:numPr>
        <w:rPr/>
      </w:pPr>
      <w:r w:rsidR="5141F78A">
        <w:rPr/>
        <w:t>De kabels op de breadbord checken, kijken of alles nog goed verbonden is.</w:t>
      </w:r>
    </w:p>
    <w:p w:rsidR="079F7124" w:rsidP="079F7124" w:rsidRDefault="079F7124" w14:paraId="09A88821" w14:textId="71381150">
      <w:pPr>
        <w:pStyle w:val="Normal"/>
      </w:pPr>
    </w:p>
    <w:p w:rsidR="079F7124" w:rsidP="079F7124" w:rsidRDefault="079F7124" w14:paraId="7C937286" w14:textId="10229315">
      <w:pPr>
        <w:pStyle w:val="Normal"/>
        <w:ind w:left="567"/>
      </w:pPr>
    </w:p>
    <w:p w:rsidR="00AC0BCF" w:rsidP="00AC0BCF" w:rsidRDefault="00171AB6" w14:paraId="0976A7A3" w14:textId="2C2FE7F9">
      <w:pPr>
        <w:pStyle w:val="Heading3"/>
        <w:rPr/>
      </w:pPr>
      <w:bookmarkStart w:name="_Toc130822424" w:id="42"/>
      <w:r w:rsidR="16CA54F1">
        <w:rPr/>
        <w:t>De effecten en bedieningen</w:t>
      </w:r>
      <w:bookmarkEnd w:id="42"/>
    </w:p>
    <w:p w:rsidRPr="00E04895" w:rsidR="00AC0BCF" w:rsidP="00AC0BCF" w:rsidRDefault="005A2045" w14:paraId="4D7E8D31" w14:textId="3FB45426">
      <w:pPr>
        <w:pStyle w:val="ListParagraph"/>
        <w:numPr>
          <w:ilvl w:val="0"/>
          <w:numId w:val="33"/>
        </w:numPr>
      </w:pPr>
      <w:r>
        <w:t>Licht</w:t>
      </w:r>
      <w:r w:rsidR="00E04895">
        <w:t>:</w:t>
      </w:r>
      <w:r w:rsidR="002F14A5">
        <w:t xml:space="preserve"> [</w:t>
      </w:r>
      <w:r w:rsidR="00E95AB3">
        <w:rPr>
          <w:lang/>
        </w:rPr>
        <w:t>knop</w:t>
      </w:r>
      <w:r w:rsidR="002F14A5">
        <w:t>]</w:t>
      </w:r>
    </w:p>
    <w:p w:rsidRPr="00E04895" w:rsidR="00AC0BCF" w:rsidP="00AC0BCF" w:rsidRDefault="00E04895" w14:paraId="574001EB" w14:textId="358AE420">
      <w:pPr>
        <w:pStyle w:val="ListParagraph"/>
        <w:numPr>
          <w:ilvl w:val="0"/>
          <w:numId w:val="33"/>
        </w:numPr>
      </w:pPr>
      <w:r>
        <w:t>Geluid:</w:t>
      </w:r>
      <w:r w:rsidR="002F14A5">
        <w:t xml:space="preserve"> [</w:t>
      </w:r>
      <w:r w:rsidR="00E95AB3">
        <w:rPr>
          <w:lang/>
        </w:rPr>
        <w:t>knop</w:t>
      </w:r>
      <w:r w:rsidR="002F14A5">
        <w:t>]</w:t>
      </w:r>
    </w:p>
    <w:p w:rsidRPr="0089550E" w:rsidR="00AC0BCF" w:rsidP="00AC0BCF" w:rsidRDefault="0089550E" w14:paraId="54987667" w14:textId="2029B660">
      <w:pPr>
        <w:pStyle w:val="ListParagraph"/>
        <w:numPr>
          <w:ilvl w:val="0"/>
          <w:numId w:val="33"/>
        </w:numPr>
      </w:pPr>
      <w:r>
        <w:t>Wind:</w:t>
      </w:r>
      <w:r w:rsidR="002F14A5">
        <w:t xml:space="preserve"> [</w:t>
      </w:r>
      <w:r w:rsidR="00E95AB3">
        <w:rPr>
          <w:lang/>
        </w:rPr>
        <w:t>knop</w:t>
      </w:r>
      <w:r w:rsidR="002F14A5">
        <w:t>]</w:t>
      </w:r>
    </w:p>
    <w:p w:rsidRPr="00171AB6" w:rsidR="00171AB6" w:rsidP="00171AB6" w:rsidRDefault="0089550E" w14:paraId="53989A1B" w14:textId="2831E11F">
      <w:pPr>
        <w:pStyle w:val="ListParagraph"/>
        <w:numPr>
          <w:ilvl w:val="0"/>
          <w:numId w:val="33"/>
        </w:numPr>
      </w:pPr>
      <w:r>
        <w:t>Bubbels:</w:t>
      </w:r>
      <w:r w:rsidR="002F14A5">
        <w:t xml:space="preserve"> [</w:t>
      </w:r>
      <w:r w:rsidR="00E95AB3">
        <w:rPr>
          <w:lang/>
        </w:rPr>
        <w:t>knop</w:t>
      </w:r>
      <w:r w:rsidR="002F14A5">
        <w:t>]</w:t>
      </w:r>
    </w:p>
    <w:p w:rsidRPr="00A307FD" w:rsidR="00A307FD" w:rsidP="00A307FD" w:rsidRDefault="00A307FD" w14:paraId="72748BF9" w14:textId="77777777"/>
    <w:p w:rsidR="00C55292" w:rsidP="00C55292" w:rsidRDefault="338C0783" w14:paraId="2347E4C8" w14:textId="5A0DCEC4">
      <w:pPr>
        <w:pStyle w:val="Heading1"/>
      </w:pPr>
      <w:bookmarkStart w:name="_Toc130822425" w:id="43"/>
      <w:r>
        <w:t>Planning</w:t>
      </w:r>
      <w:r w:rsidR="1C7CC9E1">
        <w:t xml:space="preserve"> voor realisatie</w:t>
      </w:r>
      <w:bookmarkEnd w:id="43"/>
    </w:p>
    <w:p w:rsidR="00C55292" w:rsidP="00C55292" w:rsidRDefault="34516687" w14:paraId="6C56BD09" w14:textId="252961D4">
      <w:pPr>
        <w:pStyle w:val="Heading2"/>
      </w:pPr>
      <w:bookmarkStart w:name="_Toc130822426" w:id="44"/>
      <w:r>
        <w:t>Verdeling van het werk</w:t>
      </w:r>
      <w:bookmarkEnd w:id="44"/>
    </w:p>
    <w:p w:rsidRPr="00227CDB" w:rsidR="00110AF6" w:rsidP="00110AF6" w:rsidRDefault="00780B03" w14:paraId="0D976F88" w14:textId="52BF14DE">
      <w:r>
        <w:t>Kobe:</w:t>
      </w:r>
      <w:r w:rsidR="00227CDB">
        <w:t xml:space="preserve"> python code</w:t>
      </w:r>
    </w:p>
    <w:p w:rsidRPr="00E925D8" w:rsidR="00780B03" w:rsidP="00110AF6" w:rsidRDefault="5F70F23E" w14:paraId="5FED6EA1" w14:textId="616491B0">
      <w:pPr>
        <w:rPr>
          <w:lang/>
        </w:rPr>
      </w:pPr>
      <w:r>
        <w:t>Arne:</w:t>
      </w:r>
      <w:r w:rsidR="215D7C84">
        <w:t xml:space="preserve"> </w:t>
      </w:r>
      <w:r w:rsidR="21F0AB04">
        <w:t xml:space="preserve">python code + </w:t>
      </w:r>
      <w:r w:rsidR="00E925D8">
        <w:rPr>
          <w:lang/>
        </w:rPr>
        <w:t>streamdeck</w:t>
      </w:r>
    </w:p>
    <w:p w:rsidRPr="00780B03" w:rsidR="00780B03" w:rsidP="00110AF6" w:rsidRDefault="5AF1EC79" w14:paraId="3F0D068C" w14:textId="13C8F930">
      <w:r w:rsidR="5B0698E9">
        <w:rPr/>
        <w:t>Kenzo:</w:t>
      </w:r>
      <w:r w:rsidR="205B5DE2">
        <w:rPr/>
        <w:t xml:space="preserve"> </w:t>
      </w:r>
      <w:r w:rsidR="5344CB4C">
        <w:rPr/>
        <w:t xml:space="preserve">verzamelen van componenten + </w:t>
      </w:r>
      <w:r w:rsidR="205B5DE2">
        <w:rPr/>
        <w:t>python c</w:t>
      </w:r>
      <w:r w:rsidR="53BD7753">
        <w:rPr/>
        <w:t>ode</w:t>
      </w:r>
      <w:r w:rsidR="5172D853">
        <w:rPr/>
        <w:t xml:space="preserve"> + het maken van de setup(raspberry pi)</w:t>
      </w:r>
    </w:p>
    <w:p w:rsidRPr="00780B03" w:rsidR="00F11A03" w:rsidP="00796C49" w:rsidRDefault="00F11A03" w14:paraId="3FFD55DF" w14:textId="085EC597">
      <w:pPr>
        <w:pStyle w:val="Heading2"/>
        <w:numPr>
          <w:ilvl w:val="0"/>
          <w:numId w:val="0"/>
        </w:numPr>
      </w:pPr>
    </w:p>
    <w:p w:rsidRPr="00110AF6" w:rsidR="00C741AE" w:rsidP="00110AF6" w:rsidRDefault="00C741AE" w14:paraId="6953F8E7" w14:textId="77777777"/>
    <w:p w:rsidR="45CB30F2" w:rsidP="22B0E4B0" w:rsidRDefault="5B3DD3D4" w14:paraId="285F2720" w14:textId="29075151">
      <w:pPr>
        <w:pStyle w:val="Heading2"/>
      </w:pPr>
      <w:r>
        <w:t>Planning</w:t>
      </w:r>
    </w:p>
    <w:p w:rsidR="22B0E4B0" w:rsidP="74C4296F" w:rsidRDefault="6460D29B" w14:paraId="1E5FFCE9" w14:textId="3158B0CB">
      <w:pPr>
        <w:pStyle w:val="ListParagraph"/>
        <w:numPr>
          <w:ilvl w:val="0"/>
          <w:numId w:val="1"/>
        </w:numPr>
      </w:pPr>
      <w:r>
        <w:t>Alle componenten verzamelen</w:t>
      </w:r>
    </w:p>
    <w:p w:rsidR="6460D29B" w:rsidP="74C4296F" w:rsidRDefault="6460D29B" w14:paraId="70C5C0B1" w14:textId="3864CA2D">
      <w:pPr>
        <w:pStyle w:val="ListParagraph"/>
        <w:numPr>
          <w:ilvl w:val="0"/>
          <w:numId w:val="1"/>
        </w:numPr>
      </w:pPr>
      <w:r>
        <w:t>De setup van de raspberry pi maken</w:t>
      </w:r>
    </w:p>
    <w:p w:rsidR="6460D29B" w:rsidP="74C4296F" w:rsidRDefault="6460D29B" w14:paraId="12A7AF68" w14:textId="461CD7F6">
      <w:pPr>
        <w:pStyle w:val="ListParagraph"/>
        <w:numPr>
          <w:ilvl w:val="0"/>
          <w:numId w:val="1"/>
        </w:numPr>
      </w:pPr>
      <w:r>
        <w:t>De python code schrijven</w:t>
      </w:r>
    </w:p>
    <w:p w:rsidR="6460D29B" w:rsidP="74C4296F" w:rsidRDefault="6460D29B" w14:paraId="6D7FFB17" w14:textId="0B15186C">
      <w:pPr>
        <w:pStyle w:val="ListParagraph"/>
        <w:numPr>
          <w:ilvl w:val="0"/>
          <w:numId w:val="1"/>
        </w:numPr>
      </w:pPr>
      <w:r>
        <w:t xml:space="preserve">De </w:t>
      </w:r>
      <w:r w:rsidR="003B190C">
        <w:rPr>
          <w:lang/>
        </w:rPr>
        <w:t>streamdeck</w:t>
      </w:r>
      <w:r>
        <w:t xml:space="preserve"> bij aan de code voegen</w:t>
      </w:r>
    </w:p>
    <w:p w:rsidR="6460D29B" w:rsidP="74C4296F" w:rsidRDefault="6460D29B" w14:paraId="082A32BA" w14:textId="7981E12B">
      <w:pPr>
        <w:pStyle w:val="ListParagraph"/>
        <w:numPr>
          <w:ilvl w:val="0"/>
          <w:numId w:val="1"/>
        </w:numPr>
      </w:pPr>
      <w:r>
        <w:t>Met zen allen de powerpoint maken</w:t>
      </w:r>
    </w:p>
    <w:sectPr w:rsidR="6460D29B" w:rsidSect="00CB2A22">
      <w:headerReference w:type="even" r:id="rId22"/>
      <w:headerReference w:type="default" r:id="rId23"/>
      <w:footerReference w:type="default" r:id="rId24"/>
      <w:type w:val="oddPage"/>
      <w:pgSz w:w="11906" w:h="16838" w:orient="portrait" w:code="9"/>
      <w:pgMar w:top="1304" w:right="2381" w:bottom="1134" w:left="1134" w:header="879" w:footer="709" w:gutter="680"/>
      <w:cols w:space="708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A2F33" w:rsidRDefault="00BA2F33" w14:paraId="4B00F773" w14:textId="77777777">
      <w:r>
        <w:separator/>
      </w:r>
    </w:p>
    <w:p w:rsidR="00BA2F33" w:rsidRDefault="00BA2F33" w14:paraId="7F21D662" w14:textId="77777777"/>
    <w:p w:rsidR="00BA2F33" w:rsidRDefault="00BA2F33" w14:paraId="502A651D" w14:textId="77777777"/>
  </w:endnote>
  <w:endnote w:type="continuationSeparator" w:id="0">
    <w:p w:rsidR="00BA2F33" w:rsidRDefault="00BA2F33" w14:paraId="1502BE2C" w14:textId="77777777">
      <w:r>
        <w:continuationSeparator/>
      </w:r>
    </w:p>
    <w:p w:rsidR="00BA2F33" w:rsidRDefault="00BA2F33" w14:paraId="254662FF" w14:textId="77777777"/>
    <w:p w:rsidR="00BA2F33" w:rsidRDefault="00BA2F33" w14:paraId="18508F48" w14:textId="77777777"/>
  </w:endnote>
  <w:endnote w:type="continuationNotice" w:id="1">
    <w:p w:rsidR="00BA2F33" w:rsidRDefault="00BA2F33" w14:paraId="3034525A" w14:textId="77777777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16 w16cex w16sdtdh wp14">
  <w:p w:rsidR="004309C1" w:rsidRDefault="004309C1" w14:paraId="12F66E46" w14:textId="77777777">
    <w:pPr>
      <w:pStyle w:val="Footer"/>
    </w:pPr>
    <w:r>
      <w:rPr>
        <w:lang w:val="en-US" w:eastAsia="en-US"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0415D3C1" wp14:editId="4B30D241">
              <wp:simplePos x="0" y="0"/>
              <wp:positionH relativeFrom="column">
                <wp:posOffset>-925195</wp:posOffset>
              </wp:positionH>
              <wp:positionV relativeFrom="page">
                <wp:posOffset>9728200</wp:posOffset>
              </wp:positionV>
              <wp:extent cx="995680" cy="963930"/>
              <wp:effectExtent l="3810" t="3175" r="635" b="4445"/>
              <wp:wrapNone/>
              <wp:docPr id="14" name="Group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995680" cy="963930"/>
                        <a:chOff x="253" y="15240"/>
                        <a:chExt cx="1437" cy="1440"/>
                      </a:xfrm>
                    </wpg:grpSpPr>
                    <wps:wsp>
                      <wps:cNvPr id="16" name="Rectangle 2"/>
                      <wps:cNvSpPr>
                        <a:spLocks noChangeArrowheads="1"/>
                      </wps:cNvSpPr>
                      <wps:spPr bwMode="auto">
                        <a:xfrm>
                          <a:off x="341" y="15321"/>
                          <a:ext cx="1260" cy="1260"/>
                        </a:xfrm>
                        <a:prstGeom prst="rect">
                          <a:avLst/>
                        </a:prstGeom>
                        <a:solidFill>
                          <a:srgbClr val="00234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none" lIns="91440" tIns="45720" rIns="91440" bIns="45720" anchor="t" anchorCtr="0" upright="1">
                        <a:noAutofit/>
                      </wps:bodyPr>
                    </wps:wsp>
                    <wps:wsp>
                      <wps:cNvPr id="17" name="Rectangle 3"/>
                      <wps:cNvSpPr>
                        <a:spLocks noChangeArrowheads="1"/>
                      </wps:cNvSpPr>
                      <wps:spPr bwMode="auto">
                        <a:xfrm>
                          <a:off x="786" y="15776"/>
                          <a:ext cx="360" cy="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none" lIns="91440" tIns="45720" rIns="91440" bIns="45720" anchor="t" anchorCtr="0" upright="1">
                        <a:noAutofit/>
                      </wps:bodyPr>
                    </wps:wsp>
                    <wps:wsp>
                      <wps:cNvPr id="18" name="AutoShape 4"/>
                      <wps:cNvSpPr>
                        <a:spLocks noChangeArrowheads="1"/>
                      </wps:cNvSpPr>
                      <wps:spPr bwMode="auto">
                        <a:xfrm flipH="1" flipV="1">
                          <a:off x="253" y="15240"/>
                          <a:ext cx="1437" cy="1440"/>
                        </a:xfrm>
                        <a:prstGeom prst="rtTriangle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non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a14="http://schemas.microsoft.com/office/drawing/2010/main" xmlns:arto="http://schemas.microsoft.com/office/word/2006/arto">
          <w:pict w14:anchorId="1AE481AF">
            <v:group id="Group 14" style="position:absolute;margin-left:-72.85pt;margin-top:766pt;width:78.4pt;height:75.9pt;z-index:-251658240;mso-position-vertical-relative:page" coordsize="1437,1440" coordorigin="253,15240" o:spid="_x0000_s1026" w14:anchorId="5CF4869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">
              <v:rect id="Rectangle 2" style="position:absolute;left:341;top:15321;width:1260;height:1260;visibility:visible;mso-wrap-style:none;v-text-anchor:top" o:spid="_x0000_s1027" fillcolor="#00234d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"/>
              <v:rect id="Rectangle 3" style="position:absolute;left:786;top:15776;width:360;height:360;visibility:visible;mso-wrap-style:none;v-text-anchor:top" o:spid="_x0000_s1028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"/>
              <v:shapetype id="_x0000_t6" coordsize="21600,21600" o:spt="6" path="m,l,21600r21600,xe">
                <v:stroke joinstyle="miter"/>
                <v:path textboxrect="1800,12600,12600,19800" gradientshapeok="t" o:connecttype="custom" o:connectlocs="0,0;0,10800;0,21600;10800,21600;21600,21600;10800,10800"/>
              </v:shapetype>
              <v:shape id="AutoShape 4" style="position:absolute;left:253;top:15240;width:1437;height:1440;flip:x y;visibility:visible;mso-wrap-style:none;v-text-anchor:top" o:spid="_x0000_s1029" stroked="f" type="#_x0000_t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"/>
              <w10:wrap anchory="pag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309C1" w:rsidRDefault="004309C1" w14:paraId="69A14510" w14:textId="77777777">
    <w:pPr>
      <w:pStyle w:val="Footer"/>
    </w:pPr>
    <w:r>
      <w:tab/>
    </w:r>
    <w:r>
      <w:tab/>
    </w:r>
    <w:r>
      <w:rPr>
        <w:noProof w:val="0"/>
      </w:rPr>
      <w:fldChar w:fldCharType="begin"/>
    </w:r>
    <w:r>
      <w:instrText xml:space="preserve"> PAGE   \* MERGEFORMAT </w:instrText>
    </w:r>
    <w:r>
      <w:rPr>
        <w:noProof w:val="0"/>
      </w:rPr>
      <w:fldChar w:fldCharType="separate"/>
    </w:r>
    <w:r w:rsidR="003E002B">
      <w:t>157</w:t>
    </w:r>
    <w:r>
      <w:fldChar w:fldCharType="end"/>
    </w:r>
    <w:r>
      <w:tab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A2F33" w:rsidRDefault="00BA2F33" w14:paraId="0985198C" w14:textId="77777777">
      <w:r>
        <w:separator/>
      </w:r>
    </w:p>
    <w:p w:rsidR="00BA2F33" w:rsidRDefault="00BA2F33" w14:paraId="5231B386" w14:textId="77777777"/>
    <w:p w:rsidR="00BA2F33" w:rsidRDefault="00BA2F33" w14:paraId="57C10733" w14:textId="77777777"/>
  </w:footnote>
  <w:footnote w:type="continuationSeparator" w:id="0">
    <w:p w:rsidR="00BA2F33" w:rsidRDefault="00BA2F33" w14:paraId="21BD2180" w14:textId="77777777">
      <w:r>
        <w:continuationSeparator/>
      </w:r>
    </w:p>
    <w:p w:rsidR="00BA2F33" w:rsidRDefault="00BA2F33" w14:paraId="6FBADF0C" w14:textId="77777777"/>
    <w:p w:rsidR="00BA2F33" w:rsidRDefault="00BA2F33" w14:paraId="6F0BCE5C" w14:textId="77777777"/>
  </w:footnote>
  <w:footnote w:type="continuationNotice" w:id="1">
    <w:p w:rsidR="00BA2F33" w:rsidRDefault="00BA2F33" w14:paraId="066416A3" w14:textId="77777777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309C1" w:rsidP="0048047C" w:rsidRDefault="004309C1" w14:paraId="52F289A9" w14:textId="77777777">
    <w:pPr>
      <w:pStyle w:val="Nietzichtbaretekst"/>
      <w:tabs>
        <w:tab w:val="right" w:pos="8959"/>
      </w:tabs>
    </w:pPr>
    <w:r>
      <w:rPr>
        <w:rStyle w:val="PageNumber"/>
      </w:rP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3E002B">
      <w:rPr>
        <w:rStyle w:val="PageNumber"/>
      </w:rPr>
      <w:t>11</w:t>
    </w:r>
    <w:r>
      <w:rPr>
        <w:rStyle w:val="PageNumber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309C1" w:rsidP="00555A93" w:rsidRDefault="004309C1" w14:paraId="0857636E" w14:textId="77777777">
    <w:pPr>
      <w:pStyle w:val="Nietzichtbaretekst"/>
    </w:pPr>
    <w:r>
      <w:t>Titelblad</w:t>
    </w:r>
  </w:p>
  <w:p w:rsidR="004309C1" w:rsidRDefault="00DA5660" w14:paraId="1B8E3068" w14:textId="77777777">
    <w:pPr>
      <w:pStyle w:val="Header"/>
    </w:pPr>
    <w:r>
      <w:fldChar w:fldCharType="begin"/>
    </w:r>
    <w:r>
      <w:instrText>TITLE   \* MERGEFORMAT</w:instrText>
    </w:r>
    <w:r>
      <w:fldChar w:fldCharType="separate"/>
    </w:r>
    <w:r w:rsidR="004309C1">
      <w:t>Datacommunicatie</w:t>
    </w:r>
    <w:r>
      <w:fldChar w:fldCharType="end"/>
    </w:r>
    <w:r w:rsidR="004309C1">
      <w:tab/>
    </w:r>
    <w:r w:rsidR="004309C1">
      <w:tab/>
    </w:r>
    <w:r w:rsidR="004309C1">
      <w:rPr>
        <w:rStyle w:val="PageNumber"/>
      </w:rPr>
      <w:fldChar w:fldCharType="begin"/>
    </w:r>
    <w:r w:rsidR="004309C1">
      <w:rPr>
        <w:rStyle w:val="PageNumber"/>
      </w:rPr>
      <w:instrText xml:space="preserve"> PAGE \* Arabic </w:instrText>
    </w:r>
    <w:r w:rsidR="004309C1">
      <w:rPr>
        <w:rStyle w:val="PageNumber"/>
      </w:rPr>
      <w:fldChar w:fldCharType="separate"/>
    </w:r>
    <w:r w:rsidR="003E002B">
      <w:rPr>
        <w:rStyle w:val="PageNumber"/>
      </w:rPr>
      <w:t>1</w:t>
    </w:r>
    <w:r w:rsidR="004309C1">
      <w:rPr>
        <w:rStyle w:val="PageNumber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B6520B" w:rsidR="004309C1" w:rsidP="00B6520B" w:rsidRDefault="004309C1" w14:paraId="30860B0F" w14:textId="77777777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B6520B" w:rsidR="004309C1" w:rsidP="00B6520B" w:rsidRDefault="004309C1" w14:paraId="728AB656" w14:textId="7777777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33">
    <w:nsid w:val="6371d10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FFFFFF7C"/>
    <w:multiLevelType w:val="singleLevel"/>
    <w:tmpl w:val="DCB0E602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D9A14A2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3B039F2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ACA8522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77EE08C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hint="default" w:ascii="Symbol" w:hAnsi="Symbol"/>
      </w:rPr>
    </w:lvl>
  </w:abstractNum>
  <w:abstractNum w:abstractNumId="5" w15:restartNumberingAfterBreak="0">
    <w:nsid w:val="FFFFFF82"/>
    <w:multiLevelType w:val="singleLevel"/>
    <w:tmpl w:val="71B0FA90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hint="default" w:ascii="Symbol" w:hAnsi="Symbol"/>
      </w:rPr>
    </w:lvl>
  </w:abstractNum>
  <w:abstractNum w:abstractNumId="6" w15:restartNumberingAfterBreak="0">
    <w:nsid w:val="FFFFFF83"/>
    <w:multiLevelType w:val="singleLevel"/>
    <w:tmpl w:val="3746DB0A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hint="default" w:ascii="Symbol" w:hAnsi="Symbol"/>
      </w:rPr>
    </w:lvl>
  </w:abstractNum>
  <w:abstractNum w:abstractNumId="7" w15:restartNumberingAfterBreak="0">
    <w:nsid w:val="FFFFFF88"/>
    <w:multiLevelType w:val="singleLevel"/>
    <w:tmpl w:val="770A489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04F041B7"/>
    <w:multiLevelType w:val="hybridMultilevel"/>
    <w:tmpl w:val="FFFFFFFF"/>
    <w:lvl w:ilvl="0" w:tplc="09660F48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AF3AC46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8DED1A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AB2216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EA0808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462451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49499C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FD8F4D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6F0797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099C53BD"/>
    <w:multiLevelType w:val="hybridMultilevel"/>
    <w:tmpl w:val="98FC7B22"/>
    <w:lvl w:ilvl="0" w:tplc="08130001">
      <w:start w:val="1"/>
      <w:numFmt w:val="bullet"/>
      <w:lvlText w:val=""/>
      <w:lvlJc w:val="left"/>
      <w:pPr>
        <w:ind w:left="1296" w:hanging="360"/>
      </w:pPr>
      <w:rPr>
        <w:rFonts w:hint="default" w:ascii="Symbol" w:hAnsi="Symbol" w:cs="Symbol"/>
      </w:rPr>
    </w:lvl>
    <w:lvl w:ilvl="1" w:tplc="08130003" w:tentative="1">
      <w:start w:val="1"/>
      <w:numFmt w:val="bullet"/>
      <w:lvlText w:val="o"/>
      <w:lvlJc w:val="left"/>
      <w:pPr>
        <w:ind w:left="2016" w:hanging="360"/>
      </w:pPr>
      <w:rPr>
        <w:rFonts w:hint="default" w:ascii="Courier New" w:hAnsi="Courier New" w:cs="Courier New"/>
      </w:rPr>
    </w:lvl>
    <w:lvl w:ilvl="2" w:tplc="08130005" w:tentative="1">
      <w:start w:val="1"/>
      <w:numFmt w:val="bullet"/>
      <w:lvlText w:val=""/>
      <w:lvlJc w:val="left"/>
      <w:pPr>
        <w:ind w:left="2736" w:hanging="360"/>
      </w:pPr>
      <w:rPr>
        <w:rFonts w:hint="default" w:ascii="Wingdings" w:hAnsi="Wingdings" w:cs="Wingdings"/>
      </w:rPr>
    </w:lvl>
    <w:lvl w:ilvl="3" w:tplc="08130001" w:tentative="1">
      <w:start w:val="1"/>
      <w:numFmt w:val="bullet"/>
      <w:lvlText w:val=""/>
      <w:lvlJc w:val="left"/>
      <w:pPr>
        <w:ind w:left="3456" w:hanging="360"/>
      </w:pPr>
      <w:rPr>
        <w:rFonts w:hint="default" w:ascii="Symbol" w:hAnsi="Symbol" w:cs="Symbol"/>
      </w:rPr>
    </w:lvl>
    <w:lvl w:ilvl="4" w:tplc="08130003" w:tentative="1">
      <w:start w:val="1"/>
      <w:numFmt w:val="bullet"/>
      <w:lvlText w:val="o"/>
      <w:lvlJc w:val="left"/>
      <w:pPr>
        <w:ind w:left="4176" w:hanging="360"/>
      </w:pPr>
      <w:rPr>
        <w:rFonts w:hint="default" w:ascii="Courier New" w:hAnsi="Courier New" w:cs="Courier New"/>
      </w:rPr>
    </w:lvl>
    <w:lvl w:ilvl="5" w:tplc="08130005" w:tentative="1">
      <w:start w:val="1"/>
      <w:numFmt w:val="bullet"/>
      <w:lvlText w:val=""/>
      <w:lvlJc w:val="left"/>
      <w:pPr>
        <w:ind w:left="4896" w:hanging="360"/>
      </w:pPr>
      <w:rPr>
        <w:rFonts w:hint="default" w:ascii="Wingdings" w:hAnsi="Wingdings" w:cs="Wingdings"/>
      </w:rPr>
    </w:lvl>
    <w:lvl w:ilvl="6" w:tplc="08130001" w:tentative="1">
      <w:start w:val="1"/>
      <w:numFmt w:val="bullet"/>
      <w:lvlText w:val=""/>
      <w:lvlJc w:val="left"/>
      <w:pPr>
        <w:ind w:left="5616" w:hanging="360"/>
      </w:pPr>
      <w:rPr>
        <w:rFonts w:hint="default" w:ascii="Symbol" w:hAnsi="Symbol" w:cs="Symbol"/>
      </w:rPr>
    </w:lvl>
    <w:lvl w:ilvl="7" w:tplc="08130003" w:tentative="1">
      <w:start w:val="1"/>
      <w:numFmt w:val="bullet"/>
      <w:lvlText w:val="o"/>
      <w:lvlJc w:val="left"/>
      <w:pPr>
        <w:ind w:left="6336" w:hanging="360"/>
      </w:pPr>
      <w:rPr>
        <w:rFonts w:hint="default" w:ascii="Courier New" w:hAnsi="Courier New" w:cs="Courier New"/>
      </w:rPr>
    </w:lvl>
    <w:lvl w:ilvl="8" w:tplc="08130005" w:tentative="1">
      <w:start w:val="1"/>
      <w:numFmt w:val="bullet"/>
      <w:lvlText w:val=""/>
      <w:lvlJc w:val="left"/>
      <w:pPr>
        <w:ind w:left="7056" w:hanging="360"/>
      </w:pPr>
      <w:rPr>
        <w:rFonts w:hint="default" w:ascii="Wingdings" w:hAnsi="Wingdings" w:cs="Wingdings"/>
      </w:rPr>
    </w:lvl>
  </w:abstractNum>
  <w:abstractNum w:abstractNumId="10" w15:restartNumberingAfterBreak="0">
    <w:nsid w:val="18826C3A"/>
    <w:multiLevelType w:val="hybridMultilevel"/>
    <w:tmpl w:val="FFFFFFFF"/>
    <w:lvl w:ilvl="0" w:tplc="1F1CD1EC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D234B70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8D0351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C32D49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5FE244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84CDEB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6D6FD1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01C398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7A6008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19992F39"/>
    <w:multiLevelType w:val="hybridMultilevel"/>
    <w:tmpl w:val="B84017A2"/>
    <w:lvl w:ilvl="0" w:tplc="0813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cs="Symbol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abstractNum w:abstractNumId="12" w15:restartNumberingAfterBreak="0">
    <w:nsid w:val="1B857BA4"/>
    <w:multiLevelType w:val="hybridMultilevel"/>
    <w:tmpl w:val="2862A11E"/>
    <w:lvl w:ilvl="0" w:tplc="20000001">
      <w:start w:val="1"/>
      <w:numFmt w:val="bullet"/>
      <w:lvlText w:val=""/>
      <w:lvlJc w:val="left"/>
      <w:pPr>
        <w:ind w:left="1287" w:hanging="360"/>
      </w:pPr>
      <w:rPr>
        <w:rFonts w:hint="default" w:ascii="Symbol" w:hAnsi="Symbol"/>
      </w:rPr>
    </w:lvl>
    <w:lvl w:ilvl="1" w:tplc="20000003" w:tentative="1">
      <w:start w:val="1"/>
      <w:numFmt w:val="bullet"/>
      <w:lvlText w:val="o"/>
      <w:lvlJc w:val="left"/>
      <w:pPr>
        <w:ind w:left="2007" w:hanging="360"/>
      </w:pPr>
      <w:rPr>
        <w:rFonts w:hint="default" w:ascii="Courier New" w:hAnsi="Courier New" w:cs="Courier New"/>
      </w:rPr>
    </w:lvl>
    <w:lvl w:ilvl="2" w:tplc="20000005" w:tentative="1">
      <w:start w:val="1"/>
      <w:numFmt w:val="bullet"/>
      <w:lvlText w:val=""/>
      <w:lvlJc w:val="left"/>
      <w:pPr>
        <w:ind w:left="2727" w:hanging="360"/>
      </w:pPr>
      <w:rPr>
        <w:rFonts w:hint="default" w:ascii="Wingdings" w:hAnsi="Wingdings"/>
      </w:rPr>
    </w:lvl>
    <w:lvl w:ilvl="3" w:tplc="20000001" w:tentative="1">
      <w:start w:val="1"/>
      <w:numFmt w:val="bullet"/>
      <w:lvlText w:val=""/>
      <w:lvlJc w:val="left"/>
      <w:pPr>
        <w:ind w:left="3447" w:hanging="360"/>
      </w:pPr>
      <w:rPr>
        <w:rFonts w:hint="default" w:ascii="Symbol" w:hAnsi="Symbol"/>
      </w:rPr>
    </w:lvl>
    <w:lvl w:ilvl="4" w:tplc="20000003" w:tentative="1">
      <w:start w:val="1"/>
      <w:numFmt w:val="bullet"/>
      <w:lvlText w:val="o"/>
      <w:lvlJc w:val="left"/>
      <w:pPr>
        <w:ind w:left="4167" w:hanging="360"/>
      </w:pPr>
      <w:rPr>
        <w:rFonts w:hint="default" w:ascii="Courier New" w:hAnsi="Courier New" w:cs="Courier New"/>
      </w:rPr>
    </w:lvl>
    <w:lvl w:ilvl="5" w:tplc="20000005" w:tentative="1">
      <w:start w:val="1"/>
      <w:numFmt w:val="bullet"/>
      <w:lvlText w:val=""/>
      <w:lvlJc w:val="left"/>
      <w:pPr>
        <w:ind w:left="4887" w:hanging="360"/>
      </w:pPr>
      <w:rPr>
        <w:rFonts w:hint="default" w:ascii="Wingdings" w:hAnsi="Wingdings"/>
      </w:rPr>
    </w:lvl>
    <w:lvl w:ilvl="6" w:tplc="20000001" w:tentative="1">
      <w:start w:val="1"/>
      <w:numFmt w:val="bullet"/>
      <w:lvlText w:val=""/>
      <w:lvlJc w:val="left"/>
      <w:pPr>
        <w:ind w:left="5607" w:hanging="360"/>
      </w:pPr>
      <w:rPr>
        <w:rFonts w:hint="default" w:ascii="Symbol" w:hAnsi="Symbol"/>
      </w:rPr>
    </w:lvl>
    <w:lvl w:ilvl="7" w:tplc="20000003" w:tentative="1">
      <w:start w:val="1"/>
      <w:numFmt w:val="bullet"/>
      <w:lvlText w:val="o"/>
      <w:lvlJc w:val="left"/>
      <w:pPr>
        <w:ind w:left="6327" w:hanging="360"/>
      </w:pPr>
      <w:rPr>
        <w:rFonts w:hint="default" w:ascii="Courier New" w:hAnsi="Courier New" w:cs="Courier New"/>
      </w:rPr>
    </w:lvl>
    <w:lvl w:ilvl="8" w:tplc="20000005" w:tentative="1">
      <w:start w:val="1"/>
      <w:numFmt w:val="bullet"/>
      <w:lvlText w:val=""/>
      <w:lvlJc w:val="left"/>
      <w:pPr>
        <w:ind w:left="7047" w:hanging="360"/>
      </w:pPr>
      <w:rPr>
        <w:rFonts w:hint="default" w:ascii="Wingdings" w:hAnsi="Wingdings"/>
      </w:rPr>
    </w:lvl>
  </w:abstractNum>
  <w:abstractNum w:abstractNumId="13" w15:restartNumberingAfterBreak="0">
    <w:nsid w:val="1C4D64B3"/>
    <w:multiLevelType w:val="hybridMultilevel"/>
    <w:tmpl w:val="7A08E900"/>
    <w:lvl w:ilvl="0" w:tplc="46DA9C5A">
      <w:start w:val="1"/>
      <w:numFmt w:val="lowerLetter"/>
      <w:pStyle w:val="Lijstalfabetisch1"/>
      <w:lvlText w:val="%1)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1CE54424"/>
    <w:multiLevelType w:val="hybridMultilevel"/>
    <w:tmpl w:val="99249210"/>
    <w:lvl w:ilvl="0" w:tplc="08130003">
      <w:start w:val="1"/>
      <w:numFmt w:val="bullet"/>
      <w:lvlText w:val="o"/>
      <w:lvlJc w:val="left"/>
      <w:pPr>
        <w:ind w:left="793" w:hanging="360"/>
      </w:pPr>
      <w:rPr>
        <w:rFonts w:hint="default" w:ascii="Courier New" w:hAnsi="Courier New" w:cs="Courier New"/>
      </w:rPr>
    </w:lvl>
    <w:lvl w:ilvl="1" w:tplc="08130003">
      <w:start w:val="1"/>
      <w:numFmt w:val="bullet"/>
      <w:lvlText w:val="o"/>
      <w:lvlJc w:val="left"/>
      <w:pPr>
        <w:ind w:left="1513" w:hanging="360"/>
      </w:pPr>
      <w:rPr>
        <w:rFonts w:hint="default" w:ascii="Courier New" w:hAnsi="Courier New" w:cs="Courier New"/>
      </w:rPr>
    </w:lvl>
    <w:lvl w:ilvl="2" w:tplc="08130005">
      <w:start w:val="1"/>
      <w:numFmt w:val="bullet"/>
      <w:lvlText w:val=""/>
      <w:lvlJc w:val="left"/>
      <w:pPr>
        <w:ind w:left="2233" w:hanging="360"/>
      </w:pPr>
      <w:rPr>
        <w:rFonts w:hint="default" w:ascii="Wingdings" w:hAnsi="Wingdings" w:cs="Wingdings"/>
      </w:rPr>
    </w:lvl>
    <w:lvl w:ilvl="3" w:tplc="08130001" w:tentative="1">
      <w:start w:val="1"/>
      <w:numFmt w:val="bullet"/>
      <w:lvlText w:val=""/>
      <w:lvlJc w:val="left"/>
      <w:pPr>
        <w:ind w:left="2953" w:hanging="360"/>
      </w:pPr>
      <w:rPr>
        <w:rFonts w:hint="default" w:ascii="Symbol" w:hAnsi="Symbol" w:cs="Symbol"/>
      </w:rPr>
    </w:lvl>
    <w:lvl w:ilvl="4" w:tplc="08130003" w:tentative="1">
      <w:start w:val="1"/>
      <w:numFmt w:val="bullet"/>
      <w:lvlText w:val="o"/>
      <w:lvlJc w:val="left"/>
      <w:pPr>
        <w:ind w:left="3673" w:hanging="360"/>
      </w:pPr>
      <w:rPr>
        <w:rFonts w:hint="default" w:ascii="Courier New" w:hAnsi="Courier New" w:cs="Courier New"/>
      </w:rPr>
    </w:lvl>
    <w:lvl w:ilvl="5" w:tplc="08130005" w:tentative="1">
      <w:start w:val="1"/>
      <w:numFmt w:val="bullet"/>
      <w:lvlText w:val=""/>
      <w:lvlJc w:val="left"/>
      <w:pPr>
        <w:ind w:left="4393" w:hanging="360"/>
      </w:pPr>
      <w:rPr>
        <w:rFonts w:hint="default" w:ascii="Wingdings" w:hAnsi="Wingdings" w:cs="Wingdings"/>
      </w:rPr>
    </w:lvl>
    <w:lvl w:ilvl="6" w:tplc="08130001" w:tentative="1">
      <w:start w:val="1"/>
      <w:numFmt w:val="bullet"/>
      <w:lvlText w:val=""/>
      <w:lvlJc w:val="left"/>
      <w:pPr>
        <w:ind w:left="5113" w:hanging="360"/>
      </w:pPr>
      <w:rPr>
        <w:rFonts w:hint="default" w:ascii="Symbol" w:hAnsi="Symbol" w:cs="Symbol"/>
      </w:rPr>
    </w:lvl>
    <w:lvl w:ilvl="7" w:tplc="08130003" w:tentative="1">
      <w:start w:val="1"/>
      <w:numFmt w:val="bullet"/>
      <w:lvlText w:val="o"/>
      <w:lvlJc w:val="left"/>
      <w:pPr>
        <w:ind w:left="5833" w:hanging="360"/>
      </w:pPr>
      <w:rPr>
        <w:rFonts w:hint="default" w:ascii="Courier New" w:hAnsi="Courier New" w:cs="Courier New"/>
      </w:rPr>
    </w:lvl>
    <w:lvl w:ilvl="8" w:tplc="08130005" w:tentative="1">
      <w:start w:val="1"/>
      <w:numFmt w:val="bullet"/>
      <w:lvlText w:val=""/>
      <w:lvlJc w:val="left"/>
      <w:pPr>
        <w:ind w:left="6553" w:hanging="360"/>
      </w:pPr>
      <w:rPr>
        <w:rFonts w:hint="default" w:ascii="Wingdings" w:hAnsi="Wingdings" w:cs="Wingdings"/>
      </w:rPr>
    </w:lvl>
  </w:abstractNum>
  <w:abstractNum w:abstractNumId="15" w15:restartNumberingAfterBreak="0">
    <w:nsid w:val="1D574C1E"/>
    <w:multiLevelType w:val="multilevel"/>
    <w:tmpl w:val="04130023"/>
    <w:styleLink w:val="ArticleSection"/>
    <w:lvl w:ilvl="0">
      <w:start w:val="1"/>
      <w:numFmt w:val="upperRoman"/>
      <w:lvlText w:val="Artikel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e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6" w15:restartNumberingAfterBreak="0">
    <w:nsid w:val="253C3370"/>
    <w:multiLevelType w:val="hybridMultilevel"/>
    <w:tmpl w:val="3E466646"/>
    <w:lvl w:ilvl="0" w:tplc="200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2B232BE9"/>
    <w:multiLevelType w:val="multilevel"/>
    <w:tmpl w:val="0413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8" w15:restartNumberingAfterBreak="0">
    <w:nsid w:val="2DB40353"/>
    <w:multiLevelType w:val="hybridMultilevel"/>
    <w:tmpl w:val="BCD60A06"/>
    <w:lvl w:ilvl="0" w:tplc="EFBA4822">
      <w:start w:val="1"/>
      <w:numFmt w:val="decimal"/>
      <w:pStyle w:val="Lijstnummering1"/>
      <w:lvlText w:val="%1."/>
      <w:lvlJc w:val="left"/>
      <w:pPr>
        <w:tabs>
          <w:tab w:val="num" w:pos="643"/>
        </w:tabs>
        <w:ind w:left="643" w:hanging="360"/>
      </w:p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C66469A"/>
    <w:multiLevelType w:val="hybridMultilevel"/>
    <w:tmpl w:val="664043B2"/>
    <w:lvl w:ilvl="0" w:tplc="0813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cs="Symbol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abstractNum w:abstractNumId="20" w15:restartNumberingAfterBreak="0">
    <w:nsid w:val="461839BA"/>
    <w:multiLevelType w:val="hybridMultilevel"/>
    <w:tmpl w:val="86C21F96"/>
    <w:lvl w:ilvl="0" w:tplc="10EEC9C2">
      <w:start w:val="1"/>
      <w:numFmt w:val="bullet"/>
      <w:pStyle w:val="Lijstopsomming1"/>
      <w:lvlText w:val=""/>
      <w:lvlJc w:val="left"/>
      <w:pPr>
        <w:tabs>
          <w:tab w:val="num" w:pos="737"/>
        </w:tabs>
        <w:ind w:left="737" w:hanging="737"/>
      </w:pPr>
      <w:rPr>
        <w:rFonts w:hint="default" w:ascii="Symbol" w:hAnsi="Symbol"/>
      </w:rPr>
    </w:lvl>
    <w:lvl w:ilvl="1" w:tplc="0413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BD60994"/>
    <w:multiLevelType w:val="hybridMultilevel"/>
    <w:tmpl w:val="AD24D8CE"/>
    <w:lvl w:ilvl="0" w:tplc="C7185B16">
      <w:start w:val="1"/>
      <w:numFmt w:val="upperRoman"/>
      <w:pStyle w:val="DEEL"/>
      <w:lvlText w:val="Deel %1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CEBB326"/>
    <w:multiLevelType w:val="hybridMultilevel"/>
    <w:tmpl w:val="FFFFFFFF"/>
    <w:lvl w:ilvl="0" w:tplc="B628CC88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382443A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33AA49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B2485C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308066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1D473D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A0C4EE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6D84BF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E94B43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4D9EFB9A"/>
    <w:multiLevelType w:val="hybridMultilevel"/>
    <w:tmpl w:val="FFFFFFFF"/>
    <w:lvl w:ilvl="0" w:tplc="F3B4E9C2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7D64CEB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5C6164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78C4A7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9967F9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C3CA4C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6AA855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32CC0F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338B45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53C43F7E"/>
    <w:multiLevelType w:val="multilevel"/>
    <w:tmpl w:val="0413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5" w15:restartNumberingAfterBreak="0">
    <w:nsid w:val="55AC5505"/>
    <w:multiLevelType w:val="hybridMultilevel"/>
    <w:tmpl w:val="FFFFFFFF"/>
    <w:lvl w:ilvl="0" w:tplc="C4C087AC">
      <w:start w:val="1"/>
      <w:numFmt w:val="decimal"/>
      <w:lvlText w:val="%1."/>
      <w:lvlJc w:val="left"/>
      <w:pPr>
        <w:ind w:left="720" w:hanging="360"/>
      </w:pPr>
    </w:lvl>
    <w:lvl w:ilvl="1" w:tplc="68DE7D22">
      <w:start w:val="1"/>
      <w:numFmt w:val="lowerLetter"/>
      <w:lvlText w:val="%2."/>
      <w:lvlJc w:val="left"/>
      <w:pPr>
        <w:ind w:left="1440" w:hanging="360"/>
      </w:pPr>
    </w:lvl>
    <w:lvl w:ilvl="2" w:tplc="0A5E0BC2">
      <w:start w:val="1"/>
      <w:numFmt w:val="lowerRoman"/>
      <w:lvlText w:val="%3."/>
      <w:lvlJc w:val="right"/>
      <w:pPr>
        <w:ind w:left="2160" w:hanging="180"/>
      </w:pPr>
    </w:lvl>
    <w:lvl w:ilvl="3" w:tplc="74823696">
      <w:start w:val="1"/>
      <w:numFmt w:val="decimal"/>
      <w:lvlText w:val="%4."/>
      <w:lvlJc w:val="left"/>
      <w:pPr>
        <w:ind w:left="2880" w:hanging="360"/>
      </w:pPr>
    </w:lvl>
    <w:lvl w:ilvl="4" w:tplc="7CB0FB0A">
      <w:start w:val="1"/>
      <w:numFmt w:val="lowerLetter"/>
      <w:lvlText w:val="%5."/>
      <w:lvlJc w:val="left"/>
      <w:pPr>
        <w:ind w:left="3600" w:hanging="360"/>
      </w:pPr>
    </w:lvl>
    <w:lvl w:ilvl="5" w:tplc="4D52C36A">
      <w:start w:val="1"/>
      <w:numFmt w:val="lowerRoman"/>
      <w:lvlText w:val="%6."/>
      <w:lvlJc w:val="right"/>
      <w:pPr>
        <w:ind w:left="4320" w:hanging="180"/>
      </w:pPr>
    </w:lvl>
    <w:lvl w:ilvl="6" w:tplc="3594DFE6">
      <w:start w:val="1"/>
      <w:numFmt w:val="decimal"/>
      <w:lvlText w:val="%7."/>
      <w:lvlJc w:val="left"/>
      <w:pPr>
        <w:ind w:left="5040" w:hanging="360"/>
      </w:pPr>
    </w:lvl>
    <w:lvl w:ilvl="7" w:tplc="F560F5C0">
      <w:start w:val="1"/>
      <w:numFmt w:val="lowerLetter"/>
      <w:lvlText w:val="%8."/>
      <w:lvlJc w:val="left"/>
      <w:pPr>
        <w:ind w:left="5760" w:hanging="360"/>
      </w:pPr>
    </w:lvl>
    <w:lvl w:ilvl="8" w:tplc="4ED25146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7145A4B"/>
    <w:multiLevelType w:val="hybridMultilevel"/>
    <w:tmpl w:val="5702674A"/>
    <w:lvl w:ilvl="0" w:tplc="E61E8946">
      <w:start w:val="1"/>
      <w:numFmt w:val="decimal"/>
      <w:pStyle w:val="Lijstnummering10"/>
      <w:lvlText w:val="%1.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06B2A1E"/>
    <w:multiLevelType w:val="multilevel"/>
    <w:tmpl w:val="7D6C1FD0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287"/>
        </w:tabs>
        <w:ind w:left="1287" w:hanging="720"/>
      </w:pPr>
      <w:rPr>
        <w:rFonts w:hint="default"/>
        <w:sz w:val="22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8" w15:restartNumberingAfterBreak="0">
    <w:nsid w:val="6960B122"/>
    <w:multiLevelType w:val="hybridMultilevel"/>
    <w:tmpl w:val="FFFFFFFF"/>
    <w:lvl w:ilvl="0" w:tplc="875080B2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C4C2F5F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8B4186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6046A4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328CD7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A468F4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E98A11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57644C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06CBBF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9" w15:restartNumberingAfterBreak="0">
    <w:nsid w:val="6B323805"/>
    <w:multiLevelType w:val="hybridMultilevel"/>
    <w:tmpl w:val="8B78F26A"/>
    <w:lvl w:ilvl="0" w:tplc="0813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cs="Symbol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abstractNum w:abstractNumId="30" w15:restartNumberingAfterBreak="0">
    <w:nsid w:val="770832C0"/>
    <w:multiLevelType w:val="hybridMultilevel"/>
    <w:tmpl w:val="7BCE2E94"/>
    <w:lvl w:ilvl="0" w:tplc="0813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cs="Symbol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abstractNum w:abstractNumId="31" w15:restartNumberingAfterBreak="0">
    <w:nsid w:val="77C91D84"/>
    <w:multiLevelType w:val="hybridMultilevel"/>
    <w:tmpl w:val="1006F698"/>
    <w:lvl w:ilvl="0" w:tplc="B00C408E">
      <w:start w:val="1"/>
      <w:numFmt w:val="bullet"/>
      <w:pStyle w:val="Aandachtspuntopsomming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813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32" w15:restartNumberingAfterBreak="0">
    <w:nsid w:val="7D9D40BB"/>
    <w:multiLevelType w:val="hybridMultilevel"/>
    <w:tmpl w:val="2E862D14"/>
    <w:lvl w:ilvl="0" w:tplc="0813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cs="Symbol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num w:numId="34">
    <w:abstractNumId w:val="33"/>
  </w:num>
  <w:num w:numId="1" w16cid:durableId="1017998024">
    <w:abstractNumId w:val="25"/>
  </w:num>
  <w:num w:numId="2" w16cid:durableId="1806698994">
    <w:abstractNumId w:val="6"/>
  </w:num>
  <w:num w:numId="3" w16cid:durableId="522786734">
    <w:abstractNumId w:val="5"/>
  </w:num>
  <w:num w:numId="4" w16cid:durableId="994383566">
    <w:abstractNumId w:val="4"/>
  </w:num>
  <w:num w:numId="5" w16cid:durableId="1289899238">
    <w:abstractNumId w:val="7"/>
  </w:num>
  <w:num w:numId="6" w16cid:durableId="1721397540">
    <w:abstractNumId w:val="3"/>
  </w:num>
  <w:num w:numId="7" w16cid:durableId="1716391626">
    <w:abstractNumId w:val="2"/>
  </w:num>
  <w:num w:numId="8" w16cid:durableId="2131779011">
    <w:abstractNumId w:val="1"/>
  </w:num>
  <w:num w:numId="9" w16cid:durableId="1239247722">
    <w:abstractNumId w:val="0"/>
  </w:num>
  <w:num w:numId="10" w16cid:durableId="1937903040">
    <w:abstractNumId w:val="18"/>
  </w:num>
  <w:num w:numId="11" w16cid:durableId="988827184">
    <w:abstractNumId w:val="15"/>
  </w:num>
  <w:num w:numId="12" w16cid:durableId="657926188">
    <w:abstractNumId w:val="17"/>
  </w:num>
  <w:num w:numId="13" w16cid:durableId="718479795">
    <w:abstractNumId w:val="24"/>
  </w:num>
  <w:num w:numId="14" w16cid:durableId="2061783549">
    <w:abstractNumId w:val="13"/>
  </w:num>
  <w:num w:numId="15" w16cid:durableId="1832602056">
    <w:abstractNumId w:val="27"/>
  </w:num>
  <w:num w:numId="16" w16cid:durableId="860556164">
    <w:abstractNumId w:val="31"/>
  </w:num>
  <w:num w:numId="17" w16cid:durableId="1411924905">
    <w:abstractNumId w:val="26"/>
  </w:num>
  <w:num w:numId="18" w16cid:durableId="1700012146">
    <w:abstractNumId w:val="21"/>
  </w:num>
  <w:num w:numId="19" w16cid:durableId="1236863394">
    <w:abstractNumId w:val="20"/>
  </w:num>
  <w:num w:numId="20" w16cid:durableId="816344322">
    <w:abstractNumId w:val="30"/>
  </w:num>
  <w:num w:numId="21" w16cid:durableId="1034160235">
    <w:abstractNumId w:val="29"/>
  </w:num>
  <w:num w:numId="22" w16cid:durableId="1492670588">
    <w:abstractNumId w:val="14"/>
  </w:num>
  <w:num w:numId="23" w16cid:durableId="1766269104">
    <w:abstractNumId w:val="32"/>
  </w:num>
  <w:num w:numId="24" w16cid:durableId="2132087903">
    <w:abstractNumId w:val="9"/>
  </w:num>
  <w:num w:numId="25" w16cid:durableId="469978501">
    <w:abstractNumId w:val="19"/>
  </w:num>
  <w:num w:numId="26" w16cid:durableId="37970437">
    <w:abstractNumId w:val="11"/>
  </w:num>
  <w:num w:numId="27" w16cid:durableId="874268894">
    <w:abstractNumId w:val="16"/>
  </w:num>
  <w:num w:numId="28" w16cid:durableId="657152907">
    <w:abstractNumId w:val="23"/>
  </w:num>
  <w:num w:numId="29" w16cid:durableId="1202934143">
    <w:abstractNumId w:val="8"/>
  </w:num>
  <w:num w:numId="30" w16cid:durableId="1440418143">
    <w:abstractNumId w:val="28"/>
  </w:num>
  <w:num w:numId="31" w16cid:durableId="665398571">
    <w:abstractNumId w:val="22"/>
  </w:num>
  <w:num w:numId="32" w16cid:durableId="1990594871">
    <w:abstractNumId w:val="10"/>
  </w:num>
  <w:num w:numId="33" w16cid:durableId="857308041">
    <w:abstractNumId w:val="12"/>
  </w:num>
  <w:numIdMacAtCleanup w:val="22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displayBackgroundShape/>
  <w:mirrorMargins/>
  <w:hideSpellingErrors/>
  <w:hideGrammaticalErrors/>
  <w:attachedTemplate r:id="rId1"/>
  <w:linkStyles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trackRevisions w:val="false"/>
  <w:documentProtection w:formatting="1" w:enforcement="0"/>
  <w:defaultTabStop w:val="709"/>
  <w:hyphenationZone w:val="425"/>
  <w:evenAndOddHeaders/>
  <w:noPunctuationKerning/>
  <w:characterSpacingControl w:val="doNotCompress"/>
  <w:hdrShapeDefaults>
    <o:shapedefaults v:ext="edit" spidmax="2050" style="mso-wrap-style:none" fillcolor="white" stroke="f">
      <v:fill color="white"/>
      <v:stroke on="f"/>
      <o:colormru v:ext="edit" colors="olive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275"/>
    <w:rsid w:val="00000BC4"/>
    <w:rsid w:val="00001C36"/>
    <w:rsid w:val="00003113"/>
    <w:rsid w:val="00004397"/>
    <w:rsid w:val="00004817"/>
    <w:rsid w:val="0000481D"/>
    <w:rsid w:val="00005B37"/>
    <w:rsid w:val="000062C1"/>
    <w:rsid w:val="00006CB2"/>
    <w:rsid w:val="00007508"/>
    <w:rsid w:val="00010B01"/>
    <w:rsid w:val="00010EB6"/>
    <w:rsid w:val="00013317"/>
    <w:rsid w:val="00013594"/>
    <w:rsid w:val="0001361E"/>
    <w:rsid w:val="00017CE9"/>
    <w:rsid w:val="00017FE5"/>
    <w:rsid w:val="000215B7"/>
    <w:rsid w:val="00021A3C"/>
    <w:rsid w:val="00022711"/>
    <w:rsid w:val="00022910"/>
    <w:rsid w:val="000230F8"/>
    <w:rsid w:val="0002324E"/>
    <w:rsid w:val="0002345C"/>
    <w:rsid w:val="00024AC2"/>
    <w:rsid w:val="000258EB"/>
    <w:rsid w:val="00025A54"/>
    <w:rsid w:val="000310B5"/>
    <w:rsid w:val="0003351A"/>
    <w:rsid w:val="00035265"/>
    <w:rsid w:val="00035390"/>
    <w:rsid w:val="0003580D"/>
    <w:rsid w:val="00035E33"/>
    <w:rsid w:val="000364AC"/>
    <w:rsid w:val="000365B4"/>
    <w:rsid w:val="00036A71"/>
    <w:rsid w:val="00040C4E"/>
    <w:rsid w:val="00041B42"/>
    <w:rsid w:val="00041B47"/>
    <w:rsid w:val="00041EA1"/>
    <w:rsid w:val="00041F83"/>
    <w:rsid w:val="00042250"/>
    <w:rsid w:val="00044D03"/>
    <w:rsid w:val="0004648E"/>
    <w:rsid w:val="00046CA9"/>
    <w:rsid w:val="00046DE5"/>
    <w:rsid w:val="000500B4"/>
    <w:rsid w:val="000511A9"/>
    <w:rsid w:val="00051CFB"/>
    <w:rsid w:val="00052B73"/>
    <w:rsid w:val="00054625"/>
    <w:rsid w:val="00055022"/>
    <w:rsid w:val="00055279"/>
    <w:rsid w:val="000568B3"/>
    <w:rsid w:val="00057189"/>
    <w:rsid w:val="00057C6B"/>
    <w:rsid w:val="00062497"/>
    <w:rsid w:val="000632E6"/>
    <w:rsid w:val="00063D80"/>
    <w:rsid w:val="000660DB"/>
    <w:rsid w:val="000662A6"/>
    <w:rsid w:val="0006711C"/>
    <w:rsid w:val="000676E3"/>
    <w:rsid w:val="0007075C"/>
    <w:rsid w:val="00072030"/>
    <w:rsid w:val="0007237C"/>
    <w:rsid w:val="00072478"/>
    <w:rsid w:val="00072A15"/>
    <w:rsid w:val="00072D72"/>
    <w:rsid w:val="0007455A"/>
    <w:rsid w:val="00074F41"/>
    <w:rsid w:val="000755B5"/>
    <w:rsid w:val="00076559"/>
    <w:rsid w:val="00076813"/>
    <w:rsid w:val="000769A4"/>
    <w:rsid w:val="00076AD5"/>
    <w:rsid w:val="00076D05"/>
    <w:rsid w:val="000804E7"/>
    <w:rsid w:val="00081ECB"/>
    <w:rsid w:val="0008218D"/>
    <w:rsid w:val="000821D7"/>
    <w:rsid w:val="00085236"/>
    <w:rsid w:val="00085D37"/>
    <w:rsid w:val="00086500"/>
    <w:rsid w:val="0008763D"/>
    <w:rsid w:val="00087B59"/>
    <w:rsid w:val="000901EF"/>
    <w:rsid w:val="00090264"/>
    <w:rsid w:val="000907C4"/>
    <w:rsid w:val="00090E09"/>
    <w:rsid w:val="00090EBE"/>
    <w:rsid w:val="00091039"/>
    <w:rsid w:val="00092D27"/>
    <w:rsid w:val="00095482"/>
    <w:rsid w:val="00096CFE"/>
    <w:rsid w:val="000A146D"/>
    <w:rsid w:val="000A14FC"/>
    <w:rsid w:val="000A1AA7"/>
    <w:rsid w:val="000A2561"/>
    <w:rsid w:val="000A2D30"/>
    <w:rsid w:val="000A3115"/>
    <w:rsid w:val="000A3D69"/>
    <w:rsid w:val="000A64D4"/>
    <w:rsid w:val="000A7E3E"/>
    <w:rsid w:val="000B04BF"/>
    <w:rsid w:val="000B05C0"/>
    <w:rsid w:val="000B3701"/>
    <w:rsid w:val="000B3920"/>
    <w:rsid w:val="000B4960"/>
    <w:rsid w:val="000B4F49"/>
    <w:rsid w:val="000B52B4"/>
    <w:rsid w:val="000B57F2"/>
    <w:rsid w:val="000B5BFB"/>
    <w:rsid w:val="000B5D3D"/>
    <w:rsid w:val="000B7506"/>
    <w:rsid w:val="000B7632"/>
    <w:rsid w:val="000B7D67"/>
    <w:rsid w:val="000C1FC9"/>
    <w:rsid w:val="000C2F69"/>
    <w:rsid w:val="000C3156"/>
    <w:rsid w:val="000C341A"/>
    <w:rsid w:val="000C4C6D"/>
    <w:rsid w:val="000C62C9"/>
    <w:rsid w:val="000C6AEC"/>
    <w:rsid w:val="000C726B"/>
    <w:rsid w:val="000C76EA"/>
    <w:rsid w:val="000C7A1D"/>
    <w:rsid w:val="000C7B65"/>
    <w:rsid w:val="000D05B3"/>
    <w:rsid w:val="000D0809"/>
    <w:rsid w:val="000D2821"/>
    <w:rsid w:val="000D3901"/>
    <w:rsid w:val="000D5148"/>
    <w:rsid w:val="000D7C8A"/>
    <w:rsid w:val="000E013F"/>
    <w:rsid w:val="000E16DD"/>
    <w:rsid w:val="000E1892"/>
    <w:rsid w:val="000E1F3B"/>
    <w:rsid w:val="000E2074"/>
    <w:rsid w:val="000E3BBB"/>
    <w:rsid w:val="000E3D43"/>
    <w:rsid w:val="000E4597"/>
    <w:rsid w:val="000E4E0C"/>
    <w:rsid w:val="000E5488"/>
    <w:rsid w:val="000E582A"/>
    <w:rsid w:val="000E6066"/>
    <w:rsid w:val="000E66C0"/>
    <w:rsid w:val="000E7312"/>
    <w:rsid w:val="000E7BCC"/>
    <w:rsid w:val="000E7FCE"/>
    <w:rsid w:val="000F071D"/>
    <w:rsid w:val="000F0B7C"/>
    <w:rsid w:val="000F0CA2"/>
    <w:rsid w:val="000F10B9"/>
    <w:rsid w:val="000F132A"/>
    <w:rsid w:val="000F1C50"/>
    <w:rsid w:val="000F278C"/>
    <w:rsid w:val="000F2806"/>
    <w:rsid w:val="000F2A72"/>
    <w:rsid w:val="000F3350"/>
    <w:rsid w:val="000F459A"/>
    <w:rsid w:val="000F4619"/>
    <w:rsid w:val="000F534E"/>
    <w:rsid w:val="000F55C3"/>
    <w:rsid w:val="000F756D"/>
    <w:rsid w:val="000F7795"/>
    <w:rsid w:val="000F77F6"/>
    <w:rsid w:val="000F78BA"/>
    <w:rsid w:val="0010186E"/>
    <w:rsid w:val="00102442"/>
    <w:rsid w:val="00102C90"/>
    <w:rsid w:val="00103CB1"/>
    <w:rsid w:val="00103E0A"/>
    <w:rsid w:val="00103E1E"/>
    <w:rsid w:val="00104460"/>
    <w:rsid w:val="00105882"/>
    <w:rsid w:val="00107039"/>
    <w:rsid w:val="00107645"/>
    <w:rsid w:val="00107CC2"/>
    <w:rsid w:val="0011019C"/>
    <w:rsid w:val="001104BB"/>
    <w:rsid w:val="00110AF6"/>
    <w:rsid w:val="00110CED"/>
    <w:rsid w:val="00111C0C"/>
    <w:rsid w:val="00112B30"/>
    <w:rsid w:val="00113A0B"/>
    <w:rsid w:val="00115E66"/>
    <w:rsid w:val="00116A8C"/>
    <w:rsid w:val="00116D91"/>
    <w:rsid w:val="0011745D"/>
    <w:rsid w:val="0011749C"/>
    <w:rsid w:val="0011775A"/>
    <w:rsid w:val="00120800"/>
    <w:rsid w:val="00120C77"/>
    <w:rsid w:val="00120D18"/>
    <w:rsid w:val="00120D68"/>
    <w:rsid w:val="001216C5"/>
    <w:rsid w:val="00122834"/>
    <w:rsid w:val="0012316A"/>
    <w:rsid w:val="0012430E"/>
    <w:rsid w:val="00125927"/>
    <w:rsid w:val="00125F67"/>
    <w:rsid w:val="0013189D"/>
    <w:rsid w:val="00131C18"/>
    <w:rsid w:val="00131D2D"/>
    <w:rsid w:val="0013347E"/>
    <w:rsid w:val="001342D9"/>
    <w:rsid w:val="00134665"/>
    <w:rsid w:val="0013527C"/>
    <w:rsid w:val="0013696B"/>
    <w:rsid w:val="0013781E"/>
    <w:rsid w:val="001407E7"/>
    <w:rsid w:val="00140DA0"/>
    <w:rsid w:val="00140E66"/>
    <w:rsid w:val="0014160F"/>
    <w:rsid w:val="001418B0"/>
    <w:rsid w:val="00141BE9"/>
    <w:rsid w:val="00142DCB"/>
    <w:rsid w:val="001440F1"/>
    <w:rsid w:val="001449A9"/>
    <w:rsid w:val="001449C0"/>
    <w:rsid w:val="0014514E"/>
    <w:rsid w:val="00145482"/>
    <w:rsid w:val="001458DC"/>
    <w:rsid w:val="00145960"/>
    <w:rsid w:val="00145B96"/>
    <w:rsid w:val="001464EF"/>
    <w:rsid w:val="0014671C"/>
    <w:rsid w:val="001477EB"/>
    <w:rsid w:val="00151408"/>
    <w:rsid w:val="0015163A"/>
    <w:rsid w:val="00151A0B"/>
    <w:rsid w:val="00154A27"/>
    <w:rsid w:val="0015648E"/>
    <w:rsid w:val="00157D8A"/>
    <w:rsid w:val="001607E6"/>
    <w:rsid w:val="00160D47"/>
    <w:rsid w:val="00160FB4"/>
    <w:rsid w:val="00163560"/>
    <w:rsid w:val="001640C0"/>
    <w:rsid w:val="00164612"/>
    <w:rsid w:val="00165C1F"/>
    <w:rsid w:val="00166675"/>
    <w:rsid w:val="0016697E"/>
    <w:rsid w:val="00167BD8"/>
    <w:rsid w:val="00167FBD"/>
    <w:rsid w:val="00170130"/>
    <w:rsid w:val="001711B1"/>
    <w:rsid w:val="00171501"/>
    <w:rsid w:val="00171960"/>
    <w:rsid w:val="00171AB6"/>
    <w:rsid w:val="001722A7"/>
    <w:rsid w:val="00175004"/>
    <w:rsid w:val="001762B4"/>
    <w:rsid w:val="00176BEA"/>
    <w:rsid w:val="001812F9"/>
    <w:rsid w:val="001836DB"/>
    <w:rsid w:val="001852C8"/>
    <w:rsid w:val="001854D3"/>
    <w:rsid w:val="001872CB"/>
    <w:rsid w:val="001902BE"/>
    <w:rsid w:val="0019105E"/>
    <w:rsid w:val="00191577"/>
    <w:rsid w:val="00192DFB"/>
    <w:rsid w:val="00192EE1"/>
    <w:rsid w:val="0019360D"/>
    <w:rsid w:val="00194B3A"/>
    <w:rsid w:val="00195237"/>
    <w:rsid w:val="0019691B"/>
    <w:rsid w:val="001969E0"/>
    <w:rsid w:val="00196D94"/>
    <w:rsid w:val="001A15A7"/>
    <w:rsid w:val="001A2D28"/>
    <w:rsid w:val="001A2F79"/>
    <w:rsid w:val="001A43AD"/>
    <w:rsid w:val="001A5423"/>
    <w:rsid w:val="001A7061"/>
    <w:rsid w:val="001A743C"/>
    <w:rsid w:val="001B0E1C"/>
    <w:rsid w:val="001B1874"/>
    <w:rsid w:val="001B22AC"/>
    <w:rsid w:val="001B22FC"/>
    <w:rsid w:val="001B2508"/>
    <w:rsid w:val="001B30DA"/>
    <w:rsid w:val="001B42A8"/>
    <w:rsid w:val="001B4458"/>
    <w:rsid w:val="001B44D0"/>
    <w:rsid w:val="001B5BAF"/>
    <w:rsid w:val="001B6751"/>
    <w:rsid w:val="001C132A"/>
    <w:rsid w:val="001C19F5"/>
    <w:rsid w:val="001C2C8A"/>
    <w:rsid w:val="001C342E"/>
    <w:rsid w:val="001C386D"/>
    <w:rsid w:val="001C543A"/>
    <w:rsid w:val="001C5FD3"/>
    <w:rsid w:val="001C63C3"/>
    <w:rsid w:val="001C6BC6"/>
    <w:rsid w:val="001C6CFA"/>
    <w:rsid w:val="001C709B"/>
    <w:rsid w:val="001D0078"/>
    <w:rsid w:val="001D02CE"/>
    <w:rsid w:val="001D1C30"/>
    <w:rsid w:val="001D30C7"/>
    <w:rsid w:val="001D419F"/>
    <w:rsid w:val="001D41B1"/>
    <w:rsid w:val="001D52E0"/>
    <w:rsid w:val="001D5A66"/>
    <w:rsid w:val="001D6747"/>
    <w:rsid w:val="001D677E"/>
    <w:rsid w:val="001D73D0"/>
    <w:rsid w:val="001E094B"/>
    <w:rsid w:val="001E2CD5"/>
    <w:rsid w:val="001E35C2"/>
    <w:rsid w:val="001E49EC"/>
    <w:rsid w:val="001E64D5"/>
    <w:rsid w:val="001E6F26"/>
    <w:rsid w:val="001E72F8"/>
    <w:rsid w:val="001E758F"/>
    <w:rsid w:val="001F1548"/>
    <w:rsid w:val="001F2AB1"/>
    <w:rsid w:val="001F3023"/>
    <w:rsid w:val="001F34ED"/>
    <w:rsid w:val="001F3D93"/>
    <w:rsid w:val="001F540A"/>
    <w:rsid w:val="001F5491"/>
    <w:rsid w:val="001F555A"/>
    <w:rsid w:val="001F5818"/>
    <w:rsid w:val="001F5ABA"/>
    <w:rsid w:val="001F5BF7"/>
    <w:rsid w:val="001F652C"/>
    <w:rsid w:val="001F6590"/>
    <w:rsid w:val="001F6C0A"/>
    <w:rsid w:val="001F7222"/>
    <w:rsid w:val="00200221"/>
    <w:rsid w:val="0020027F"/>
    <w:rsid w:val="00202432"/>
    <w:rsid w:val="00202D80"/>
    <w:rsid w:val="00203201"/>
    <w:rsid w:val="00204BD3"/>
    <w:rsid w:val="00204FC1"/>
    <w:rsid w:val="00205848"/>
    <w:rsid w:val="00205876"/>
    <w:rsid w:val="00206298"/>
    <w:rsid w:val="00206FB4"/>
    <w:rsid w:val="0020741B"/>
    <w:rsid w:val="0020773A"/>
    <w:rsid w:val="00210C18"/>
    <w:rsid w:val="0021112A"/>
    <w:rsid w:val="002111B9"/>
    <w:rsid w:val="00211676"/>
    <w:rsid w:val="00211DB0"/>
    <w:rsid w:val="00212343"/>
    <w:rsid w:val="0021255D"/>
    <w:rsid w:val="00212C0F"/>
    <w:rsid w:val="00213260"/>
    <w:rsid w:val="0021354F"/>
    <w:rsid w:val="00213632"/>
    <w:rsid w:val="00213A9D"/>
    <w:rsid w:val="00214F1D"/>
    <w:rsid w:val="00215C02"/>
    <w:rsid w:val="00216EAF"/>
    <w:rsid w:val="002170F8"/>
    <w:rsid w:val="002178EC"/>
    <w:rsid w:val="00220784"/>
    <w:rsid w:val="00220C19"/>
    <w:rsid w:val="00220F1E"/>
    <w:rsid w:val="00221A80"/>
    <w:rsid w:val="002223EE"/>
    <w:rsid w:val="00223A0A"/>
    <w:rsid w:val="00225065"/>
    <w:rsid w:val="002259F9"/>
    <w:rsid w:val="0022636F"/>
    <w:rsid w:val="00226C4D"/>
    <w:rsid w:val="00227CDB"/>
    <w:rsid w:val="00227DA0"/>
    <w:rsid w:val="00231C39"/>
    <w:rsid w:val="00231CC7"/>
    <w:rsid w:val="00233276"/>
    <w:rsid w:val="00233758"/>
    <w:rsid w:val="0023524F"/>
    <w:rsid w:val="00235681"/>
    <w:rsid w:val="00235A5B"/>
    <w:rsid w:val="00235FC9"/>
    <w:rsid w:val="0023789C"/>
    <w:rsid w:val="002378B4"/>
    <w:rsid w:val="00237918"/>
    <w:rsid w:val="002407A0"/>
    <w:rsid w:val="002419B1"/>
    <w:rsid w:val="00241A5A"/>
    <w:rsid w:val="00242134"/>
    <w:rsid w:val="0024491F"/>
    <w:rsid w:val="002455D7"/>
    <w:rsid w:val="00245A04"/>
    <w:rsid w:val="0024619B"/>
    <w:rsid w:val="00246706"/>
    <w:rsid w:val="00246E41"/>
    <w:rsid w:val="00250D47"/>
    <w:rsid w:val="00252666"/>
    <w:rsid w:val="002545EC"/>
    <w:rsid w:val="00254A0D"/>
    <w:rsid w:val="00255794"/>
    <w:rsid w:val="0025628B"/>
    <w:rsid w:val="00256EF7"/>
    <w:rsid w:val="002574E8"/>
    <w:rsid w:val="00260437"/>
    <w:rsid w:val="00261A0E"/>
    <w:rsid w:val="00261C8E"/>
    <w:rsid w:val="0026277A"/>
    <w:rsid w:val="00264096"/>
    <w:rsid w:val="002645E9"/>
    <w:rsid w:val="00264617"/>
    <w:rsid w:val="00265DCA"/>
    <w:rsid w:val="00266721"/>
    <w:rsid w:val="00270B84"/>
    <w:rsid w:val="00271DE6"/>
    <w:rsid w:val="00272617"/>
    <w:rsid w:val="00272777"/>
    <w:rsid w:val="00273264"/>
    <w:rsid w:val="00274C82"/>
    <w:rsid w:val="00274F45"/>
    <w:rsid w:val="00275338"/>
    <w:rsid w:val="002755D3"/>
    <w:rsid w:val="0027754B"/>
    <w:rsid w:val="00277E41"/>
    <w:rsid w:val="00277F0F"/>
    <w:rsid w:val="0028032D"/>
    <w:rsid w:val="0028098B"/>
    <w:rsid w:val="00280ADC"/>
    <w:rsid w:val="00280C9A"/>
    <w:rsid w:val="00280FF8"/>
    <w:rsid w:val="002835A2"/>
    <w:rsid w:val="002836A7"/>
    <w:rsid w:val="00283A26"/>
    <w:rsid w:val="00283DEC"/>
    <w:rsid w:val="00285366"/>
    <w:rsid w:val="0028685C"/>
    <w:rsid w:val="00287025"/>
    <w:rsid w:val="00287230"/>
    <w:rsid w:val="002872AD"/>
    <w:rsid w:val="00287D29"/>
    <w:rsid w:val="0029063E"/>
    <w:rsid w:val="002909E5"/>
    <w:rsid w:val="00290FED"/>
    <w:rsid w:val="002938C6"/>
    <w:rsid w:val="00293AA9"/>
    <w:rsid w:val="00294231"/>
    <w:rsid w:val="00295106"/>
    <w:rsid w:val="00295501"/>
    <w:rsid w:val="0029578B"/>
    <w:rsid w:val="002964B9"/>
    <w:rsid w:val="00296E4C"/>
    <w:rsid w:val="00297441"/>
    <w:rsid w:val="002A007D"/>
    <w:rsid w:val="002A1207"/>
    <w:rsid w:val="002A2020"/>
    <w:rsid w:val="002A214F"/>
    <w:rsid w:val="002A3F63"/>
    <w:rsid w:val="002A40E9"/>
    <w:rsid w:val="002A4998"/>
    <w:rsid w:val="002A5088"/>
    <w:rsid w:val="002B15A3"/>
    <w:rsid w:val="002B1B82"/>
    <w:rsid w:val="002B4C06"/>
    <w:rsid w:val="002B5479"/>
    <w:rsid w:val="002B5EBC"/>
    <w:rsid w:val="002B7A96"/>
    <w:rsid w:val="002C05DC"/>
    <w:rsid w:val="002C07B5"/>
    <w:rsid w:val="002C22D8"/>
    <w:rsid w:val="002C2B77"/>
    <w:rsid w:val="002C39C9"/>
    <w:rsid w:val="002C46D6"/>
    <w:rsid w:val="002C4D16"/>
    <w:rsid w:val="002C54BD"/>
    <w:rsid w:val="002C55B9"/>
    <w:rsid w:val="002C5B42"/>
    <w:rsid w:val="002C62C5"/>
    <w:rsid w:val="002C6B22"/>
    <w:rsid w:val="002C7C95"/>
    <w:rsid w:val="002D227E"/>
    <w:rsid w:val="002D2D1B"/>
    <w:rsid w:val="002D340F"/>
    <w:rsid w:val="002D3414"/>
    <w:rsid w:val="002D381C"/>
    <w:rsid w:val="002D38DF"/>
    <w:rsid w:val="002D3972"/>
    <w:rsid w:val="002D3AF3"/>
    <w:rsid w:val="002D492B"/>
    <w:rsid w:val="002D4E27"/>
    <w:rsid w:val="002D7BAA"/>
    <w:rsid w:val="002E1064"/>
    <w:rsid w:val="002E21D5"/>
    <w:rsid w:val="002E27FE"/>
    <w:rsid w:val="002E2B9E"/>
    <w:rsid w:val="002E2D9C"/>
    <w:rsid w:val="002E46F5"/>
    <w:rsid w:val="002E4DF5"/>
    <w:rsid w:val="002E5489"/>
    <w:rsid w:val="002E68F3"/>
    <w:rsid w:val="002E788B"/>
    <w:rsid w:val="002E7CB5"/>
    <w:rsid w:val="002F00F6"/>
    <w:rsid w:val="002F09B3"/>
    <w:rsid w:val="002F0F2B"/>
    <w:rsid w:val="002F14A5"/>
    <w:rsid w:val="002F2673"/>
    <w:rsid w:val="002F3569"/>
    <w:rsid w:val="002F40E4"/>
    <w:rsid w:val="002F50E7"/>
    <w:rsid w:val="002F759A"/>
    <w:rsid w:val="002F788B"/>
    <w:rsid w:val="002F7C36"/>
    <w:rsid w:val="00300BF7"/>
    <w:rsid w:val="003015FD"/>
    <w:rsid w:val="00301627"/>
    <w:rsid w:val="0030279B"/>
    <w:rsid w:val="00302993"/>
    <w:rsid w:val="00302D84"/>
    <w:rsid w:val="00302FC8"/>
    <w:rsid w:val="00303052"/>
    <w:rsid w:val="00304D0F"/>
    <w:rsid w:val="00304ECB"/>
    <w:rsid w:val="00305218"/>
    <w:rsid w:val="00305464"/>
    <w:rsid w:val="003057E4"/>
    <w:rsid w:val="00306E9C"/>
    <w:rsid w:val="003118BD"/>
    <w:rsid w:val="00312A00"/>
    <w:rsid w:val="0031346E"/>
    <w:rsid w:val="003138A0"/>
    <w:rsid w:val="003163CE"/>
    <w:rsid w:val="0031658C"/>
    <w:rsid w:val="00317170"/>
    <w:rsid w:val="003177DE"/>
    <w:rsid w:val="003201A8"/>
    <w:rsid w:val="0032148C"/>
    <w:rsid w:val="00321B0E"/>
    <w:rsid w:val="003220CE"/>
    <w:rsid w:val="0032298D"/>
    <w:rsid w:val="00322A51"/>
    <w:rsid w:val="00322F54"/>
    <w:rsid w:val="003235CC"/>
    <w:rsid w:val="0032587A"/>
    <w:rsid w:val="00327141"/>
    <w:rsid w:val="00327A79"/>
    <w:rsid w:val="00327E79"/>
    <w:rsid w:val="00327FC6"/>
    <w:rsid w:val="00330DFF"/>
    <w:rsid w:val="003318C7"/>
    <w:rsid w:val="00334A09"/>
    <w:rsid w:val="00334EE7"/>
    <w:rsid w:val="00335BC5"/>
    <w:rsid w:val="0033748D"/>
    <w:rsid w:val="00340A9B"/>
    <w:rsid w:val="00341C1F"/>
    <w:rsid w:val="00341C74"/>
    <w:rsid w:val="00342E80"/>
    <w:rsid w:val="0034346D"/>
    <w:rsid w:val="00343BDA"/>
    <w:rsid w:val="00343E20"/>
    <w:rsid w:val="00344CC4"/>
    <w:rsid w:val="00345B22"/>
    <w:rsid w:val="00346149"/>
    <w:rsid w:val="003474B2"/>
    <w:rsid w:val="00347ABE"/>
    <w:rsid w:val="00350015"/>
    <w:rsid w:val="00350BEF"/>
    <w:rsid w:val="00351ED9"/>
    <w:rsid w:val="00352603"/>
    <w:rsid w:val="003529AD"/>
    <w:rsid w:val="00352DFE"/>
    <w:rsid w:val="00353C9E"/>
    <w:rsid w:val="003542E1"/>
    <w:rsid w:val="0035475A"/>
    <w:rsid w:val="00354F14"/>
    <w:rsid w:val="0035564B"/>
    <w:rsid w:val="0035730C"/>
    <w:rsid w:val="00357C5B"/>
    <w:rsid w:val="00357D6B"/>
    <w:rsid w:val="00360628"/>
    <w:rsid w:val="0036421F"/>
    <w:rsid w:val="00365DEA"/>
    <w:rsid w:val="00366DD4"/>
    <w:rsid w:val="00367300"/>
    <w:rsid w:val="00371DB9"/>
    <w:rsid w:val="00372482"/>
    <w:rsid w:val="00372AFF"/>
    <w:rsid w:val="00374D8D"/>
    <w:rsid w:val="00376CFC"/>
    <w:rsid w:val="00377125"/>
    <w:rsid w:val="00381614"/>
    <w:rsid w:val="003816FA"/>
    <w:rsid w:val="00382E1A"/>
    <w:rsid w:val="003837EF"/>
    <w:rsid w:val="0038461F"/>
    <w:rsid w:val="0038596B"/>
    <w:rsid w:val="00385DBD"/>
    <w:rsid w:val="00386402"/>
    <w:rsid w:val="003865BF"/>
    <w:rsid w:val="00386705"/>
    <w:rsid w:val="00390A0E"/>
    <w:rsid w:val="00390AD1"/>
    <w:rsid w:val="00390B28"/>
    <w:rsid w:val="00392282"/>
    <w:rsid w:val="003923FA"/>
    <w:rsid w:val="00393EAB"/>
    <w:rsid w:val="00394AE3"/>
    <w:rsid w:val="003958ED"/>
    <w:rsid w:val="00396754"/>
    <w:rsid w:val="00397640"/>
    <w:rsid w:val="003A1CD9"/>
    <w:rsid w:val="003A1FC3"/>
    <w:rsid w:val="003A27DC"/>
    <w:rsid w:val="003A2879"/>
    <w:rsid w:val="003A2D49"/>
    <w:rsid w:val="003A2D72"/>
    <w:rsid w:val="003A317C"/>
    <w:rsid w:val="003A412A"/>
    <w:rsid w:val="003A413B"/>
    <w:rsid w:val="003A49AC"/>
    <w:rsid w:val="003A4D3F"/>
    <w:rsid w:val="003A5556"/>
    <w:rsid w:val="003A5A97"/>
    <w:rsid w:val="003B0877"/>
    <w:rsid w:val="003B190C"/>
    <w:rsid w:val="003B1A7B"/>
    <w:rsid w:val="003B27B7"/>
    <w:rsid w:val="003B315D"/>
    <w:rsid w:val="003B38EC"/>
    <w:rsid w:val="003B3E43"/>
    <w:rsid w:val="003B40F9"/>
    <w:rsid w:val="003B64EB"/>
    <w:rsid w:val="003B74B7"/>
    <w:rsid w:val="003C0077"/>
    <w:rsid w:val="003C00C9"/>
    <w:rsid w:val="003C0BC6"/>
    <w:rsid w:val="003C1A5A"/>
    <w:rsid w:val="003C3EAC"/>
    <w:rsid w:val="003C4308"/>
    <w:rsid w:val="003C4726"/>
    <w:rsid w:val="003C5626"/>
    <w:rsid w:val="003C5EC3"/>
    <w:rsid w:val="003C6E8A"/>
    <w:rsid w:val="003C7B9D"/>
    <w:rsid w:val="003C7C3F"/>
    <w:rsid w:val="003C7D22"/>
    <w:rsid w:val="003D1BDC"/>
    <w:rsid w:val="003D2519"/>
    <w:rsid w:val="003D4382"/>
    <w:rsid w:val="003D5759"/>
    <w:rsid w:val="003D5A9A"/>
    <w:rsid w:val="003D60B8"/>
    <w:rsid w:val="003D649D"/>
    <w:rsid w:val="003D65FE"/>
    <w:rsid w:val="003D6688"/>
    <w:rsid w:val="003D66B5"/>
    <w:rsid w:val="003E002B"/>
    <w:rsid w:val="003E0519"/>
    <w:rsid w:val="003E0BA0"/>
    <w:rsid w:val="003E0C23"/>
    <w:rsid w:val="003E20B6"/>
    <w:rsid w:val="003E2477"/>
    <w:rsid w:val="003E3086"/>
    <w:rsid w:val="003E3284"/>
    <w:rsid w:val="003E49CB"/>
    <w:rsid w:val="003E4F1D"/>
    <w:rsid w:val="003E545D"/>
    <w:rsid w:val="003E7480"/>
    <w:rsid w:val="003F12D7"/>
    <w:rsid w:val="003F1F6E"/>
    <w:rsid w:val="003F22A8"/>
    <w:rsid w:val="003F24A4"/>
    <w:rsid w:val="003F3BE6"/>
    <w:rsid w:val="003F4007"/>
    <w:rsid w:val="003F481F"/>
    <w:rsid w:val="003F4876"/>
    <w:rsid w:val="003F4B0F"/>
    <w:rsid w:val="003F4C6E"/>
    <w:rsid w:val="003F6316"/>
    <w:rsid w:val="003F6910"/>
    <w:rsid w:val="003F6BEF"/>
    <w:rsid w:val="003F7E6F"/>
    <w:rsid w:val="004002A6"/>
    <w:rsid w:val="00400C94"/>
    <w:rsid w:val="0040101C"/>
    <w:rsid w:val="00401E26"/>
    <w:rsid w:val="00402027"/>
    <w:rsid w:val="004020E7"/>
    <w:rsid w:val="00402F36"/>
    <w:rsid w:val="0040332F"/>
    <w:rsid w:val="00403398"/>
    <w:rsid w:val="00404B86"/>
    <w:rsid w:val="00406033"/>
    <w:rsid w:val="00406148"/>
    <w:rsid w:val="00406529"/>
    <w:rsid w:val="0040660B"/>
    <w:rsid w:val="00406A45"/>
    <w:rsid w:val="00407ADA"/>
    <w:rsid w:val="00407EF4"/>
    <w:rsid w:val="0041007A"/>
    <w:rsid w:val="0041041E"/>
    <w:rsid w:val="004107FB"/>
    <w:rsid w:val="0041087C"/>
    <w:rsid w:val="00411E5C"/>
    <w:rsid w:val="004120A0"/>
    <w:rsid w:val="00413237"/>
    <w:rsid w:val="00413914"/>
    <w:rsid w:val="00413EB3"/>
    <w:rsid w:val="0041420F"/>
    <w:rsid w:val="0041442B"/>
    <w:rsid w:val="0041553F"/>
    <w:rsid w:val="00415E0A"/>
    <w:rsid w:val="0041647B"/>
    <w:rsid w:val="004168DF"/>
    <w:rsid w:val="00417057"/>
    <w:rsid w:val="00417077"/>
    <w:rsid w:val="00417194"/>
    <w:rsid w:val="0041747C"/>
    <w:rsid w:val="0041749C"/>
    <w:rsid w:val="004174E2"/>
    <w:rsid w:val="0042185C"/>
    <w:rsid w:val="00421BE0"/>
    <w:rsid w:val="00423621"/>
    <w:rsid w:val="004238FD"/>
    <w:rsid w:val="00423AD1"/>
    <w:rsid w:val="0042418D"/>
    <w:rsid w:val="00424D69"/>
    <w:rsid w:val="004250CC"/>
    <w:rsid w:val="00425563"/>
    <w:rsid w:val="00426758"/>
    <w:rsid w:val="0042699D"/>
    <w:rsid w:val="00426BE5"/>
    <w:rsid w:val="00427981"/>
    <w:rsid w:val="004309C1"/>
    <w:rsid w:val="00431041"/>
    <w:rsid w:val="00431359"/>
    <w:rsid w:val="00431671"/>
    <w:rsid w:val="0043195C"/>
    <w:rsid w:val="004329DD"/>
    <w:rsid w:val="00433017"/>
    <w:rsid w:val="00433177"/>
    <w:rsid w:val="00433895"/>
    <w:rsid w:val="00433D7B"/>
    <w:rsid w:val="00435C3A"/>
    <w:rsid w:val="00436CE6"/>
    <w:rsid w:val="00436D6A"/>
    <w:rsid w:val="00437782"/>
    <w:rsid w:val="00437D60"/>
    <w:rsid w:val="00441832"/>
    <w:rsid w:val="00441A81"/>
    <w:rsid w:val="00441D35"/>
    <w:rsid w:val="004440AF"/>
    <w:rsid w:val="00444289"/>
    <w:rsid w:val="00444419"/>
    <w:rsid w:val="00444C57"/>
    <w:rsid w:val="00445AC3"/>
    <w:rsid w:val="004465F4"/>
    <w:rsid w:val="004477DF"/>
    <w:rsid w:val="00450DA2"/>
    <w:rsid w:val="00451B08"/>
    <w:rsid w:val="00452A24"/>
    <w:rsid w:val="00453E1F"/>
    <w:rsid w:val="004552F4"/>
    <w:rsid w:val="00455371"/>
    <w:rsid w:val="0045555D"/>
    <w:rsid w:val="004570DD"/>
    <w:rsid w:val="004611EC"/>
    <w:rsid w:val="0046137C"/>
    <w:rsid w:val="00461984"/>
    <w:rsid w:val="004659B2"/>
    <w:rsid w:val="00466710"/>
    <w:rsid w:val="0046687A"/>
    <w:rsid w:val="00466C0C"/>
    <w:rsid w:val="0047038B"/>
    <w:rsid w:val="004709E6"/>
    <w:rsid w:val="004715F6"/>
    <w:rsid w:val="004719D3"/>
    <w:rsid w:val="0047235A"/>
    <w:rsid w:val="00473BE1"/>
    <w:rsid w:val="00473D5D"/>
    <w:rsid w:val="004746AC"/>
    <w:rsid w:val="004749DE"/>
    <w:rsid w:val="004749E1"/>
    <w:rsid w:val="004769B5"/>
    <w:rsid w:val="0047706D"/>
    <w:rsid w:val="0048047C"/>
    <w:rsid w:val="00482199"/>
    <w:rsid w:val="00482390"/>
    <w:rsid w:val="00482823"/>
    <w:rsid w:val="00483634"/>
    <w:rsid w:val="00485569"/>
    <w:rsid w:val="00485860"/>
    <w:rsid w:val="00485BCE"/>
    <w:rsid w:val="004865FA"/>
    <w:rsid w:val="00487AA7"/>
    <w:rsid w:val="004906EF"/>
    <w:rsid w:val="00490CA6"/>
    <w:rsid w:val="00491806"/>
    <w:rsid w:val="00492AD7"/>
    <w:rsid w:val="00494FD2"/>
    <w:rsid w:val="0049557D"/>
    <w:rsid w:val="004976F9"/>
    <w:rsid w:val="00497E3A"/>
    <w:rsid w:val="004A39CC"/>
    <w:rsid w:val="004A46C6"/>
    <w:rsid w:val="004A6724"/>
    <w:rsid w:val="004A6768"/>
    <w:rsid w:val="004A6855"/>
    <w:rsid w:val="004A71CB"/>
    <w:rsid w:val="004A7C44"/>
    <w:rsid w:val="004A7F8A"/>
    <w:rsid w:val="004A7FD4"/>
    <w:rsid w:val="004B143D"/>
    <w:rsid w:val="004B2169"/>
    <w:rsid w:val="004B3D94"/>
    <w:rsid w:val="004B41B7"/>
    <w:rsid w:val="004B7530"/>
    <w:rsid w:val="004B79DA"/>
    <w:rsid w:val="004C09CB"/>
    <w:rsid w:val="004C0BCC"/>
    <w:rsid w:val="004C2BE2"/>
    <w:rsid w:val="004C2C55"/>
    <w:rsid w:val="004C302B"/>
    <w:rsid w:val="004C4A7C"/>
    <w:rsid w:val="004C547D"/>
    <w:rsid w:val="004C5D85"/>
    <w:rsid w:val="004C7064"/>
    <w:rsid w:val="004C7124"/>
    <w:rsid w:val="004C7E93"/>
    <w:rsid w:val="004D09BC"/>
    <w:rsid w:val="004D2158"/>
    <w:rsid w:val="004D3F0D"/>
    <w:rsid w:val="004D3F3C"/>
    <w:rsid w:val="004D5251"/>
    <w:rsid w:val="004D575E"/>
    <w:rsid w:val="004D655A"/>
    <w:rsid w:val="004D7C50"/>
    <w:rsid w:val="004E0409"/>
    <w:rsid w:val="004E0560"/>
    <w:rsid w:val="004E158C"/>
    <w:rsid w:val="004E1CA9"/>
    <w:rsid w:val="004E1DAA"/>
    <w:rsid w:val="004E256A"/>
    <w:rsid w:val="004E256B"/>
    <w:rsid w:val="004E4600"/>
    <w:rsid w:val="004E4E46"/>
    <w:rsid w:val="004E4F5A"/>
    <w:rsid w:val="004E54B9"/>
    <w:rsid w:val="004E5A19"/>
    <w:rsid w:val="004E65A0"/>
    <w:rsid w:val="004E66D0"/>
    <w:rsid w:val="004F08B9"/>
    <w:rsid w:val="004F1422"/>
    <w:rsid w:val="004F2DC4"/>
    <w:rsid w:val="004F2F00"/>
    <w:rsid w:val="004F3027"/>
    <w:rsid w:val="004F3190"/>
    <w:rsid w:val="004F35CD"/>
    <w:rsid w:val="004F3B1A"/>
    <w:rsid w:val="004F4712"/>
    <w:rsid w:val="004F604A"/>
    <w:rsid w:val="004F61A7"/>
    <w:rsid w:val="004F63D3"/>
    <w:rsid w:val="004F6585"/>
    <w:rsid w:val="004F6BA0"/>
    <w:rsid w:val="004F71CC"/>
    <w:rsid w:val="004F72E8"/>
    <w:rsid w:val="004F7888"/>
    <w:rsid w:val="00500CCF"/>
    <w:rsid w:val="00500D63"/>
    <w:rsid w:val="005015C8"/>
    <w:rsid w:val="00501611"/>
    <w:rsid w:val="005018B9"/>
    <w:rsid w:val="00502926"/>
    <w:rsid w:val="005034EB"/>
    <w:rsid w:val="00504C14"/>
    <w:rsid w:val="00504D0E"/>
    <w:rsid w:val="0050515F"/>
    <w:rsid w:val="00507159"/>
    <w:rsid w:val="0050759F"/>
    <w:rsid w:val="00507BD7"/>
    <w:rsid w:val="00511D16"/>
    <w:rsid w:val="005154C6"/>
    <w:rsid w:val="00515502"/>
    <w:rsid w:val="00515E9F"/>
    <w:rsid w:val="00517259"/>
    <w:rsid w:val="00517DDB"/>
    <w:rsid w:val="0052127B"/>
    <w:rsid w:val="00521853"/>
    <w:rsid w:val="005221CA"/>
    <w:rsid w:val="00524617"/>
    <w:rsid w:val="00524A48"/>
    <w:rsid w:val="00525122"/>
    <w:rsid w:val="00525D8A"/>
    <w:rsid w:val="0052692B"/>
    <w:rsid w:val="00526C0A"/>
    <w:rsid w:val="00530A64"/>
    <w:rsid w:val="00530D39"/>
    <w:rsid w:val="005312E0"/>
    <w:rsid w:val="00532BE3"/>
    <w:rsid w:val="005345F1"/>
    <w:rsid w:val="005348D1"/>
    <w:rsid w:val="00534F01"/>
    <w:rsid w:val="00534F46"/>
    <w:rsid w:val="0053509A"/>
    <w:rsid w:val="005350B2"/>
    <w:rsid w:val="005351EB"/>
    <w:rsid w:val="00535E98"/>
    <w:rsid w:val="00536FE5"/>
    <w:rsid w:val="005370C0"/>
    <w:rsid w:val="00537B56"/>
    <w:rsid w:val="00537B6F"/>
    <w:rsid w:val="00537E6A"/>
    <w:rsid w:val="00537EDB"/>
    <w:rsid w:val="005402AE"/>
    <w:rsid w:val="005413C8"/>
    <w:rsid w:val="00541912"/>
    <w:rsid w:val="00541EC3"/>
    <w:rsid w:val="00542018"/>
    <w:rsid w:val="0054328B"/>
    <w:rsid w:val="005432AD"/>
    <w:rsid w:val="00543A6F"/>
    <w:rsid w:val="00543C9F"/>
    <w:rsid w:val="005447C2"/>
    <w:rsid w:val="00544C6E"/>
    <w:rsid w:val="00544CAC"/>
    <w:rsid w:val="00546936"/>
    <w:rsid w:val="0054B3B8"/>
    <w:rsid w:val="0055167B"/>
    <w:rsid w:val="0055251F"/>
    <w:rsid w:val="005536B5"/>
    <w:rsid w:val="0055379C"/>
    <w:rsid w:val="005540CE"/>
    <w:rsid w:val="00554741"/>
    <w:rsid w:val="00554D91"/>
    <w:rsid w:val="00555A93"/>
    <w:rsid w:val="00555DD5"/>
    <w:rsid w:val="00555DEA"/>
    <w:rsid w:val="00556D34"/>
    <w:rsid w:val="00556FFA"/>
    <w:rsid w:val="005579DA"/>
    <w:rsid w:val="00560670"/>
    <w:rsid w:val="005607F8"/>
    <w:rsid w:val="00563187"/>
    <w:rsid w:val="005647B8"/>
    <w:rsid w:val="00565C74"/>
    <w:rsid w:val="00566FF9"/>
    <w:rsid w:val="00567272"/>
    <w:rsid w:val="0056740A"/>
    <w:rsid w:val="0056757B"/>
    <w:rsid w:val="00570137"/>
    <w:rsid w:val="005714F6"/>
    <w:rsid w:val="00572935"/>
    <w:rsid w:val="00574504"/>
    <w:rsid w:val="005750B3"/>
    <w:rsid w:val="00577168"/>
    <w:rsid w:val="00577E7A"/>
    <w:rsid w:val="00577F26"/>
    <w:rsid w:val="00580C24"/>
    <w:rsid w:val="00581392"/>
    <w:rsid w:val="005823BE"/>
    <w:rsid w:val="00582E49"/>
    <w:rsid w:val="005830C0"/>
    <w:rsid w:val="005832AF"/>
    <w:rsid w:val="00583BCF"/>
    <w:rsid w:val="00583CED"/>
    <w:rsid w:val="00584B76"/>
    <w:rsid w:val="00584FD7"/>
    <w:rsid w:val="005862B3"/>
    <w:rsid w:val="0058634A"/>
    <w:rsid w:val="0058636D"/>
    <w:rsid w:val="005869A1"/>
    <w:rsid w:val="00586C26"/>
    <w:rsid w:val="00586E99"/>
    <w:rsid w:val="00587721"/>
    <w:rsid w:val="00587C9C"/>
    <w:rsid w:val="00590C07"/>
    <w:rsid w:val="005910DC"/>
    <w:rsid w:val="0059175F"/>
    <w:rsid w:val="00593AE6"/>
    <w:rsid w:val="00594AD6"/>
    <w:rsid w:val="00596BBF"/>
    <w:rsid w:val="00596C32"/>
    <w:rsid w:val="005A0710"/>
    <w:rsid w:val="005A098E"/>
    <w:rsid w:val="005A2045"/>
    <w:rsid w:val="005A2865"/>
    <w:rsid w:val="005A323A"/>
    <w:rsid w:val="005A37F3"/>
    <w:rsid w:val="005A520F"/>
    <w:rsid w:val="005A5800"/>
    <w:rsid w:val="005A63FF"/>
    <w:rsid w:val="005A702C"/>
    <w:rsid w:val="005A7ACE"/>
    <w:rsid w:val="005A7F81"/>
    <w:rsid w:val="005B0746"/>
    <w:rsid w:val="005B0C62"/>
    <w:rsid w:val="005B1B6F"/>
    <w:rsid w:val="005B1C88"/>
    <w:rsid w:val="005B26F0"/>
    <w:rsid w:val="005B28A6"/>
    <w:rsid w:val="005B2A1C"/>
    <w:rsid w:val="005B3303"/>
    <w:rsid w:val="005B35A4"/>
    <w:rsid w:val="005B416B"/>
    <w:rsid w:val="005B5856"/>
    <w:rsid w:val="005B60C5"/>
    <w:rsid w:val="005B63AD"/>
    <w:rsid w:val="005B7DBD"/>
    <w:rsid w:val="005C12FE"/>
    <w:rsid w:val="005C238D"/>
    <w:rsid w:val="005C2522"/>
    <w:rsid w:val="005C4CDE"/>
    <w:rsid w:val="005C5259"/>
    <w:rsid w:val="005C576A"/>
    <w:rsid w:val="005C5E8E"/>
    <w:rsid w:val="005C65D4"/>
    <w:rsid w:val="005D02A0"/>
    <w:rsid w:val="005D10C9"/>
    <w:rsid w:val="005D4B43"/>
    <w:rsid w:val="005D5F73"/>
    <w:rsid w:val="005D73BD"/>
    <w:rsid w:val="005D7AA5"/>
    <w:rsid w:val="005D7FC6"/>
    <w:rsid w:val="005E167D"/>
    <w:rsid w:val="005E1E22"/>
    <w:rsid w:val="005E2201"/>
    <w:rsid w:val="005E2A89"/>
    <w:rsid w:val="005E2D4C"/>
    <w:rsid w:val="005E2DE9"/>
    <w:rsid w:val="005E30E6"/>
    <w:rsid w:val="005E626E"/>
    <w:rsid w:val="005E73C9"/>
    <w:rsid w:val="005E77D6"/>
    <w:rsid w:val="005F0142"/>
    <w:rsid w:val="005F0311"/>
    <w:rsid w:val="005F30F3"/>
    <w:rsid w:val="005F3338"/>
    <w:rsid w:val="005F499F"/>
    <w:rsid w:val="005F4AC3"/>
    <w:rsid w:val="005F58E3"/>
    <w:rsid w:val="005F5BF7"/>
    <w:rsid w:val="005F6BE7"/>
    <w:rsid w:val="005F747A"/>
    <w:rsid w:val="006006AF"/>
    <w:rsid w:val="00601CCE"/>
    <w:rsid w:val="00601CD3"/>
    <w:rsid w:val="00601E0B"/>
    <w:rsid w:val="00602451"/>
    <w:rsid w:val="00603143"/>
    <w:rsid w:val="0060364F"/>
    <w:rsid w:val="006040FC"/>
    <w:rsid w:val="006041D7"/>
    <w:rsid w:val="006046B8"/>
    <w:rsid w:val="00605504"/>
    <w:rsid w:val="006057F7"/>
    <w:rsid w:val="00605F1C"/>
    <w:rsid w:val="00610FAB"/>
    <w:rsid w:val="006115B8"/>
    <w:rsid w:val="00611E71"/>
    <w:rsid w:val="00611F7B"/>
    <w:rsid w:val="00612D65"/>
    <w:rsid w:val="0061347C"/>
    <w:rsid w:val="00613AC3"/>
    <w:rsid w:val="0061461A"/>
    <w:rsid w:val="006165A0"/>
    <w:rsid w:val="0061746C"/>
    <w:rsid w:val="00617709"/>
    <w:rsid w:val="00617756"/>
    <w:rsid w:val="00620B6E"/>
    <w:rsid w:val="006233E3"/>
    <w:rsid w:val="00623AEE"/>
    <w:rsid w:val="00624153"/>
    <w:rsid w:val="00624638"/>
    <w:rsid w:val="00624E4C"/>
    <w:rsid w:val="00625955"/>
    <w:rsid w:val="0062695C"/>
    <w:rsid w:val="00626FE1"/>
    <w:rsid w:val="006275D8"/>
    <w:rsid w:val="006307F9"/>
    <w:rsid w:val="00630953"/>
    <w:rsid w:val="00631F17"/>
    <w:rsid w:val="006320BC"/>
    <w:rsid w:val="006329BF"/>
    <w:rsid w:val="00633776"/>
    <w:rsid w:val="00634062"/>
    <w:rsid w:val="00634DFC"/>
    <w:rsid w:val="00636CE7"/>
    <w:rsid w:val="00637BE4"/>
    <w:rsid w:val="00640235"/>
    <w:rsid w:val="006407DF"/>
    <w:rsid w:val="00642D17"/>
    <w:rsid w:val="00642D36"/>
    <w:rsid w:val="0064352D"/>
    <w:rsid w:val="0064469A"/>
    <w:rsid w:val="006452A4"/>
    <w:rsid w:val="00645BB2"/>
    <w:rsid w:val="00646E49"/>
    <w:rsid w:val="0064729A"/>
    <w:rsid w:val="0065090C"/>
    <w:rsid w:val="00652E8F"/>
    <w:rsid w:val="006532D9"/>
    <w:rsid w:val="00653510"/>
    <w:rsid w:val="00653BEB"/>
    <w:rsid w:val="006545E3"/>
    <w:rsid w:val="006551F8"/>
    <w:rsid w:val="0065548A"/>
    <w:rsid w:val="006554AE"/>
    <w:rsid w:val="006554BD"/>
    <w:rsid w:val="006555F8"/>
    <w:rsid w:val="00656510"/>
    <w:rsid w:val="0065730D"/>
    <w:rsid w:val="0066019E"/>
    <w:rsid w:val="006612B1"/>
    <w:rsid w:val="00661EF9"/>
    <w:rsid w:val="00662641"/>
    <w:rsid w:val="00664246"/>
    <w:rsid w:val="006642FE"/>
    <w:rsid w:val="00664EBB"/>
    <w:rsid w:val="00665B19"/>
    <w:rsid w:val="00665D08"/>
    <w:rsid w:val="0066730F"/>
    <w:rsid w:val="00667F00"/>
    <w:rsid w:val="00670E98"/>
    <w:rsid w:val="006711C4"/>
    <w:rsid w:val="0067186D"/>
    <w:rsid w:val="006718F2"/>
    <w:rsid w:val="00672073"/>
    <w:rsid w:val="006727EB"/>
    <w:rsid w:val="00673A74"/>
    <w:rsid w:val="00677C3D"/>
    <w:rsid w:val="00677FBB"/>
    <w:rsid w:val="00681A55"/>
    <w:rsid w:val="00682068"/>
    <w:rsid w:val="00682B8A"/>
    <w:rsid w:val="0068360A"/>
    <w:rsid w:val="006839ED"/>
    <w:rsid w:val="00685206"/>
    <w:rsid w:val="0068588A"/>
    <w:rsid w:val="00685B70"/>
    <w:rsid w:val="006862B2"/>
    <w:rsid w:val="00686D5C"/>
    <w:rsid w:val="0068700C"/>
    <w:rsid w:val="00687A65"/>
    <w:rsid w:val="00691C75"/>
    <w:rsid w:val="006930D7"/>
    <w:rsid w:val="00693B4D"/>
    <w:rsid w:val="00693C7F"/>
    <w:rsid w:val="00694F44"/>
    <w:rsid w:val="006A04B2"/>
    <w:rsid w:val="006A2FAE"/>
    <w:rsid w:val="006A3060"/>
    <w:rsid w:val="006A482E"/>
    <w:rsid w:val="006A4B64"/>
    <w:rsid w:val="006A4F30"/>
    <w:rsid w:val="006A518B"/>
    <w:rsid w:val="006A5514"/>
    <w:rsid w:val="006A56BC"/>
    <w:rsid w:val="006A7540"/>
    <w:rsid w:val="006A756F"/>
    <w:rsid w:val="006B09B7"/>
    <w:rsid w:val="006B1FC8"/>
    <w:rsid w:val="006B227E"/>
    <w:rsid w:val="006B35A3"/>
    <w:rsid w:val="006B3733"/>
    <w:rsid w:val="006B3BFA"/>
    <w:rsid w:val="006B3F49"/>
    <w:rsid w:val="006B4785"/>
    <w:rsid w:val="006B4889"/>
    <w:rsid w:val="006B4A12"/>
    <w:rsid w:val="006B4FD0"/>
    <w:rsid w:val="006B5759"/>
    <w:rsid w:val="006B633E"/>
    <w:rsid w:val="006B68F3"/>
    <w:rsid w:val="006B71E5"/>
    <w:rsid w:val="006C00D3"/>
    <w:rsid w:val="006C11FB"/>
    <w:rsid w:val="006C314A"/>
    <w:rsid w:val="006C380A"/>
    <w:rsid w:val="006C390F"/>
    <w:rsid w:val="006C4393"/>
    <w:rsid w:val="006C465B"/>
    <w:rsid w:val="006C4C19"/>
    <w:rsid w:val="006C5724"/>
    <w:rsid w:val="006C635F"/>
    <w:rsid w:val="006C7C87"/>
    <w:rsid w:val="006D01D7"/>
    <w:rsid w:val="006D020A"/>
    <w:rsid w:val="006D214E"/>
    <w:rsid w:val="006D3629"/>
    <w:rsid w:val="006D4D18"/>
    <w:rsid w:val="006D6575"/>
    <w:rsid w:val="006D74EF"/>
    <w:rsid w:val="006E02D8"/>
    <w:rsid w:val="006E0929"/>
    <w:rsid w:val="006E11F1"/>
    <w:rsid w:val="006E1AA1"/>
    <w:rsid w:val="006E1C45"/>
    <w:rsid w:val="006E226E"/>
    <w:rsid w:val="006E26AE"/>
    <w:rsid w:val="006E330E"/>
    <w:rsid w:val="006E3C4A"/>
    <w:rsid w:val="006E3FA4"/>
    <w:rsid w:val="006E48E8"/>
    <w:rsid w:val="006E49B0"/>
    <w:rsid w:val="006E514F"/>
    <w:rsid w:val="006E64A3"/>
    <w:rsid w:val="006E674A"/>
    <w:rsid w:val="006E6A2F"/>
    <w:rsid w:val="006F0FAE"/>
    <w:rsid w:val="006F15BA"/>
    <w:rsid w:val="006F18B3"/>
    <w:rsid w:val="006F3891"/>
    <w:rsid w:val="006F3A09"/>
    <w:rsid w:val="006F3AF3"/>
    <w:rsid w:val="006F4492"/>
    <w:rsid w:val="006F4523"/>
    <w:rsid w:val="006F485D"/>
    <w:rsid w:val="006F63F0"/>
    <w:rsid w:val="006F6C1D"/>
    <w:rsid w:val="00702194"/>
    <w:rsid w:val="007048DE"/>
    <w:rsid w:val="007049A0"/>
    <w:rsid w:val="007066F8"/>
    <w:rsid w:val="007067C8"/>
    <w:rsid w:val="00706D74"/>
    <w:rsid w:val="007116ED"/>
    <w:rsid w:val="0071224E"/>
    <w:rsid w:val="0071226B"/>
    <w:rsid w:val="00712DA2"/>
    <w:rsid w:val="0071494B"/>
    <w:rsid w:val="00714CBB"/>
    <w:rsid w:val="0071637F"/>
    <w:rsid w:val="00716429"/>
    <w:rsid w:val="00716850"/>
    <w:rsid w:val="00716CA5"/>
    <w:rsid w:val="00717A97"/>
    <w:rsid w:val="00717F21"/>
    <w:rsid w:val="007200D9"/>
    <w:rsid w:val="00721A29"/>
    <w:rsid w:val="00721BCD"/>
    <w:rsid w:val="0072292E"/>
    <w:rsid w:val="007249A8"/>
    <w:rsid w:val="0072579A"/>
    <w:rsid w:val="0072676C"/>
    <w:rsid w:val="007278AE"/>
    <w:rsid w:val="00727B1A"/>
    <w:rsid w:val="00727B3D"/>
    <w:rsid w:val="00727B6A"/>
    <w:rsid w:val="00727DA0"/>
    <w:rsid w:val="00730EF4"/>
    <w:rsid w:val="00731547"/>
    <w:rsid w:val="00731808"/>
    <w:rsid w:val="00731902"/>
    <w:rsid w:val="00731C24"/>
    <w:rsid w:val="0073255F"/>
    <w:rsid w:val="00732940"/>
    <w:rsid w:val="00733231"/>
    <w:rsid w:val="00735C28"/>
    <w:rsid w:val="007368AC"/>
    <w:rsid w:val="00736DAB"/>
    <w:rsid w:val="0073748D"/>
    <w:rsid w:val="00737667"/>
    <w:rsid w:val="00740725"/>
    <w:rsid w:val="007409F4"/>
    <w:rsid w:val="00742D98"/>
    <w:rsid w:val="00744058"/>
    <w:rsid w:val="007440AD"/>
    <w:rsid w:val="007467FC"/>
    <w:rsid w:val="007507B5"/>
    <w:rsid w:val="007507F4"/>
    <w:rsid w:val="007508F7"/>
    <w:rsid w:val="0075188F"/>
    <w:rsid w:val="00751FE3"/>
    <w:rsid w:val="00753213"/>
    <w:rsid w:val="007545A6"/>
    <w:rsid w:val="00754E1B"/>
    <w:rsid w:val="00755FCF"/>
    <w:rsid w:val="00756213"/>
    <w:rsid w:val="0075621A"/>
    <w:rsid w:val="007562CD"/>
    <w:rsid w:val="007578A3"/>
    <w:rsid w:val="00757D87"/>
    <w:rsid w:val="00760281"/>
    <w:rsid w:val="0076117A"/>
    <w:rsid w:val="007627CB"/>
    <w:rsid w:val="00762A7A"/>
    <w:rsid w:val="0076334D"/>
    <w:rsid w:val="0076402D"/>
    <w:rsid w:val="00764137"/>
    <w:rsid w:val="00764370"/>
    <w:rsid w:val="00764D34"/>
    <w:rsid w:val="00765751"/>
    <w:rsid w:val="00765796"/>
    <w:rsid w:val="0076671D"/>
    <w:rsid w:val="007667FA"/>
    <w:rsid w:val="00766E70"/>
    <w:rsid w:val="00766EA4"/>
    <w:rsid w:val="0077060D"/>
    <w:rsid w:val="00771800"/>
    <w:rsid w:val="00771876"/>
    <w:rsid w:val="007729CB"/>
    <w:rsid w:val="00772C89"/>
    <w:rsid w:val="0077313C"/>
    <w:rsid w:val="0077335C"/>
    <w:rsid w:val="00773C14"/>
    <w:rsid w:val="00773FED"/>
    <w:rsid w:val="007746BA"/>
    <w:rsid w:val="00775724"/>
    <w:rsid w:val="00776266"/>
    <w:rsid w:val="00777E70"/>
    <w:rsid w:val="0078023B"/>
    <w:rsid w:val="00780B03"/>
    <w:rsid w:val="007830C5"/>
    <w:rsid w:val="007832CA"/>
    <w:rsid w:val="00783D39"/>
    <w:rsid w:val="00783DCC"/>
    <w:rsid w:val="0078452F"/>
    <w:rsid w:val="0078470C"/>
    <w:rsid w:val="00785366"/>
    <w:rsid w:val="007853AE"/>
    <w:rsid w:val="00785A0C"/>
    <w:rsid w:val="007869EB"/>
    <w:rsid w:val="00787DD6"/>
    <w:rsid w:val="0079112C"/>
    <w:rsid w:val="0079176A"/>
    <w:rsid w:val="00791D81"/>
    <w:rsid w:val="00792886"/>
    <w:rsid w:val="007939AD"/>
    <w:rsid w:val="00793BEA"/>
    <w:rsid w:val="007944EE"/>
    <w:rsid w:val="00794EE3"/>
    <w:rsid w:val="00795CE4"/>
    <w:rsid w:val="00796812"/>
    <w:rsid w:val="00796C49"/>
    <w:rsid w:val="00797411"/>
    <w:rsid w:val="00797F9C"/>
    <w:rsid w:val="007A1003"/>
    <w:rsid w:val="007A32C8"/>
    <w:rsid w:val="007A338B"/>
    <w:rsid w:val="007A3E5C"/>
    <w:rsid w:val="007A4A9B"/>
    <w:rsid w:val="007A62C1"/>
    <w:rsid w:val="007A6672"/>
    <w:rsid w:val="007A6B31"/>
    <w:rsid w:val="007B0793"/>
    <w:rsid w:val="007B124D"/>
    <w:rsid w:val="007B2558"/>
    <w:rsid w:val="007B3CEE"/>
    <w:rsid w:val="007B46F4"/>
    <w:rsid w:val="007B4DFE"/>
    <w:rsid w:val="007B5F9E"/>
    <w:rsid w:val="007B60CE"/>
    <w:rsid w:val="007B71D3"/>
    <w:rsid w:val="007B783B"/>
    <w:rsid w:val="007C1233"/>
    <w:rsid w:val="007C1C41"/>
    <w:rsid w:val="007C20CC"/>
    <w:rsid w:val="007C2749"/>
    <w:rsid w:val="007C2796"/>
    <w:rsid w:val="007C2AC3"/>
    <w:rsid w:val="007C3ABA"/>
    <w:rsid w:val="007C47E6"/>
    <w:rsid w:val="007C4E30"/>
    <w:rsid w:val="007C618B"/>
    <w:rsid w:val="007C65E7"/>
    <w:rsid w:val="007C6869"/>
    <w:rsid w:val="007C75E3"/>
    <w:rsid w:val="007D2759"/>
    <w:rsid w:val="007D3170"/>
    <w:rsid w:val="007D3608"/>
    <w:rsid w:val="007D448E"/>
    <w:rsid w:val="007D462D"/>
    <w:rsid w:val="007D6888"/>
    <w:rsid w:val="007D7A3C"/>
    <w:rsid w:val="007D7B0D"/>
    <w:rsid w:val="007D7C4B"/>
    <w:rsid w:val="007E0284"/>
    <w:rsid w:val="007E1B45"/>
    <w:rsid w:val="007E308E"/>
    <w:rsid w:val="007E49D4"/>
    <w:rsid w:val="007E4D56"/>
    <w:rsid w:val="007E6D5F"/>
    <w:rsid w:val="007F055F"/>
    <w:rsid w:val="007F063F"/>
    <w:rsid w:val="007F0B36"/>
    <w:rsid w:val="007F0CA0"/>
    <w:rsid w:val="007F0DBA"/>
    <w:rsid w:val="007F12ED"/>
    <w:rsid w:val="007F1EFE"/>
    <w:rsid w:val="007F38B2"/>
    <w:rsid w:val="007F4A60"/>
    <w:rsid w:val="007F6761"/>
    <w:rsid w:val="007F6A1B"/>
    <w:rsid w:val="007F6E8B"/>
    <w:rsid w:val="0080047F"/>
    <w:rsid w:val="00800A74"/>
    <w:rsid w:val="00801093"/>
    <w:rsid w:val="00802FD3"/>
    <w:rsid w:val="00804D9F"/>
    <w:rsid w:val="00805588"/>
    <w:rsid w:val="00806751"/>
    <w:rsid w:val="00806979"/>
    <w:rsid w:val="008073A3"/>
    <w:rsid w:val="008077E0"/>
    <w:rsid w:val="00810064"/>
    <w:rsid w:val="0081048B"/>
    <w:rsid w:val="008127EA"/>
    <w:rsid w:val="00813930"/>
    <w:rsid w:val="00813BE7"/>
    <w:rsid w:val="00814190"/>
    <w:rsid w:val="0081422D"/>
    <w:rsid w:val="00815232"/>
    <w:rsid w:val="008155EA"/>
    <w:rsid w:val="00815916"/>
    <w:rsid w:val="00816BFA"/>
    <w:rsid w:val="008172EA"/>
    <w:rsid w:val="00822E04"/>
    <w:rsid w:val="0082578B"/>
    <w:rsid w:val="008259E6"/>
    <w:rsid w:val="00825E2F"/>
    <w:rsid w:val="0082656F"/>
    <w:rsid w:val="0082712F"/>
    <w:rsid w:val="00827489"/>
    <w:rsid w:val="008275C8"/>
    <w:rsid w:val="00827D09"/>
    <w:rsid w:val="00827F05"/>
    <w:rsid w:val="00830A0E"/>
    <w:rsid w:val="00831AA1"/>
    <w:rsid w:val="008327A6"/>
    <w:rsid w:val="0083357F"/>
    <w:rsid w:val="00833C5B"/>
    <w:rsid w:val="00833E58"/>
    <w:rsid w:val="00833F70"/>
    <w:rsid w:val="008351EE"/>
    <w:rsid w:val="008364E8"/>
    <w:rsid w:val="00836E5D"/>
    <w:rsid w:val="00836ECF"/>
    <w:rsid w:val="008401D1"/>
    <w:rsid w:val="00841480"/>
    <w:rsid w:val="008419ED"/>
    <w:rsid w:val="0084295D"/>
    <w:rsid w:val="0084446C"/>
    <w:rsid w:val="0084525F"/>
    <w:rsid w:val="00846BDA"/>
    <w:rsid w:val="00850486"/>
    <w:rsid w:val="008504E7"/>
    <w:rsid w:val="00850788"/>
    <w:rsid w:val="008516C3"/>
    <w:rsid w:val="00851FB4"/>
    <w:rsid w:val="00853154"/>
    <w:rsid w:val="00854ABB"/>
    <w:rsid w:val="008553F0"/>
    <w:rsid w:val="008554E1"/>
    <w:rsid w:val="00857F04"/>
    <w:rsid w:val="00862098"/>
    <w:rsid w:val="008622E1"/>
    <w:rsid w:val="008622F8"/>
    <w:rsid w:val="008650B1"/>
    <w:rsid w:val="00865114"/>
    <w:rsid w:val="008651FE"/>
    <w:rsid w:val="0086541F"/>
    <w:rsid w:val="00865FA2"/>
    <w:rsid w:val="00867905"/>
    <w:rsid w:val="00870A50"/>
    <w:rsid w:val="008716AB"/>
    <w:rsid w:val="00872960"/>
    <w:rsid w:val="00873909"/>
    <w:rsid w:val="008739B1"/>
    <w:rsid w:val="00877251"/>
    <w:rsid w:val="008802EC"/>
    <w:rsid w:val="008809FC"/>
    <w:rsid w:val="00881B80"/>
    <w:rsid w:val="008843B2"/>
    <w:rsid w:val="00885313"/>
    <w:rsid w:val="00885A6F"/>
    <w:rsid w:val="0088608C"/>
    <w:rsid w:val="008861EF"/>
    <w:rsid w:val="008862E8"/>
    <w:rsid w:val="00886AF6"/>
    <w:rsid w:val="00886FFE"/>
    <w:rsid w:val="008871EB"/>
    <w:rsid w:val="00887597"/>
    <w:rsid w:val="00887B60"/>
    <w:rsid w:val="00887B8D"/>
    <w:rsid w:val="00887D1C"/>
    <w:rsid w:val="00890EB4"/>
    <w:rsid w:val="0089246D"/>
    <w:rsid w:val="00893828"/>
    <w:rsid w:val="00893DD8"/>
    <w:rsid w:val="00895196"/>
    <w:rsid w:val="0089550E"/>
    <w:rsid w:val="00897704"/>
    <w:rsid w:val="008A08FC"/>
    <w:rsid w:val="008A17FE"/>
    <w:rsid w:val="008A24FE"/>
    <w:rsid w:val="008A4303"/>
    <w:rsid w:val="008A4506"/>
    <w:rsid w:val="008A5E7E"/>
    <w:rsid w:val="008A6EC3"/>
    <w:rsid w:val="008B0CAE"/>
    <w:rsid w:val="008B16B8"/>
    <w:rsid w:val="008B31C1"/>
    <w:rsid w:val="008B3BDF"/>
    <w:rsid w:val="008B51A8"/>
    <w:rsid w:val="008B5F16"/>
    <w:rsid w:val="008B640E"/>
    <w:rsid w:val="008B7550"/>
    <w:rsid w:val="008B7B0F"/>
    <w:rsid w:val="008B7BB3"/>
    <w:rsid w:val="008C0265"/>
    <w:rsid w:val="008C18E9"/>
    <w:rsid w:val="008C22B6"/>
    <w:rsid w:val="008C386B"/>
    <w:rsid w:val="008C38D0"/>
    <w:rsid w:val="008C3F6D"/>
    <w:rsid w:val="008C4793"/>
    <w:rsid w:val="008C4D31"/>
    <w:rsid w:val="008C545A"/>
    <w:rsid w:val="008C5551"/>
    <w:rsid w:val="008C5B62"/>
    <w:rsid w:val="008C75D3"/>
    <w:rsid w:val="008C7CCC"/>
    <w:rsid w:val="008D3CAF"/>
    <w:rsid w:val="008D500C"/>
    <w:rsid w:val="008D56F6"/>
    <w:rsid w:val="008D5C86"/>
    <w:rsid w:val="008D7286"/>
    <w:rsid w:val="008D75DC"/>
    <w:rsid w:val="008E0E9D"/>
    <w:rsid w:val="008E1AD7"/>
    <w:rsid w:val="008E1F57"/>
    <w:rsid w:val="008E2458"/>
    <w:rsid w:val="008E2585"/>
    <w:rsid w:val="008E28FD"/>
    <w:rsid w:val="008E2D6F"/>
    <w:rsid w:val="008E3329"/>
    <w:rsid w:val="008E3A00"/>
    <w:rsid w:val="008E3BBB"/>
    <w:rsid w:val="008E41EF"/>
    <w:rsid w:val="008E4E82"/>
    <w:rsid w:val="008E5245"/>
    <w:rsid w:val="008E5E37"/>
    <w:rsid w:val="008E6750"/>
    <w:rsid w:val="008F0C26"/>
    <w:rsid w:val="008F213F"/>
    <w:rsid w:val="008F2256"/>
    <w:rsid w:val="008F228A"/>
    <w:rsid w:val="008F2B82"/>
    <w:rsid w:val="008F34E2"/>
    <w:rsid w:val="008F3661"/>
    <w:rsid w:val="008F4116"/>
    <w:rsid w:val="008F45A3"/>
    <w:rsid w:val="008F6660"/>
    <w:rsid w:val="008F7F00"/>
    <w:rsid w:val="0090036A"/>
    <w:rsid w:val="00901602"/>
    <w:rsid w:val="00903D41"/>
    <w:rsid w:val="009049C1"/>
    <w:rsid w:val="009067EA"/>
    <w:rsid w:val="00906B68"/>
    <w:rsid w:val="00907782"/>
    <w:rsid w:val="00912E11"/>
    <w:rsid w:val="00912FEE"/>
    <w:rsid w:val="00913E22"/>
    <w:rsid w:val="009143CF"/>
    <w:rsid w:val="00916856"/>
    <w:rsid w:val="009174FD"/>
    <w:rsid w:val="00920788"/>
    <w:rsid w:val="00923F21"/>
    <w:rsid w:val="009242EA"/>
    <w:rsid w:val="00924DC5"/>
    <w:rsid w:val="00925B55"/>
    <w:rsid w:val="0092641B"/>
    <w:rsid w:val="009264BA"/>
    <w:rsid w:val="00926CC7"/>
    <w:rsid w:val="0092709A"/>
    <w:rsid w:val="0092761B"/>
    <w:rsid w:val="00927810"/>
    <w:rsid w:val="009279AD"/>
    <w:rsid w:val="009279F7"/>
    <w:rsid w:val="00927F6B"/>
    <w:rsid w:val="00930A50"/>
    <w:rsid w:val="0093104A"/>
    <w:rsid w:val="009313F8"/>
    <w:rsid w:val="009322B7"/>
    <w:rsid w:val="009334A0"/>
    <w:rsid w:val="00934FE7"/>
    <w:rsid w:val="00936714"/>
    <w:rsid w:val="00936D51"/>
    <w:rsid w:val="0093780E"/>
    <w:rsid w:val="00937AF4"/>
    <w:rsid w:val="00937C6F"/>
    <w:rsid w:val="00941036"/>
    <w:rsid w:val="00941868"/>
    <w:rsid w:val="00941EC9"/>
    <w:rsid w:val="009426A5"/>
    <w:rsid w:val="00943F1E"/>
    <w:rsid w:val="0094570E"/>
    <w:rsid w:val="009500EA"/>
    <w:rsid w:val="00950B6F"/>
    <w:rsid w:val="009510CD"/>
    <w:rsid w:val="0095113A"/>
    <w:rsid w:val="00951267"/>
    <w:rsid w:val="009514B4"/>
    <w:rsid w:val="00951E85"/>
    <w:rsid w:val="00951F22"/>
    <w:rsid w:val="00952FBA"/>
    <w:rsid w:val="00953383"/>
    <w:rsid w:val="00953D81"/>
    <w:rsid w:val="00954B78"/>
    <w:rsid w:val="009558F5"/>
    <w:rsid w:val="009561B7"/>
    <w:rsid w:val="0095745F"/>
    <w:rsid w:val="00960549"/>
    <w:rsid w:val="009608EF"/>
    <w:rsid w:val="0096146F"/>
    <w:rsid w:val="00964BE2"/>
    <w:rsid w:val="00964F63"/>
    <w:rsid w:val="00965D0B"/>
    <w:rsid w:val="00966B61"/>
    <w:rsid w:val="00971621"/>
    <w:rsid w:val="00972AEE"/>
    <w:rsid w:val="00972DFE"/>
    <w:rsid w:val="009730EF"/>
    <w:rsid w:val="009736AE"/>
    <w:rsid w:val="00973C22"/>
    <w:rsid w:val="00974443"/>
    <w:rsid w:val="0097456F"/>
    <w:rsid w:val="00974857"/>
    <w:rsid w:val="009778B9"/>
    <w:rsid w:val="00977D75"/>
    <w:rsid w:val="00980D95"/>
    <w:rsid w:val="00980EC3"/>
    <w:rsid w:val="00981AEB"/>
    <w:rsid w:val="00982165"/>
    <w:rsid w:val="009822D9"/>
    <w:rsid w:val="009828F6"/>
    <w:rsid w:val="00983349"/>
    <w:rsid w:val="0098367C"/>
    <w:rsid w:val="00983B0D"/>
    <w:rsid w:val="00983D7C"/>
    <w:rsid w:val="00984801"/>
    <w:rsid w:val="00984F60"/>
    <w:rsid w:val="00985670"/>
    <w:rsid w:val="00985849"/>
    <w:rsid w:val="00985E1E"/>
    <w:rsid w:val="00986274"/>
    <w:rsid w:val="009865F7"/>
    <w:rsid w:val="00991FA2"/>
    <w:rsid w:val="00992E9A"/>
    <w:rsid w:val="009935B0"/>
    <w:rsid w:val="00993DC5"/>
    <w:rsid w:val="00995243"/>
    <w:rsid w:val="00995575"/>
    <w:rsid w:val="00996FFB"/>
    <w:rsid w:val="00997E90"/>
    <w:rsid w:val="009A067A"/>
    <w:rsid w:val="009A0F1C"/>
    <w:rsid w:val="009A0F41"/>
    <w:rsid w:val="009A10ED"/>
    <w:rsid w:val="009A1386"/>
    <w:rsid w:val="009A35CE"/>
    <w:rsid w:val="009A487E"/>
    <w:rsid w:val="009A651D"/>
    <w:rsid w:val="009A6CBC"/>
    <w:rsid w:val="009B115D"/>
    <w:rsid w:val="009B29C6"/>
    <w:rsid w:val="009B3DB9"/>
    <w:rsid w:val="009B41C9"/>
    <w:rsid w:val="009B4AD5"/>
    <w:rsid w:val="009B51C9"/>
    <w:rsid w:val="009B5C78"/>
    <w:rsid w:val="009B69C7"/>
    <w:rsid w:val="009B6A3F"/>
    <w:rsid w:val="009B6C61"/>
    <w:rsid w:val="009B71E5"/>
    <w:rsid w:val="009B7332"/>
    <w:rsid w:val="009C2C3C"/>
    <w:rsid w:val="009C2D95"/>
    <w:rsid w:val="009C7A9A"/>
    <w:rsid w:val="009C7D40"/>
    <w:rsid w:val="009D025A"/>
    <w:rsid w:val="009D05FF"/>
    <w:rsid w:val="009D0AE0"/>
    <w:rsid w:val="009D0D01"/>
    <w:rsid w:val="009D1B05"/>
    <w:rsid w:val="009D25F9"/>
    <w:rsid w:val="009D4A45"/>
    <w:rsid w:val="009D5058"/>
    <w:rsid w:val="009D51AA"/>
    <w:rsid w:val="009D57D8"/>
    <w:rsid w:val="009D5F02"/>
    <w:rsid w:val="009D66C6"/>
    <w:rsid w:val="009D69A9"/>
    <w:rsid w:val="009D6BF9"/>
    <w:rsid w:val="009D71EF"/>
    <w:rsid w:val="009D74EB"/>
    <w:rsid w:val="009D7A5F"/>
    <w:rsid w:val="009D7B1A"/>
    <w:rsid w:val="009E143D"/>
    <w:rsid w:val="009E190D"/>
    <w:rsid w:val="009E24B7"/>
    <w:rsid w:val="009E2DE3"/>
    <w:rsid w:val="009E3332"/>
    <w:rsid w:val="009E3F3E"/>
    <w:rsid w:val="009E4F55"/>
    <w:rsid w:val="009E6B89"/>
    <w:rsid w:val="009E7218"/>
    <w:rsid w:val="009E77F9"/>
    <w:rsid w:val="009E7CD8"/>
    <w:rsid w:val="009E7EDE"/>
    <w:rsid w:val="009F0540"/>
    <w:rsid w:val="009F09D9"/>
    <w:rsid w:val="009F1040"/>
    <w:rsid w:val="009F1212"/>
    <w:rsid w:val="009F154E"/>
    <w:rsid w:val="009F1778"/>
    <w:rsid w:val="009F2353"/>
    <w:rsid w:val="009F3BCE"/>
    <w:rsid w:val="009F3EC2"/>
    <w:rsid w:val="009F3FA7"/>
    <w:rsid w:val="009F48F8"/>
    <w:rsid w:val="009F4BF4"/>
    <w:rsid w:val="009F56F1"/>
    <w:rsid w:val="00A001F1"/>
    <w:rsid w:val="00A0031D"/>
    <w:rsid w:val="00A01380"/>
    <w:rsid w:val="00A0223E"/>
    <w:rsid w:val="00A02A37"/>
    <w:rsid w:val="00A02D84"/>
    <w:rsid w:val="00A04E1C"/>
    <w:rsid w:val="00A05B40"/>
    <w:rsid w:val="00A0619A"/>
    <w:rsid w:val="00A061CE"/>
    <w:rsid w:val="00A062D2"/>
    <w:rsid w:val="00A074D1"/>
    <w:rsid w:val="00A106D0"/>
    <w:rsid w:val="00A10C9A"/>
    <w:rsid w:val="00A123FB"/>
    <w:rsid w:val="00A12E02"/>
    <w:rsid w:val="00A1495F"/>
    <w:rsid w:val="00A157B9"/>
    <w:rsid w:val="00A1639C"/>
    <w:rsid w:val="00A16D01"/>
    <w:rsid w:val="00A2175C"/>
    <w:rsid w:val="00A22578"/>
    <w:rsid w:val="00A22947"/>
    <w:rsid w:val="00A22EBD"/>
    <w:rsid w:val="00A238C6"/>
    <w:rsid w:val="00A24ACB"/>
    <w:rsid w:val="00A24F5A"/>
    <w:rsid w:val="00A2644C"/>
    <w:rsid w:val="00A2692A"/>
    <w:rsid w:val="00A2739E"/>
    <w:rsid w:val="00A307FD"/>
    <w:rsid w:val="00A31392"/>
    <w:rsid w:val="00A31CB7"/>
    <w:rsid w:val="00A31F49"/>
    <w:rsid w:val="00A33259"/>
    <w:rsid w:val="00A34834"/>
    <w:rsid w:val="00A35424"/>
    <w:rsid w:val="00A35980"/>
    <w:rsid w:val="00A35BCD"/>
    <w:rsid w:val="00A40127"/>
    <w:rsid w:val="00A41B01"/>
    <w:rsid w:val="00A41F01"/>
    <w:rsid w:val="00A42125"/>
    <w:rsid w:val="00A422A6"/>
    <w:rsid w:val="00A433DF"/>
    <w:rsid w:val="00A439B5"/>
    <w:rsid w:val="00A43B21"/>
    <w:rsid w:val="00A43BAB"/>
    <w:rsid w:val="00A43C51"/>
    <w:rsid w:val="00A43F29"/>
    <w:rsid w:val="00A46AE8"/>
    <w:rsid w:val="00A4715D"/>
    <w:rsid w:val="00A5012B"/>
    <w:rsid w:val="00A508CA"/>
    <w:rsid w:val="00A50EFF"/>
    <w:rsid w:val="00A5233A"/>
    <w:rsid w:val="00A53EDB"/>
    <w:rsid w:val="00A54BC9"/>
    <w:rsid w:val="00A5529E"/>
    <w:rsid w:val="00A55D34"/>
    <w:rsid w:val="00A563D7"/>
    <w:rsid w:val="00A56730"/>
    <w:rsid w:val="00A56AF7"/>
    <w:rsid w:val="00A57513"/>
    <w:rsid w:val="00A60892"/>
    <w:rsid w:val="00A609F6"/>
    <w:rsid w:val="00A61175"/>
    <w:rsid w:val="00A61B32"/>
    <w:rsid w:val="00A61E6D"/>
    <w:rsid w:val="00A6272F"/>
    <w:rsid w:val="00A627E5"/>
    <w:rsid w:val="00A64570"/>
    <w:rsid w:val="00A64701"/>
    <w:rsid w:val="00A64761"/>
    <w:rsid w:val="00A64F3C"/>
    <w:rsid w:val="00A66301"/>
    <w:rsid w:val="00A66D32"/>
    <w:rsid w:val="00A67503"/>
    <w:rsid w:val="00A67747"/>
    <w:rsid w:val="00A70B09"/>
    <w:rsid w:val="00A70B16"/>
    <w:rsid w:val="00A71A13"/>
    <w:rsid w:val="00A71CB6"/>
    <w:rsid w:val="00A71E32"/>
    <w:rsid w:val="00A72AA2"/>
    <w:rsid w:val="00A72E5C"/>
    <w:rsid w:val="00A72F47"/>
    <w:rsid w:val="00A732BF"/>
    <w:rsid w:val="00A740C9"/>
    <w:rsid w:val="00A75CEE"/>
    <w:rsid w:val="00A81EE5"/>
    <w:rsid w:val="00A82E23"/>
    <w:rsid w:val="00A83C25"/>
    <w:rsid w:val="00A841E4"/>
    <w:rsid w:val="00A842C8"/>
    <w:rsid w:val="00A849B1"/>
    <w:rsid w:val="00A84AF7"/>
    <w:rsid w:val="00A84B92"/>
    <w:rsid w:val="00A85117"/>
    <w:rsid w:val="00A8730F"/>
    <w:rsid w:val="00A91DA3"/>
    <w:rsid w:val="00A92184"/>
    <w:rsid w:val="00A9286C"/>
    <w:rsid w:val="00A9351F"/>
    <w:rsid w:val="00A936FB"/>
    <w:rsid w:val="00A93917"/>
    <w:rsid w:val="00A95463"/>
    <w:rsid w:val="00A95C1F"/>
    <w:rsid w:val="00A9658F"/>
    <w:rsid w:val="00A96D74"/>
    <w:rsid w:val="00AA03F7"/>
    <w:rsid w:val="00AA0761"/>
    <w:rsid w:val="00AA09E9"/>
    <w:rsid w:val="00AA0F3D"/>
    <w:rsid w:val="00AA1522"/>
    <w:rsid w:val="00AA1705"/>
    <w:rsid w:val="00AA1A1C"/>
    <w:rsid w:val="00AA3EA7"/>
    <w:rsid w:val="00AA467B"/>
    <w:rsid w:val="00AA4939"/>
    <w:rsid w:val="00AA5415"/>
    <w:rsid w:val="00AA6B28"/>
    <w:rsid w:val="00AA7626"/>
    <w:rsid w:val="00AB0128"/>
    <w:rsid w:val="00AB197B"/>
    <w:rsid w:val="00AB1C70"/>
    <w:rsid w:val="00AB1EC1"/>
    <w:rsid w:val="00AB3286"/>
    <w:rsid w:val="00AB3D58"/>
    <w:rsid w:val="00AB4AF7"/>
    <w:rsid w:val="00AB512C"/>
    <w:rsid w:val="00AB56A6"/>
    <w:rsid w:val="00AB67FE"/>
    <w:rsid w:val="00AB6FD3"/>
    <w:rsid w:val="00AB7A9F"/>
    <w:rsid w:val="00AC0BCF"/>
    <w:rsid w:val="00AC0F4C"/>
    <w:rsid w:val="00AC1391"/>
    <w:rsid w:val="00AC1B3B"/>
    <w:rsid w:val="00AC3461"/>
    <w:rsid w:val="00AC37E5"/>
    <w:rsid w:val="00AC49D7"/>
    <w:rsid w:val="00AC4A87"/>
    <w:rsid w:val="00AC5BF3"/>
    <w:rsid w:val="00AC6292"/>
    <w:rsid w:val="00AC7065"/>
    <w:rsid w:val="00AD230F"/>
    <w:rsid w:val="00AD287E"/>
    <w:rsid w:val="00AD322D"/>
    <w:rsid w:val="00AD580A"/>
    <w:rsid w:val="00AD6422"/>
    <w:rsid w:val="00AD7073"/>
    <w:rsid w:val="00AD73CE"/>
    <w:rsid w:val="00AD7509"/>
    <w:rsid w:val="00AD7E65"/>
    <w:rsid w:val="00AE2FAB"/>
    <w:rsid w:val="00AE37FE"/>
    <w:rsid w:val="00AE71E4"/>
    <w:rsid w:val="00AE780C"/>
    <w:rsid w:val="00AF052B"/>
    <w:rsid w:val="00AF1097"/>
    <w:rsid w:val="00AF14D9"/>
    <w:rsid w:val="00AF303E"/>
    <w:rsid w:val="00AF3461"/>
    <w:rsid w:val="00AF47FC"/>
    <w:rsid w:val="00AF5D52"/>
    <w:rsid w:val="00AF5F66"/>
    <w:rsid w:val="00AF608D"/>
    <w:rsid w:val="00B00607"/>
    <w:rsid w:val="00B00F40"/>
    <w:rsid w:val="00B011D0"/>
    <w:rsid w:val="00B0317C"/>
    <w:rsid w:val="00B03830"/>
    <w:rsid w:val="00B03DCE"/>
    <w:rsid w:val="00B03E49"/>
    <w:rsid w:val="00B04A56"/>
    <w:rsid w:val="00B05C76"/>
    <w:rsid w:val="00B06EB3"/>
    <w:rsid w:val="00B1035D"/>
    <w:rsid w:val="00B108EC"/>
    <w:rsid w:val="00B1132B"/>
    <w:rsid w:val="00B118BC"/>
    <w:rsid w:val="00B11EF6"/>
    <w:rsid w:val="00B12861"/>
    <w:rsid w:val="00B13AF8"/>
    <w:rsid w:val="00B151F3"/>
    <w:rsid w:val="00B1558D"/>
    <w:rsid w:val="00B15699"/>
    <w:rsid w:val="00B15ADC"/>
    <w:rsid w:val="00B167AB"/>
    <w:rsid w:val="00B17A0A"/>
    <w:rsid w:val="00B17A37"/>
    <w:rsid w:val="00B17DAF"/>
    <w:rsid w:val="00B20152"/>
    <w:rsid w:val="00B20403"/>
    <w:rsid w:val="00B206A0"/>
    <w:rsid w:val="00B2169E"/>
    <w:rsid w:val="00B2205C"/>
    <w:rsid w:val="00B22C77"/>
    <w:rsid w:val="00B231DD"/>
    <w:rsid w:val="00B23365"/>
    <w:rsid w:val="00B23D1C"/>
    <w:rsid w:val="00B24658"/>
    <w:rsid w:val="00B25A34"/>
    <w:rsid w:val="00B27796"/>
    <w:rsid w:val="00B303AE"/>
    <w:rsid w:val="00B32B8F"/>
    <w:rsid w:val="00B3378F"/>
    <w:rsid w:val="00B355E7"/>
    <w:rsid w:val="00B40943"/>
    <w:rsid w:val="00B40B56"/>
    <w:rsid w:val="00B413E5"/>
    <w:rsid w:val="00B426E7"/>
    <w:rsid w:val="00B42A51"/>
    <w:rsid w:val="00B43A41"/>
    <w:rsid w:val="00B4402D"/>
    <w:rsid w:val="00B45072"/>
    <w:rsid w:val="00B4507C"/>
    <w:rsid w:val="00B47C4D"/>
    <w:rsid w:val="00B47F61"/>
    <w:rsid w:val="00B50456"/>
    <w:rsid w:val="00B507FB"/>
    <w:rsid w:val="00B50D6E"/>
    <w:rsid w:val="00B515F8"/>
    <w:rsid w:val="00B51A15"/>
    <w:rsid w:val="00B520E4"/>
    <w:rsid w:val="00B52280"/>
    <w:rsid w:val="00B528E4"/>
    <w:rsid w:val="00B5315F"/>
    <w:rsid w:val="00B5427B"/>
    <w:rsid w:val="00B54FFB"/>
    <w:rsid w:val="00B55284"/>
    <w:rsid w:val="00B56046"/>
    <w:rsid w:val="00B57857"/>
    <w:rsid w:val="00B607E3"/>
    <w:rsid w:val="00B6152A"/>
    <w:rsid w:val="00B62442"/>
    <w:rsid w:val="00B629E5"/>
    <w:rsid w:val="00B63352"/>
    <w:rsid w:val="00B63792"/>
    <w:rsid w:val="00B64639"/>
    <w:rsid w:val="00B6520B"/>
    <w:rsid w:val="00B65C06"/>
    <w:rsid w:val="00B66386"/>
    <w:rsid w:val="00B67D6F"/>
    <w:rsid w:val="00B67EBD"/>
    <w:rsid w:val="00B72864"/>
    <w:rsid w:val="00B729F0"/>
    <w:rsid w:val="00B72C50"/>
    <w:rsid w:val="00B7306A"/>
    <w:rsid w:val="00B7417D"/>
    <w:rsid w:val="00B75E90"/>
    <w:rsid w:val="00B766C3"/>
    <w:rsid w:val="00B766DA"/>
    <w:rsid w:val="00B76D45"/>
    <w:rsid w:val="00B77099"/>
    <w:rsid w:val="00B7751C"/>
    <w:rsid w:val="00B77831"/>
    <w:rsid w:val="00B77C45"/>
    <w:rsid w:val="00B806AA"/>
    <w:rsid w:val="00B823D9"/>
    <w:rsid w:val="00B8267A"/>
    <w:rsid w:val="00B83CA5"/>
    <w:rsid w:val="00B84711"/>
    <w:rsid w:val="00B84E69"/>
    <w:rsid w:val="00B8515F"/>
    <w:rsid w:val="00B87C79"/>
    <w:rsid w:val="00B87CBE"/>
    <w:rsid w:val="00B8C1B1"/>
    <w:rsid w:val="00B90E26"/>
    <w:rsid w:val="00B91171"/>
    <w:rsid w:val="00B91243"/>
    <w:rsid w:val="00B91789"/>
    <w:rsid w:val="00B92675"/>
    <w:rsid w:val="00B94951"/>
    <w:rsid w:val="00B95B1F"/>
    <w:rsid w:val="00B97413"/>
    <w:rsid w:val="00BA099F"/>
    <w:rsid w:val="00BA1269"/>
    <w:rsid w:val="00BA2F33"/>
    <w:rsid w:val="00BA35F8"/>
    <w:rsid w:val="00BA3EEF"/>
    <w:rsid w:val="00BA49F1"/>
    <w:rsid w:val="00BA4C26"/>
    <w:rsid w:val="00BAECC0"/>
    <w:rsid w:val="00BB131E"/>
    <w:rsid w:val="00BB1691"/>
    <w:rsid w:val="00BB23E5"/>
    <w:rsid w:val="00BB2BE1"/>
    <w:rsid w:val="00BB33A6"/>
    <w:rsid w:val="00BB3AF9"/>
    <w:rsid w:val="00BB3C68"/>
    <w:rsid w:val="00BB4F1B"/>
    <w:rsid w:val="00BB5645"/>
    <w:rsid w:val="00BB6403"/>
    <w:rsid w:val="00BB75D3"/>
    <w:rsid w:val="00BB7B0B"/>
    <w:rsid w:val="00BB7B25"/>
    <w:rsid w:val="00BC0A32"/>
    <w:rsid w:val="00BC1C76"/>
    <w:rsid w:val="00BC2879"/>
    <w:rsid w:val="00BC28B2"/>
    <w:rsid w:val="00BC3075"/>
    <w:rsid w:val="00BC31FB"/>
    <w:rsid w:val="00BC3908"/>
    <w:rsid w:val="00BC3FC3"/>
    <w:rsid w:val="00BD0FF7"/>
    <w:rsid w:val="00BD12EA"/>
    <w:rsid w:val="00BD31FE"/>
    <w:rsid w:val="00BD332F"/>
    <w:rsid w:val="00BD4026"/>
    <w:rsid w:val="00BD5CC2"/>
    <w:rsid w:val="00BD68C1"/>
    <w:rsid w:val="00BE0D7A"/>
    <w:rsid w:val="00BE2C94"/>
    <w:rsid w:val="00BE3E15"/>
    <w:rsid w:val="00BE576C"/>
    <w:rsid w:val="00BE5D69"/>
    <w:rsid w:val="00BE63CD"/>
    <w:rsid w:val="00BE67F0"/>
    <w:rsid w:val="00BE7179"/>
    <w:rsid w:val="00BF072E"/>
    <w:rsid w:val="00BF1ECE"/>
    <w:rsid w:val="00BF2191"/>
    <w:rsid w:val="00BF25DC"/>
    <w:rsid w:val="00BF2A0A"/>
    <w:rsid w:val="00BF5441"/>
    <w:rsid w:val="00BF5DB3"/>
    <w:rsid w:val="00BF6E9E"/>
    <w:rsid w:val="00BF79C9"/>
    <w:rsid w:val="00BF7AC6"/>
    <w:rsid w:val="00C002DF"/>
    <w:rsid w:val="00C00FAF"/>
    <w:rsid w:val="00C019CE"/>
    <w:rsid w:val="00C01DED"/>
    <w:rsid w:val="00C02CB8"/>
    <w:rsid w:val="00C02F63"/>
    <w:rsid w:val="00C04390"/>
    <w:rsid w:val="00C049F3"/>
    <w:rsid w:val="00C05974"/>
    <w:rsid w:val="00C07BAA"/>
    <w:rsid w:val="00C113E6"/>
    <w:rsid w:val="00C1270B"/>
    <w:rsid w:val="00C12AAD"/>
    <w:rsid w:val="00C1303F"/>
    <w:rsid w:val="00C13496"/>
    <w:rsid w:val="00C138B4"/>
    <w:rsid w:val="00C1558B"/>
    <w:rsid w:val="00C155C9"/>
    <w:rsid w:val="00C15ABD"/>
    <w:rsid w:val="00C167DC"/>
    <w:rsid w:val="00C1730E"/>
    <w:rsid w:val="00C17523"/>
    <w:rsid w:val="00C17861"/>
    <w:rsid w:val="00C17AE8"/>
    <w:rsid w:val="00C223E0"/>
    <w:rsid w:val="00C225A5"/>
    <w:rsid w:val="00C23EA2"/>
    <w:rsid w:val="00C24B29"/>
    <w:rsid w:val="00C25295"/>
    <w:rsid w:val="00C26799"/>
    <w:rsid w:val="00C2682D"/>
    <w:rsid w:val="00C2690A"/>
    <w:rsid w:val="00C27491"/>
    <w:rsid w:val="00C321ED"/>
    <w:rsid w:val="00C338FD"/>
    <w:rsid w:val="00C34BE9"/>
    <w:rsid w:val="00C37535"/>
    <w:rsid w:val="00C4024B"/>
    <w:rsid w:val="00C406E2"/>
    <w:rsid w:val="00C4142B"/>
    <w:rsid w:val="00C415CF"/>
    <w:rsid w:val="00C41AFA"/>
    <w:rsid w:val="00C43ADE"/>
    <w:rsid w:val="00C44545"/>
    <w:rsid w:val="00C44EDF"/>
    <w:rsid w:val="00C45853"/>
    <w:rsid w:val="00C46697"/>
    <w:rsid w:val="00C46A67"/>
    <w:rsid w:val="00C50AE9"/>
    <w:rsid w:val="00C50C8F"/>
    <w:rsid w:val="00C5275F"/>
    <w:rsid w:val="00C53347"/>
    <w:rsid w:val="00C537D4"/>
    <w:rsid w:val="00C53B70"/>
    <w:rsid w:val="00C54D2C"/>
    <w:rsid w:val="00C55292"/>
    <w:rsid w:val="00C55312"/>
    <w:rsid w:val="00C55B2D"/>
    <w:rsid w:val="00C568C5"/>
    <w:rsid w:val="00C5715D"/>
    <w:rsid w:val="00C573AA"/>
    <w:rsid w:val="00C574EF"/>
    <w:rsid w:val="00C57E1C"/>
    <w:rsid w:val="00C61DC3"/>
    <w:rsid w:val="00C6229A"/>
    <w:rsid w:val="00C63186"/>
    <w:rsid w:val="00C64740"/>
    <w:rsid w:val="00C65AA0"/>
    <w:rsid w:val="00C66720"/>
    <w:rsid w:val="00C667BC"/>
    <w:rsid w:val="00C67693"/>
    <w:rsid w:val="00C67778"/>
    <w:rsid w:val="00C6793F"/>
    <w:rsid w:val="00C70054"/>
    <w:rsid w:val="00C71661"/>
    <w:rsid w:val="00C728F7"/>
    <w:rsid w:val="00C7303E"/>
    <w:rsid w:val="00C73A15"/>
    <w:rsid w:val="00C73EB3"/>
    <w:rsid w:val="00C741AE"/>
    <w:rsid w:val="00C741BF"/>
    <w:rsid w:val="00C74F0D"/>
    <w:rsid w:val="00C75218"/>
    <w:rsid w:val="00C761A5"/>
    <w:rsid w:val="00C769F2"/>
    <w:rsid w:val="00C81209"/>
    <w:rsid w:val="00C81CEF"/>
    <w:rsid w:val="00C81FD6"/>
    <w:rsid w:val="00C821FE"/>
    <w:rsid w:val="00C82731"/>
    <w:rsid w:val="00C82920"/>
    <w:rsid w:val="00C83A0E"/>
    <w:rsid w:val="00C84099"/>
    <w:rsid w:val="00C8478A"/>
    <w:rsid w:val="00C85D58"/>
    <w:rsid w:val="00C8624C"/>
    <w:rsid w:val="00C87912"/>
    <w:rsid w:val="00C87D01"/>
    <w:rsid w:val="00C87EDE"/>
    <w:rsid w:val="00C911F7"/>
    <w:rsid w:val="00C927E8"/>
    <w:rsid w:val="00C92933"/>
    <w:rsid w:val="00C92EE3"/>
    <w:rsid w:val="00C93284"/>
    <w:rsid w:val="00C932C7"/>
    <w:rsid w:val="00C93D4D"/>
    <w:rsid w:val="00C9562F"/>
    <w:rsid w:val="00C9566D"/>
    <w:rsid w:val="00C95AD7"/>
    <w:rsid w:val="00C96457"/>
    <w:rsid w:val="00C96BE8"/>
    <w:rsid w:val="00C978ED"/>
    <w:rsid w:val="00C97D10"/>
    <w:rsid w:val="00CA1847"/>
    <w:rsid w:val="00CA292F"/>
    <w:rsid w:val="00CA42D5"/>
    <w:rsid w:val="00CA466E"/>
    <w:rsid w:val="00CA4782"/>
    <w:rsid w:val="00CA5496"/>
    <w:rsid w:val="00CA5F16"/>
    <w:rsid w:val="00CA74A8"/>
    <w:rsid w:val="00CB10C9"/>
    <w:rsid w:val="00CB1B8E"/>
    <w:rsid w:val="00CB2A22"/>
    <w:rsid w:val="00CB2B2E"/>
    <w:rsid w:val="00CB2D09"/>
    <w:rsid w:val="00CB3526"/>
    <w:rsid w:val="00CB3DB1"/>
    <w:rsid w:val="00CB4FA6"/>
    <w:rsid w:val="00CB573F"/>
    <w:rsid w:val="00CB70CF"/>
    <w:rsid w:val="00CC055E"/>
    <w:rsid w:val="00CC0870"/>
    <w:rsid w:val="00CC1368"/>
    <w:rsid w:val="00CC2DA0"/>
    <w:rsid w:val="00CC305F"/>
    <w:rsid w:val="00CC346C"/>
    <w:rsid w:val="00CC7389"/>
    <w:rsid w:val="00CC7BB8"/>
    <w:rsid w:val="00CD085A"/>
    <w:rsid w:val="00CD0AED"/>
    <w:rsid w:val="00CD13FB"/>
    <w:rsid w:val="00CD1B5E"/>
    <w:rsid w:val="00CD33F7"/>
    <w:rsid w:val="00CD37BE"/>
    <w:rsid w:val="00CD39FD"/>
    <w:rsid w:val="00CD3C6B"/>
    <w:rsid w:val="00CD3ED7"/>
    <w:rsid w:val="00CD4F52"/>
    <w:rsid w:val="00CD5280"/>
    <w:rsid w:val="00CD5EAE"/>
    <w:rsid w:val="00CD63E3"/>
    <w:rsid w:val="00CD6B19"/>
    <w:rsid w:val="00CD6CA7"/>
    <w:rsid w:val="00CD7586"/>
    <w:rsid w:val="00CE0237"/>
    <w:rsid w:val="00CE12EA"/>
    <w:rsid w:val="00CE35AA"/>
    <w:rsid w:val="00CE3F55"/>
    <w:rsid w:val="00CE6DAA"/>
    <w:rsid w:val="00CF19FD"/>
    <w:rsid w:val="00CF1A9D"/>
    <w:rsid w:val="00CF1FB9"/>
    <w:rsid w:val="00CF27F8"/>
    <w:rsid w:val="00CF4CD8"/>
    <w:rsid w:val="00CF4CF2"/>
    <w:rsid w:val="00CF5538"/>
    <w:rsid w:val="00CF565E"/>
    <w:rsid w:val="00CF56C7"/>
    <w:rsid w:val="00CF6191"/>
    <w:rsid w:val="00CF6D45"/>
    <w:rsid w:val="00CF732F"/>
    <w:rsid w:val="00CF7562"/>
    <w:rsid w:val="00D00A5A"/>
    <w:rsid w:val="00D0105A"/>
    <w:rsid w:val="00D015A4"/>
    <w:rsid w:val="00D01CA8"/>
    <w:rsid w:val="00D02E87"/>
    <w:rsid w:val="00D02FC1"/>
    <w:rsid w:val="00D045AB"/>
    <w:rsid w:val="00D04AA1"/>
    <w:rsid w:val="00D05058"/>
    <w:rsid w:val="00D05A62"/>
    <w:rsid w:val="00D066D3"/>
    <w:rsid w:val="00D07CF2"/>
    <w:rsid w:val="00D07F0B"/>
    <w:rsid w:val="00D107A4"/>
    <w:rsid w:val="00D10EB8"/>
    <w:rsid w:val="00D118F2"/>
    <w:rsid w:val="00D11DCA"/>
    <w:rsid w:val="00D122E1"/>
    <w:rsid w:val="00D12504"/>
    <w:rsid w:val="00D12AC4"/>
    <w:rsid w:val="00D14586"/>
    <w:rsid w:val="00D15594"/>
    <w:rsid w:val="00D16200"/>
    <w:rsid w:val="00D16B01"/>
    <w:rsid w:val="00D201A5"/>
    <w:rsid w:val="00D21F13"/>
    <w:rsid w:val="00D2212C"/>
    <w:rsid w:val="00D24133"/>
    <w:rsid w:val="00D248C1"/>
    <w:rsid w:val="00D253D4"/>
    <w:rsid w:val="00D267DC"/>
    <w:rsid w:val="00D277B9"/>
    <w:rsid w:val="00D27926"/>
    <w:rsid w:val="00D301E3"/>
    <w:rsid w:val="00D311B2"/>
    <w:rsid w:val="00D31910"/>
    <w:rsid w:val="00D31DAC"/>
    <w:rsid w:val="00D321A8"/>
    <w:rsid w:val="00D3225D"/>
    <w:rsid w:val="00D32386"/>
    <w:rsid w:val="00D326E7"/>
    <w:rsid w:val="00D33926"/>
    <w:rsid w:val="00D34632"/>
    <w:rsid w:val="00D3495D"/>
    <w:rsid w:val="00D35ABB"/>
    <w:rsid w:val="00D35BB8"/>
    <w:rsid w:val="00D35F5B"/>
    <w:rsid w:val="00D3606F"/>
    <w:rsid w:val="00D36F81"/>
    <w:rsid w:val="00D379BF"/>
    <w:rsid w:val="00D407ED"/>
    <w:rsid w:val="00D4200C"/>
    <w:rsid w:val="00D4274E"/>
    <w:rsid w:val="00D42765"/>
    <w:rsid w:val="00D43CC0"/>
    <w:rsid w:val="00D44CFC"/>
    <w:rsid w:val="00D457F8"/>
    <w:rsid w:val="00D45CDE"/>
    <w:rsid w:val="00D46EC6"/>
    <w:rsid w:val="00D47B0F"/>
    <w:rsid w:val="00D5072E"/>
    <w:rsid w:val="00D507CF"/>
    <w:rsid w:val="00D50CDE"/>
    <w:rsid w:val="00D522C3"/>
    <w:rsid w:val="00D5238C"/>
    <w:rsid w:val="00D52CA3"/>
    <w:rsid w:val="00D530B6"/>
    <w:rsid w:val="00D53596"/>
    <w:rsid w:val="00D53B64"/>
    <w:rsid w:val="00D53FE1"/>
    <w:rsid w:val="00D54784"/>
    <w:rsid w:val="00D55C54"/>
    <w:rsid w:val="00D56D6D"/>
    <w:rsid w:val="00D57BA3"/>
    <w:rsid w:val="00D606A5"/>
    <w:rsid w:val="00D61490"/>
    <w:rsid w:val="00D62EAF"/>
    <w:rsid w:val="00D63135"/>
    <w:rsid w:val="00D631CE"/>
    <w:rsid w:val="00D6417E"/>
    <w:rsid w:val="00D64D8C"/>
    <w:rsid w:val="00D64E55"/>
    <w:rsid w:val="00D65304"/>
    <w:rsid w:val="00D661A4"/>
    <w:rsid w:val="00D703CD"/>
    <w:rsid w:val="00D71995"/>
    <w:rsid w:val="00D724A5"/>
    <w:rsid w:val="00D72662"/>
    <w:rsid w:val="00D75597"/>
    <w:rsid w:val="00D762CC"/>
    <w:rsid w:val="00D772A1"/>
    <w:rsid w:val="00D77748"/>
    <w:rsid w:val="00D77936"/>
    <w:rsid w:val="00D80A8B"/>
    <w:rsid w:val="00D8182D"/>
    <w:rsid w:val="00D8268A"/>
    <w:rsid w:val="00D82810"/>
    <w:rsid w:val="00D83EAF"/>
    <w:rsid w:val="00D84B46"/>
    <w:rsid w:val="00D87041"/>
    <w:rsid w:val="00D87256"/>
    <w:rsid w:val="00D91442"/>
    <w:rsid w:val="00D91A2B"/>
    <w:rsid w:val="00D922D6"/>
    <w:rsid w:val="00D9598E"/>
    <w:rsid w:val="00D95DD1"/>
    <w:rsid w:val="00D97995"/>
    <w:rsid w:val="00D97E01"/>
    <w:rsid w:val="00DA0A08"/>
    <w:rsid w:val="00DA0A47"/>
    <w:rsid w:val="00DA1416"/>
    <w:rsid w:val="00DA3354"/>
    <w:rsid w:val="00DA35CB"/>
    <w:rsid w:val="00DA3C77"/>
    <w:rsid w:val="00DA5660"/>
    <w:rsid w:val="00DA70FB"/>
    <w:rsid w:val="00DB0D4E"/>
    <w:rsid w:val="00DB1254"/>
    <w:rsid w:val="00DB16FF"/>
    <w:rsid w:val="00DB18D0"/>
    <w:rsid w:val="00DB4782"/>
    <w:rsid w:val="00DB4EC0"/>
    <w:rsid w:val="00DB58BD"/>
    <w:rsid w:val="00DB6EF6"/>
    <w:rsid w:val="00DB77EE"/>
    <w:rsid w:val="00DC0B45"/>
    <w:rsid w:val="00DC24B1"/>
    <w:rsid w:val="00DC26F2"/>
    <w:rsid w:val="00DC32C9"/>
    <w:rsid w:val="00DC40E5"/>
    <w:rsid w:val="00DC50B5"/>
    <w:rsid w:val="00DC5507"/>
    <w:rsid w:val="00DC599B"/>
    <w:rsid w:val="00DC6A1A"/>
    <w:rsid w:val="00DC6A50"/>
    <w:rsid w:val="00DD0AD5"/>
    <w:rsid w:val="00DD1C98"/>
    <w:rsid w:val="00DD1F61"/>
    <w:rsid w:val="00DD37DB"/>
    <w:rsid w:val="00DD45F9"/>
    <w:rsid w:val="00DD4E9F"/>
    <w:rsid w:val="00DE08A0"/>
    <w:rsid w:val="00DE0E4D"/>
    <w:rsid w:val="00DE18DF"/>
    <w:rsid w:val="00DE1E10"/>
    <w:rsid w:val="00DE25E8"/>
    <w:rsid w:val="00DE26EF"/>
    <w:rsid w:val="00DE2A24"/>
    <w:rsid w:val="00DE319A"/>
    <w:rsid w:val="00DE4D85"/>
    <w:rsid w:val="00DE5167"/>
    <w:rsid w:val="00DE53AB"/>
    <w:rsid w:val="00DE5713"/>
    <w:rsid w:val="00DE5912"/>
    <w:rsid w:val="00DE6169"/>
    <w:rsid w:val="00DE726B"/>
    <w:rsid w:val="00DE7738"/>
    <w:rsid w:val="00DE785E"/>
    <w:rsid w:val="00DE7C93"/>
    <w:rsid w:val="00DF0341"/>
    <w:rsid w:val="00DF05FB"/>
    <w:rsid w:val="00DF0A9B"/>
    <w:rsid w:val="00DF0BE2"/>
    <w:rsid w:val="00DF13A1"/>
    <w:rsid w:val="00DF185D"/>
    <w:rsid w:val="00DF2BCE"/>
    <w:rsid w:val="00DF2BDB"/>
    <w:rsid w:val="00DF37A9"/>
    <w:rsid w:val="00DF409E"/>
    <w:rsid w:val="00DF45DC"/>
    <w:rsid w:val="00DF4FC2"/>
    <w:rsid w:val="00DF58CD"/>
    <w:rsid w:val="00DF6E0E"/>
    <w:rsid w:val="00E004E7"/>
    <w:rsid w:val="00E006F7"/>
    <w:rsid w:val="00E00ED6"/>
    <w:rsid w:val="00E0151A"/>
    <w:rsid w:val="00E01640"/>
    <w:rsid w:val="00E019FC"/>
    <w:rsid w:val="00E03009"/>
    <w:rsid w:val="00E04895"/>
    <w:rsid w:val="00E0493F"/>
    <w:rsid w:val="00E04DBF"/>
    <w:rsid w:val="00E06D16"/>
    <w:rsid w:val="00E075FF"/>
    <w:rsid w:val="00E07E2B"/>
    <w:rsid w:val="00E10361"/>
    <w:rsid w:val="00E11086"/>
    <w:rsid w:val="00E113A5"/>
    <w:rsid w:val="00E11867"/>
    <w:rsid w:val="00E11EDF"/>
    <w:rsid w:val="00E12247"/>
    <w:rsid w:val="00E12DE3"/>
    <w:rsid w:val="00E13185"/>
    <w:rsid w:val="00E1470A"/>
    <w:rsid w:val="00E1506B"/>
    <w:rsid w:val="00E153BD"/>
    <w:rsid w:val="00E15DB1"/>
    <w:rsid w:val="00E1798C"/>
    <w:rsid w:val="00E17E42"/>
    <w:rsid w:val="00E2138D"/>
    <w:rsid w:val="00E21D1D"/>
    <w:rsid w:val="00E2337C"/>
    <w:rsid w:val="00E242E6"/>
    <w:rsid w:val="00E24B93"/>
    <w:rsid w:val="00E25C16"/>
    <w:rsid w:val="00E261AF"/>
    <w:rsid w:val="00E2797F"/>
    <w:rsid w:val="00E30BC0"/>
    <w:rsid w:val="00E3195D"/>
    <w:rsid w:val="00E31C7E"/>
    <w:rsid w:val="00E31EC6"/>
    <w:rsid w:val="00E3426B"/>
    <w:rsid w:val="00E34A39"/>
    <w:rsid w:val="00E34C3F"/>
    <w:rsid w:val="00E34C73"/>
    <w:rsid w:val="00E35EA5"/>
    <w:rsid w:val="00E365F3"/>
    <w:rsid w:val="00E37D6A"/>
    <w:rsid w:val="00E37DE3"/>
    <w:rsid w:val="00E411F8"/>
    <w:rsid w:val="00E41896"/>
    <w:rsid w:val="00E42772"/>
    <w:rsid w:val="00E42980"/>
    <w:rsid w:val="00E42BC1"/>
    <w:rsid w:val="00E4329C"/>
    <w:rsid w:val="00E43CF0"/>
    <w:rsid w:val="00E44947"/>
    <w:rsid w:val="00E501E5"/>
    <w:rsid w:val="00E50C04"/>
    <w:rsid w:val="00E51A79"/>
    <w:rsid w:val="00E51D30"/>
    <w:rsid w:val="00E52063"/>
    <w:rsid w:val="00E522EA"/>
    <w:rsid w:val="00E52ED6"/>
    <w:rsid w:val="00E53F18"/>
    <w:rsid w:val="00E5511E"/>
    <w:rsid w:val="00E553FF"/>
    <w:rsid w:val="00E5632E"/>
    <w:rsid w:val="00E56A0E"/>
    <w:rsid w:val="00E57F71"/>
    <w:rsid w:val="00E60009"/>
    <w:rsid w:val="00E636A0"/>
    <w:rsid w:val="00E63E2D"/>
    <w:rsid w:val="00E64026"/>
    <w:rsid w:val="00E64519"/>
    <w:rsid w:val="00E65038"/>
    <w:rsid w:val="00E660F2"/>
    <w:rsid w:val="00E67DDF"/>
    <w:rsid w:val="00E71324"/>
    <w:rsid w:val="00E71445"/>
    <w:rsid w:val="00E71F78"/>
    <w:rsid w:val="00E728FB"/>
    <w:rsid w:val="00E72D6B"/>
    <w:rsid w:val="00E7338B"/>
    <w:rsid w:val="00E739A5"/>
    <w:rsid w:val="00E75A2F"/>
    <w:rsid w:val="00E763B1"/>
    <w:rsid w:val="00E808F2"/>
    <w:rsid w:val="00E8327E"/>
    <w:rsid w:val="00E83283"/>
    <w:rsid w:val="00E8390C"/>
    <w:rsid w:val="00E83E14"/>
    <w:rsid w:val="00E85962"/>
    <w:rsid w:val="00E85F1E"/>
    <w:rsid w:val="00E86AE4"/>
    <w:rsid w:val="00E86F63"/>
    <w:rsid w:val="00E87660"/>
    <w:rsid w:val="00E87935"/>
    <w:rsid w:val="00E87CE7"/>
    <w:rsid w:val="00E908C0"/>
    <w:rsid w:val="00E91D8E"/>
    <w:rsid w:val="00E925D8"/>
    <w:rsid w:val="00E94724"/>
    <w:rsid w:val="00E948F9"/>
    <w:rsid w:val="00E94CD5"/>
    <w:rsid w:val="00E958C3"/>
    <w:rsid w:val="00E95AB3"/>
    <w:rsid w:val="00E96A06"/>
    <w:rsid w:val="00E96DEE"/>
    <w:rsid w:val="00E974FE"/>
    <w:rsid w:val="00EA0652"/>
    <w:rsid w:val="00EA33D8"/>
    <w:rsid w:val="00EA424D"/>
    <w:rsid w:val="00EA4303"/>
    <w:rsid w:val="00EA5D32"/>
    <w:rsid w:val="00EA6BBF"/>
    <w:rsid w:val="00EB15A9"/>
    <w:rsid w:val="00EB16F0"/>
    <w:rsid w:val="00EB3003"/>
    <w:rsid w:val="00EB30D6"/>
    <w:rsid w:val="00EB34E9"/>
    <w:rsid w:val="00EB39EB"/>
    <w:rsid w:val="00EB3FE8"/>
    <w:rsid w:val="00EB429C"/>
    <w:rsid w:val="00EB4DCF"/>
    <w:rsid w:val="00EB522F"/>
    <w:rsid w:val="00EB566B"/>
    <w:rsid w:val="00EB5E3E"/>
    <w:rsid w:val="00EB6338"/>
    <w:rsid w:val="00EB6892"/>
    <w:rsid w:val="00EB6E10"/>
    <w:rsid w:val="00EB7759"/>
    <w:rsid w:val="00EC0400"/>
    <w:rsid w:val="00EC076B"/>
    <w:rsid w:val="00EC0B8C"/>
    <w:rsid w:val="00EC0EF0"/>
    <w:rsid w:val="00EC27D4"/>
    <w:rsid w:val="00EC3127"/>
    <w:rsid w:val="00EC31AA"/>
    <w:rsid w:val="00EC34F3"/>
    <w:rsid w:val="00EC3AE4"/>
    <w:rsid w:val="00EC547E"/>
    <w:rsid w:val="00EC685D"/>
    <w:rsid w:val="00EC6DFC"/>
    <w:rsid w:val="00ED0043"/>
    <w:rsid w:val="00ED0B2C"/>
    <w:rsid w:val="00ED11F4"/>
    <w:rsid w:val="00ED17B9"/>
    <w:rsid w:val="00ED1A36"/>
    <w:rsid w:val="00ED1D74"/>
    <w:rsid w:val="00ED23B1"/>
    <w:rsid w:val="00ED2CB5"/>
    <w:rsid w:val="00ED3275"/>
    <w:rsid w:val="00ED3F72"/>
    <w:rsid w:val="00ED40E8"/>
    <w:rsid w:val="00ED5E8A"/>
    <w:rsid w:val="00ED6D41"/>
    <w:rsid w:val="00EE0250"/>
    <w:rsid w:val="00EE147D"/>
    <w:rsid w:val="00EE2062"/>
    <w:rsid w:val="00EE22DA"/>
    <w:rsid w:val="00EE294E"/>
    <w:rsid w:val="00EE3A2E"/>
    <w:rsid w:val="00EE3FD3"/>
    <w:rsid w:val="00EE4307"/>
    <w:rsid w:val="00EE430C"/>
    <w:rsid w:val="00EE4F28"/>
    <w:rsid w:val="00EE6432"/>
    <w:rsid w:val="00EE69C8"/>
    <w:rsid w:val="00EF103B"/>
    <w:rsid w:val="00EF36BB"/>
    <w:rsid w:val="00EF3FD6"/>
    <w:rsid w:val="00EF4C4B"/>
    <w:rsid w:val="00EF67B3"/>
    <w:rsid w:val="00F009DF"/>
    <w:rsid w:val="00F00B3E"/>
    <w:rsid w:val="00F00DC4"/>
    <w:rsid w:val="00F0128D"/>
    <w:rsid w:val="00F02817"/>
    <w:rsid w:val="00F0356F"/>
    <w:rsid w:val="00F0367B"/>
    <w:rsid w:val="00F043C6"/>
    <w:rsid w:val="00F0602C"/>
    <w:rsid w:val="00F06A51"/>
    <w:rsid w:val="00F07845"/>
    <w:rsid w:val="00F07D01"/>
    <w:rsid w:val="00F10D21"/>
    <w:rsid w:val="00F11165"/>
    <w:rsid w:val="00F112D7"/>
    <w:rsid w:val="00F11A03"/>
    <w:rsid w:val="00F11A3A"/>
    <w:rsid w:val="00F11C4C"/>
    <w:rsid w:val="00F11D05"/>
    <w:rsid w:val="00F120A2"/>
    <w:rsid w:val="00F14BEC"/>
    <w:rsid w:val="00F14E21"/>
    <w:rsid w:val="00F1588C"/>
    <w:rsid w:val="00F15B15"/>
    <w:rsid w:val="00F16004"/>
    <w:rsid w:val="00F17CAF"/>
    <w:rsid w:val="00F202CD"/>
    <w:rsid w:val="00F204A0"/>
    <w:rsid w:val="00F210F5"/>
    <w:rsid w:val="00F21651"/>
    <w:rsid w:val="00F22F4E"/>
    <w:rsid w:val="00F2395C"/>
    <w:rsid w:val="00F23C48"/>
    <w:rsid w:val="00F2416F"/>
    <w:rsid w:val="00F24C22"/>
    <w:rsid w:val="00F24E55"/>
    <w:rsid w:val="00F253E1"/>
    <w:rsid w:val="00F268D3"/>
    <w:rsid w:val="00F26FC0"/>
    <w:rsid w:val="00F271D9"/>
    <w:rsid w:val="00F27458"/>
    <w:rsid w:val="00F27A14"/>
    <w:rsid w:val="00F30B9B"/>
    <w:rsid w:val="00F31916"/>
    <w:rsid w:val="00F336DA"/>
    <w:rsid w:val="00F33B35"/>
    <w:rsid w:val="00F33B5F"/>
    <w:rsid w:val="00F349B5"/>
    <w:rsid w:val="00F358CE"/>
    <w:rsid w:val="00F359E9"/>
    <w:rsid w:val="00F37A46"/>
    <w:rsid w:val="00F406CB"/>
    <w:rsid w:val="00F41EBE"/>
    <w:rsid w:val="00F420FD"/>
    <w:rsid w:val="00F427B8"/>
    <w:rsid w:val="00F42902"/>
    <w:rsid w:val="00F433B1"/>
    <w:rsid w:val="00F43A47"/>
    <w:rsid w:val="00F4464D"/>
    <w:rsid w:val="00F45071"/>
    <w:rsid w:val="00F45EEE"/>
    <w:rsid w:val="00F464C9"/>
    <w:rsid w:val="00F50CAC"/>
    <w:rsid w:val="00F51237"/>
    <w:rsid w:val="00F516B6"/>
    <w:rsid w:val="00F531A0"/>
    <w:rsid w:val="00F534B0"/>
    <w:rsid w:val="00F534DF"/>
    <w:rsid w:val="00F57133"/>
    <w:rsid w:val="00F602C8"/>
    <w:rsid w:val="00F61A70"/>
    <w:rsid w:val="00F62BBE"/>
    <w:rsid w:val="00F62E0F"/>
    <w:rsid w:val="00F6313F"/>
    <w:rsid w:val="00F6335F"/>
    <w:rsid w:val="00F6390E"/>
    <w:rsid w:val="00F6397A"/>
    <w:rsid w:val="00F64035"/>
    <w:rsid w:val="00F640E9"/>
    <w:rsid w:val="00F6419B"/>
    <w:rsid w:val="00F655E1"/>
    <w:rsid w:val="00F65F4F"/>
    <w:rsid w:val="00F66A19"/>
    <w:rsid w:val="00F66DDD"/>
    <w:rsid w:val="00F70246"/>
    <w:rsid w:val="00F7036E"/>
    <w:rsid w:val="00F705FA"/>
    <w:rsid w:val="00F7170F"/>
    <w:rsid w:val="00F719D6"/>
    <w:rsid w:val="00F71CBD"/>
    <w:rsid w:val="00F71E55"/>
    <w:rsid w:val="00F72A2B"/>
    <w:rsid w:val="00F72A99"/>
    <w:rsid w:val="00F72DD0"/>
    <w:rsid w:val="00F73EF5"/>
    <w:rsid w:val="00F740E4"/>
    <w:rsid w:val="00F741C9"/>
    <w:rsid w:val="00F744CE"/>
    <w:rsid w:val="00F74C48"/>
    <w:rsid w:val="00F75CC7"/>
    <w:rsid w:val="00F75EDA"/>
    <w:rsid w:val="00F763A0"/>
    <w:rsid w:val="00F76D2C"/>
    <w:rsid w:val="00F7716D"/>
    <w:rsid w:val="00F7717D"/>
    <w:rsid w:val="00F776CE"/>
    <w:rsid w:val="00F77F24"/>
    <w:rsid w:val="00F80759"/>
    <w:rsid w:val="00F83AEC"/>
    <w:rsid w:val="00F84E51"/>
    <w:rsid w:val="00F84F19"/>
    <w:rsid w:val="00F8673A"/>
    <w:rsid w:val="00F86A53"/>
    <w:rsid w:val="00F86C8D"/>
    <w:rsid w:val="00F87247"/>
    <w:rsid w:val="00F93382"/>
    <w:rsid w:val="00F94090"/>
    <w:rsid w:val="00F944BB"/>
    <w:rsid w:val="00F96030"/>
    <w:rsid w:val="00FA085F"/>
    <w:rsid w:val="00FA0A52"/>
    <w:rsid w:val="00FA2928"/>
    <w:rsid w:val="00FA5267"/>
    <w:rsid w:val="00FA54BE"/>
    <w:rsid w:val="00FA590B"/>
    <w:rsid w:val="00FA5C77"/>
    <w:rsid w:val="00FA6033"/>
    <w:rsid w:val="00FA6808"/>
    <w:rsid w:val="00FA6824"/>
    <w:rsid w:val="00FA6F5B"/>
    <w:rsid w:val="00FB0B2B"/>
    <w:rsid w:val="00FB19E1"/>
    <w:rsid w:val="00FB1D89"/>
    <w:rsid w:val="00FB2924"/>
    <w:rsid w:val="00FB3AF2"/>
    <w:rsid w:val="00FB52C1"/>
    <w:rsid w:val="00FB5F7B"/>
    <w:rsid w:val="00FB6130"/>
    <w:rsid w:val="00FB6C08"/>
    <w:rsid w:val="00FB764E"/>
    <w:rsid w:val="00FB7F67"/>
    <w:rsid w:val="00FC3051"/>
    <w:rsid w:val="00FC3960"/>
    <w:rsid w:val="00FC45E7"/>
    <w:rsid w:val="00FC5359"/>
    <w:rsid w:val="00FC5B12"/>
    <w:rsid w:val="00FC6136"/>
    <w:rsid w:val="00FC67B4"/>
    <w:rsid w:val="00FC714C"/>
    <w:rsid w:val="00FC7574"/>
    <w:rsid w:val="00FC7DDD"/>
    <w:rsid w:val="00FD08E1"/>
    <w:rsid w:val="00FD2A6A"/>
    <w:rsid w:val="00FD2EE7"/>
    <w:rsid w:val="00FD49BD"/>
    <w:rsid w:val="00FD4F16"/>
    <w:rsid w:val="00FD557A"/>
    <w:rsid w:val="00FD5C75"/>
    <w:rsid w:val="00FD5CE3"/>
    <w:rsid w:val="00FD623B"/>
    <w:rsid w:val="00FD6F4B"/>
    <w:rsid w:val="00FD71CD"/>
    <w:rsid w:val="00FD72F3"/>
    <w:rsid w:val="00FD7C40"/>
    <w:rsid w:val="00FE019B"/>
    <w:rsid w:val="00FE06A5"/>
    <w:rsid w:val="00FE1921"/>
    <w:rsid w:val="00FE293A"/>
    <w:rsid w:val="00FE3392"/>
    <w:rsid w:val="00FE3A10"/>
    <w:rsid w:val="00FE5D42"/>
    <w:rsid w:val="00FE6921"/>
    <w:rsid w:val="00FE6B89"/>
    <w:rsid w:val="00FF033B"/>
    <w:rsid w:val="00FF1824"/>
    <w:rsid w:val="00FF1EE2"/>
    <w:rsid w:val="00FF291B"/>
    <w:rsid w:val="00FF453E"/>
    <w:rsid w:val="00FF5145"/>
    <w:rsid w:val="00FF73B8"/>
    <w:rsid w:val="00FF7A08"/>
    <w:rsid w:val="019701AE"/>
    <w:rsid w:val="026AD5E2"/>
    <w:rsid w:val="02886AD3"/>
    <w:rsid w:val="030DCFBF"/>
    <w:rsid w:val="043BF4E4"/>
    <w:rsid w:val="04933AA9"/>
    <w:rsid w:val="050F42DA"/>
    <w:rsid w:val="05655B41"/>
    <w:rsid w:val="05C43977"/>
    <w:rsid w:val="05D44E8B"/>
    <w:rsid w:val="05EBA3D8"/>
    <w:rsid w:val="05F23EAB"/>
    <w:rsid w:val="064BA237"/>
    <w:rsid w:val="06765210"/>
    <w:rsid w:val="06B19F00"/>
    <w:rsid w:val="07068AFE"/>
    <w:rsid w:val="0714B9F8"/>
    <w:rsid w:val="0721F447"/>
    <w:rsid w:val="077744E4"/>
    <w:rsid w:val="079F7124"/>
    <w:rsid w:val="07C94775"/>
    <w:rsid w:val="08052E7C"/>
    <w:rsid w:val="08725C95"/>
    <w:rsid w:val="089708E5"/>
    <w:rsid w:val="092A12BC"/>
    <w:rsid w:val="0A069505"/>
    <w:rsid w:val="0A34042D"/>
    <w:rsid w:val="0A8F66C9"/>
    <w:rsid w:val="0B426E70"/>
    <w:rsid w:val="0B48ABB3"/>
    <w:rsid w:val="0B8766E0"/>
    <w:rsid w:val="0B9BA7CF"/>
    <w:rsid w:val="0BFCCDAF"/>
    <w:rsid w:val="0C1624BC"/>
    <w:rsid w:val="0C3ACB5D"/>
    <w:rsid w:val="0C502515"/>
    <w:rsid w:val="0C681C04"/>
    <w:rsid w:val="0C7FE326"/>
    <w:rsid w:val="0CB8B393"/>
    <w:rsid w:val="0CDF5D3A"/>
    <w:rsid w:val="0CF512FB"/>
    <w:rsid w:val="0E321C60"/>
    <w:rsid w:val="0ECAA1C6"/>
    <w:rsid w:val="0ED28E51"/>
    <w:rsid w:val="0F077F59"/>
    <w:rsid w:val="0F7A4F48"/>
    <w:rsid w:val="0F7A59E0"/>
    <w:rsid w:val="0FCD41B0"/>
    <w:rsid w:val="103A0154"/>
    <w:rsid w:val="10FEFB1D"/>
    <w:rsid w:val="1125F9BA"/>
    <w:rsid w:val="113C5B9A"/>
    <w:rsid w:val="114D59FE"/>
    <w:rsid w:val="117821D9"/>
    <w:rsid w:val="1198F640"/>
    <w:rsid w:val="11B01B53"/>
    <w:rsid w:val="1201AB10"/>
    <w:rsid w:val="121A0924"/>
    <w:rsid w:val="121AF7A3"/>
    <w:rsid w:val="1223C039"/>
    <w:rsid w:val="128313F0"/>
    <w:rsid w:val="136AF4D1"/>
    <w:rsid w:val="1427CDF6"/>
    <w:rsid w:val="143EBB3B"/>
    <w:rsid w:val="158AFD23"/>
    <w:rsid w:val="159D6E24"/>
    <w:rsid w:val="16085367"/>
    <w:rsid w:val="160FA87A"/>
    <w:rsid w:val="16CA54F1"/>
    <w:rsid w:val="173372DA"/>
    <w:rsid w:val="174DB63F"/>
    <w:rsid w:val="1846A2E2"/>
    <w:rsid w:val="18A828F1"/>
    <w:rsid w:val="18EA6874"/>
    <w:rsid w:val="1919BE63"/>
    <w:rsid w:val="19D4EA35"/>
    <w:rsid w:val="1A661861"/>
    <w:rsid w:val="1AC4B4F3"/>
    <w:rsid w:val="1AEDA546"/>
    <w:rsid w:val="1AEE6722"/>
    <w:rsid w:val="1B5B99D3"/>
    <w:rsid w:val="1BDD7168"/>
    <w:rsid w:val="1C7CC9E1"/>
    <w:rsid w:val="1D2CBCA2"/>
    <w:rsid w:val="1D3B1397"/>
    <w:rsid w:val="1D4103B8"/>
    <w:rsid w:val="1D432EC7"/>
    <w:rsid w:val="1D7341AF"/>
    <w:rsid w:val="1D8A089E"/>
    <w:rsid w:val="1DD0066D"/>
    <w:rsid w:val="1DD5BB3D"/>
    <w:rsid w:val="1E51EA1C"/>
    <w:rsid w:val="1E576F2A"/>
    <w:rsid w:val="1EA2B37D"/>
    <w:rsid w:val="1EA4361F"/>
    <w:rsid w:val="1EB1375D"/>
    <w:rsid w:val="1FD14C8C"/>
    <w:rsid w:val="205B4E38"/>
    <w:rsid w:val="205B5DE2"/>
    <w:rsid w:val="214BA1F1"/>
    <w:rsid w:val="215D7C84"/>
    <w:rsid w:val="2165A8D7"/>
    <w:rsid w:val="21B1C398"/>
    <w:rsid w:val="21F0AB04"/>
    <w:rsid w:val="2256A943"/>
    <w:rsid w:val="228C5D99"/>
    <w:rsid w:val="22B0E4B0"/>
    <w:rsid w:val="22DD8C99"/>
    <w:rsid w:val="22E97536"/>
    <w:rsid w:val="236CB00E"/>
    <w:rsid w:val="238C6335"/>
    <w:rsid w:val="238CB8CE"/>
    <w:rsid w:val="240D02C7"/>
    <w:rsid w:val="242464BC"/>
    <w:rsid w:val="2483910B"/>
    <w:rsid w:val="24884609"/>
    <w:rsid w:val="24B51035"/>
    <w:rsid w:val="2528E33E"/>
    <w:rsid w:val="25625D3D"/>
    <w:rsid w:val="2563F469"/>
    <w:rsid w:val="262BB5F9"/>
    <w:rsid w:val="2631F6BD"/>
    <w:rsid w:val="26E862D5"/>
    <w:rsid w:val="2745F541"/>
    <w:rsid w:val="27BFE646"/>
    <w:rsid w:val="29286C01"/>
    <w:rsid w:val="2981197D"/>
    <w:rsid w:val="2A9A3205"/>
    <w:rsid w:val="2AB38FBB"/>
    <w:rsid w:val="2AFE73DD"/>
    <w:rsid w:val="2B9A166E"/>
    <w:rsid w:val="2BFAB3D2"/>
    <w:rsid w:val="2D0367C7"/>
    <w:rsid w:val="2D48C5AE"/>
    <w:rsid w:val="2D9AA55A"/>
    <w:rsid w:val="2E6A0624"/>
    <w:rsid w:val="2EEDBDD6"/>
    <w:rsid w:val="2F368B99"/>
    <w:rsid w:val="2F592B75"/>
    <w:rsid w:val="2F762BF2"/>
    <w:rsid w:val="2F961211"/>
    <w:rsid w:val="3006974D"/>
    <w:rsid w:val="30CE0B14"/>
    <w:rsid w:val="31278C04"/>
    <w:rsid w:val="316CE41A"/>
    <w:rsid w:val="31FCE90A"/>
    <w:rsid w:val="3229050E"/>
    <w:rsid w:val="323B316C"/>
    <w:rsid w:val="3258BED8"/>
    <w:rsid w:val="32CC6FE7"/>
    <w:rsid w:val="33663C4F"/>
    <w:rsid w:val="338C0783"/>
    <w:rsid w:val="34049251"/>
    <w:rsid w:val="343105B4"/>
    <w:rsid w:val="344700F2"/>
    <w:rsid w:val="34511124"/>
    <w:rsid w:val="34516687"/>
    <w:rsid w:val="34630953"/>
    <w:rsid w:val="34C30A0B"/>
    <w:rsid w:val="35045998"/>
    <w:rsid w:val="356C1F2B"/>
    <w:rsid w:val="35723640"/>
    <w:rsid w:val="358813AC"/>
    <w:rsid w:val="35CED976"/>
    <w:rsid w:val="35E87F3A"/>
    <w:rsid w:val="364E41A5"/>
    <w:rsid w:val="368332F3"/>
    <w:rsid w:val="369BEF68"/>
    <w:rsid w:val="37BC0CD2"/>
    <w:rsid w:val="37D3C460"/>
    <w:rsid w:val="37E47352"/>
    <w:rsid w:val="388C1181"/>
    <w:rsid w:val="39238A9E"/>
    <w:rsid w:val="39433FBB"/>
    <w:rsid w:val="394B80E4"/>
    <w:rsid w:val="39555F50"/>
    <w:rsid w:val="39FF3810"/>
    <w:rsid w:val="3A2EC511"/>
    <w:rsid w:val="3A61EA24"/>
    <w:rsid w:val="3A92F07F"/>
    <w:rsid w:val="3AB997B7"/>
    <w:rsid w:val="3B18974D"/>
    <w:rsid w:val="3B482485"/>
    <w:rsid w:val="3BA34E79"/>
    <w:rsid w:val="3BC31ACB"/>
    <w:rsid w:val="3BC61EE1"/>
    <w:rsid w:val="3C0C276F"/>
    <w:rsid w:val="3C23A60A"/>
    <w:rsid w:val="3C9825BB"/>
    <w:rsid w:val="3CDC9FD3"/>
    <w:rsid w:val="3CEBD263"/>
    <w:rsid w:val="3D870CCB"/>
    <w:rsid w:val="3EB22848"/>
    <w:rsid w:val="3ED76366"/>
    <w:rsid w:val="3F6CBF0C"/>
    <w:rsid w:val="401FF65E"/>
    <w:rsid w:val="40CA9B49"/>
    <w:rsid w:val="40DAFA76"/>
    <w:rsid w:val="40E0F958"/>
    <w:rsid w:val="412046FB"/>
    <w:rsid w:val="4128A3C0"/>
    <w:rsid w:val="413248F8"/>
    <w:rsid w:val="41831374"/>
    <w:rsid w:val="419C653E"/>
    <w:rsid w:val="41A98531"/>
    <w:rsid w:val="41FEDF0A"/>
    <w:rsid w:val="42050934"/>
    <w:rsid w:val="42B06BF8"/>
    <w:rsid w:val="42B34858"/>
    <w:rsid w:val="42CAC27D"/>
    <w:rsid w:val="42E31F0E"/>
    <w:rsid w:val="42E95868"/>
    <w:rsid w:val="42FF527B"/>
    <w:rsid w:val="430D0037"/>
    <w:rsid w:val="43598900"/>
    <w:rsid w:val="4378275B"/>
    <w:rsid w:val="43AAD21D"/>
    <w:rsid w:val="43CC4E18"/>
    <w:rsid w:val="43D7EE41"/>
    <w:rsid w:val="4414A7F9"/>
    <w:rsid w:val="44180B88"/>
    <w:rsid w:val="442CF7E2"/>
    <w:rsid w:val="44E05112"/>
    <w:rsid w:val="45341A4E"/>
    <w:rsid w:val="45938864"/>
    <w:rsid w:val="45CB30F2"/>
    <w:rsid w:val="45EA51A2"/>
    <w:rsid w:val="4647F1A6"/>
    <w:rsid w:val="4689FDD5"/>
    <w:rsid w:val="470B9BB9"/>
    <w:rsid w:val="4723C5C4"/>
    <w:rsid w:val="4751B4CD"/>
    <w:rsid w:val="4807263C"/>
    <w:rsid w:val="4840F444"/>
    <w:rsid w:val="48903F39"/>
    <w:rsid w:val="48C7B581"/>
    <w:rsid w:val="48CF1A9D"/>
    <w:rsid w:val="491148C2"/>
    <w:rsid w:val="4913CFAD"/>
    <w:rsid w:val="49BBBA53"/>
    <w:rsid w:val="4A763C20"/>
    <w:rsid w:val="4AA61B35"/>
    <w:rsid w:val="4AF9D00F"/>
    <w:rsid w:val="4B175596"/>
    <w:rsid w:val="4B30C8E9"/>
    <w:rsid w:val="4B3D3367"/>
    <w:rsid w:val="4B7C810A"/>
    <w:rsid w:val="4BEF7C32"/>
    <w:rsid w:val="4C30ED31"/>
    <w:rsid w:val="4C4AAED7"/>
    <w:rsid w:val="4CE31C5D"/>
    <w:rsid w:val="4D183DB3"/>
    <w:rsid w:val="4DA654FE"/>
    <w:rsid w:val="4E4A3E73"/>
    <w:rsid w:val="4E830EFC"/>
    <w:rsid w:val="4E8B0DD0"/>
    <w:rsid w:val="4EAE5261"/>
    <w:rsid w:val="4EBA7AC0"/>
    <w:rsid w:val="4F0F18EF"/>
    <w:rsid w:val="4F76461E"/>
    <w:rsid w:val="4FC7333F"/>
    <w:rsid w:val="5041B9C4"/>
    <w:rsid w:val="5057B77A"/>
    <w:rsid w:val="507D6B3A"/>
    <w:rsid w:val="50B8B2F3"/>
    <w:rsid w:val="50C88C09"/>
    <w:rsid w:val="50D4DA45"/>
    <w:rsid w:val="50E931B2"/>
    <w:rsid w:val="50EBF6B9"/>
    <w:rsid w:val="5101A4F6"/>
    <w:rsid w:val="5141F78A"/>
    <w:rsid w:val="5172D853"/>
    <w:rsid w:val="51CBF63C"/>
    <w:rsid w:val="520670EA"/>
    <w:rsid w:val="523AF650"/>
    <w:rsid w:val="5344CB4C"/>
    <w:rsid w:val="53759DA7"/>
    <w:rsid w:val="53BD7753"/>
    <w:rsid w:val="554008ED"/>
    <w:rsid w:val="5557F34E"/>
    <w:rsid w:val="55CF0561"/>
    <w:rsid w:val="568A4CF0"/>
    <w:rsid w:val="56A18360"/>
    <w:rsid w:val="57C27CD3"/>
    <w:rsid w:val="5822E577"/>
    <w:rsid w:val="582C8127"/>
    <w:rsid w:val="587C8596"/>
    <w:rsid w:val="5882B3D0"/>
    <w:rsid w:val="58914648"/>
    <w:rsid w:val="594AE6C4"/>
    <w:rsid w:val="59595EBF"/>
    <w:rsid w:val="5AF1EC79"/>
    <w:rsid w:val="5B0698E9"/>
    <w:rsid w:val="5B2B2007"/>
    <w:rsid w:val="5B3DD3D4"/>
    <w:rsid w:val="5BDD67D7"/>
    <w:rsid w:val="5C0DC8A7"/>
    <w:rsid w:val="5C236E57"/>
    <w:rsid w:val="5C551A9F"/>
    <w:rsid w:val="5C6732ED"/>
    <w:rsid w:val="5D33DCA2"/>
    <w:rsid w:val="5DA6AA6A"/>
    <w:rsid w:val="5E9DE643"/>
    <w:rsid w:val="5EA1FCD3"/>
    <w:rsid w:val="5ED96CC2"/>
    <w:rsid w:val="5EDC044F"/>
    <w:rsid w:val="5F70F23E"/>
    <w:rsid w:val="5FAC1D0F"/>
    <w:rsid w:val="602F701A"/>
    <w:rsid w:val="6116CCA1"/>
    <w:rsid w:val="6117C8C0"/>
    <w:rsid w:val="61864E02"/>
    <w:rsid w:val="61D60786"/>
    <w:rsid w:val="62D17110"/>
    <w:rsid w:val="630BA97F"/>
    <w:rsid w:val="63BAE4C2"/>
    <w:rsid w:val="640DCC92"/>
    <w:rsid w:val="64243F98"/>
    <w:rsid w:val="6460D29B"/>
    <w:rsid w:val="65780152"/>
    <w:rsid w:val="65E7FD85"/>
    <w:rsid w:val="6610E8E9"/>
    <w:rsid w:val="663345FC"/>
    <w:rsid w:val="667A9DDC"/>
    <w:rsid w:val="66A9C5C4"/>
    <w:rsid w:val="66F2B855"/>
    <w:rsid w:val="66F6919C"/>
    <w:rsid w:val="6746139D"/>
    <w:rsid w:val="67C92506"/>
    <w:rsid w:val="68210409"/>
    <w:rsid w:val="683EF1C3"/>
    <w:rsid w:val="684C58C7"/>
    <w:rsid w:val="6883D63B"/>
    <w:rsid w:val="68B2AF12"/>
    <w:rsid w:val="68C9371C"/>
    <w:rsid w:val="68F6DCDF"/>
    <w:rsid w:val="6A285546"/>
    <w:rsid w:val="6A360640"/>
    <w:rsid w:val="6A488BCB"/>
    <w:rsid w:val="6A5AC14B"/>
    <w:rsid w:val="6ACAACCB"/>
    <w:rsid w:val="6B266B69"/>
    <w:rsid w:val="6C21536C"/>
    <w:rsid w:val="6C65E5B4"/>
    <w:rsid w:val="6C962B61"/>
    <w:rsid w:val="6CDFF981"/>
    <w:rsid w:val="6D257943"/>
    <w:rsid w:val="6E593071"/>
    <w:rsid w:val="70248E0A"/>
    <w:rsid w:val="7027CF3F"/>
    <w:rsid w:val="7069431A"/>
    <w:rsid w:val="70C6BF26"/>
    <w:rsid w:val="70F65C9C"/>
    <w:rsid w:val="70FB9456"/>
    <w:rsid w:val="7205A05B"/>
    <w:rsid w:val="7214D099"/>
    <w:rsid w:val="72761B90"/>
    <w:rsid w:val="72A625E5"/>
    <w:rsid w:val="72B4B6D7"/>
    <w:rsid w:val="73160C87"/>
    <w:rsid w:val="7320AF29"/>
    <w:rsid w:val="733C0345"/>
    <w:rsid w:val="73A65605"/>
    <w:rsid w:val="73E6114D"/>
    <w:rsid w:val="74414DD8"/>
    <w:rsid w:val="7451E5D4"/>
    <w:rsid w:val="74C4296F"/>
    <w:rsid w:val="74F0AA1A"/>
    <w:rsid w:val="754F3396"/>
    <w:rsid w:val="756302C0"/>
    <w:rsid w:val="7589663A"/>
    <w:rsid w:val="75A09C5D"/>
    <w:rsid w:val="75C1AF13"/>
    <w:rsid w:val="76448974"/>
    <w:rsid w:val="76C5E1E4"/>
    <w:rsid w:val="7703D09D"/>
    <w:rsid w:val="77667D99"/>
    <w:rsid w:val="780A5D22"/>
    <w:rsid w:val="7836F5FD"/>
    <w:rsid w:val="7878C5BE"/>
    <w:rsid w:val="78FD6DFC"/>
    <w:rsid w:val="7940D8FE"/>
    <w:rsid w:val="79488452"/>
    <w:rsid w:val="797CD259"/>
    <w:rsid w:val="797D9107"/>
    <w:rsid w:val="79F118BF"/>
    <w:rsid w:val="7A1854C5"/>
    <w:rsid w:val="7A3AF766"/>
    <w:rsid w:val="7A4E091B"/>
    <w:rsid w:val="7A90C968"/>
    <w:rsid w:val="7AFFD414"/>
    <w:rsid w:val="7B047FCB"/>
    <w:rsid w:val="7B1B8097"/>
    <w:rsid w:val="7B2BF51B"/>
    <w:rsid w:val="7B84C9C4"/>
    <w:rsid w:val="7BB74420"/>
    <w:rsid w:val="7BC03F96"/>
    <w:rsid w:val="7C19294E"/>
    <w:rsid w:val="7C9547F2"/>
    <w:rsid w:val="7CF1FD79"/>
    <w:rsid w:val="7D5EC7E6"/>
    <w:rsid w:val="7DC642D1"/>
    <w:rsid w:val="7DD720DE"/>
    <w:rsid w:val="7E30F448"/>
    <w:rsid w:val="7E80847A"/>
    <w:rsid w:val="7E8AD2C1"/>
    <w:rsid w:val="7E9CCE94"/>
    <w:rsid w:val="7ED5B5AB"/>
    <w:rsid w:val="7F3A4791"/>
    <w:rsid w:val="7F5023A8"/>
    <w:rsid w:val="7F715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style="mso-wrap-style:none" fillcolor="white" stroke="f">
      <v:fill color="white"/>
      <v:stroke on="f"/>
      <o:colormru v:ext="edit" colors="olive"/>
    </o:shapedefaults>
    <o:shapelayout v:ext="edit">
      <o:idmap v:ext="edit" data="2"/>
    </o:shapelayout>
  </w:shapeDefaults>
  <w:decimalSymbol w:val="."/>
  <w:listSeparator w:val=","/>
  <w14:docId w14:val="1E5A8C92"/>
  <w15:docId w15:val="{D401AE85-F2E9-47BE-A3DA-5DC4528AE71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Verdana" w:hAnsi="Verdana" w:eastAsia="Times New Roman" w:cs="Times New Roman"/>
        <w:lang w:val="nl-BE" w:eastAsia="nl-BE" w:bidi="ar-SA"/>
      </w:rPr>
    </w:rPrDefault>
    <w:pPrDefault>
      <w:pPr>
        <w:spacing w:before="-1" w:after="200" w:line="276" w:lineRule="auto"/>
      </w:pPr>
    </w:pPrDefault>
  </w:docDefaults>
  <w:latentStyles w:defLockedState="0" w:defUIPriority="0" w:defSemiHidden="0" w:defUnhideWhenUsed="0" w:defQFormat="0" w:count="376">
    <w:lsdException w:name="Normal" w:uiPriority="4" w:qFormat="1"/>
    <w:lsdException w:name="heading 1" w:uiPriority="5" w:qFormat="1"/>
    <w:lsdException w:name="heading 2" w:uiPriority="5" w:qFormat="1"/>
    <w:lsdException w:name="heading 3" w:uiPriority="5" w:qFormat="1"/>
    <w:lsdException w:name="heading 4" w:uiPriority="5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uiPriority="9" w:semiHidden="1" w:unhideWhenUsed="1"/>
    <w:lsdException w:name="annotation text" w:semiHidden="1" w:unhideWhenUsed="1"/>
    <w:lsdException w:name="header" w:semiHidden="1" w:unhideWhenUsed="1"/>
    <w:lsdException w:name="footer" w:uiPriority="9" w:semiHidden="1" w:unhideWhenUsed="1"/>
    <w:lsdException w:name="index heading" w:semiHidden="1" w:unhideWhenUsed="1"/>
    <w:lsdException w:name="caption" w:uiPriority="9" w:semiHidden="1" w:unhideWhenUsed="1" w:qFormat="1"/>
    <w:lsdException w:name="table of figures" w:uiPriority="99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uiPriority="9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semiHidden="1" w:unhideWhenUsed="1"/>
    <w:lsdException w:name="FollowedHyperlink" w:uiPriority="98" w:semiHidden="1" w:unhideWhenUsed="1"/>
    <w:lsdException w:name="Strong" w:qFormat="1"/>
    <w:lsdException w:name="Emphasis" w:qFormat="1"/>
    <w:lsdException w:name="Document Map" w:semiHidden="1" w:unhideWhenUsed="1"/>
    <w:lsdException w:name="Plain Text" w:uiPriority="1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99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uiPriority="99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4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4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uiPriority w:val="4"/>
    <w:qFormat/>
    <w:rsid w:val="00554741"/>
    <w:pPr>
      <w:spacing w:before="100" w:beforeAutospacing="1"/>
    </w:pPr>
    <w:rPr>
      <w:noProof/>
      <w:szCs w:val="24"/>
    </w:rPr>
  </w:style>
  <w:style w:type="paragraph" w:styleId="Heading1">
    <w:name w:val="heading 1"/>
    <w:basedOn w:val="Normal"/>
    <w:next w:val="Heading2"/>
    <w:link w:val="Heading1Char"/>
    <w:uiPriority w:val="5"/>
    <w:qFormat/>
    <w:rsid w:val="00554741"/>
    <w:pPr>
      <w:keepNext/>
      <w:keepLines/>
      <w:pageBreakBefore/>
      <w:numPr>
        <w:numId w:val="15"/>
      </w:numPr>
      <w:tabs>
        <w:tab w:val="left" w:pos="737"/>
      </w:tabs>
      <w:suppressAutoHyphens/>
      <w:spacing w:before="0" w:beforeAutospacing="0" w:after="240" w:line="240" w:lineRule="auto"/>
      <w:outlineLvl w:val="0"/>
    </w:pPr>
    <w:rPr>
      <w:rFonts w:cs="Arial"/>
      <w:b/>
      <w:bCs/>
      <w:color w:val="F04C03" w:themeColor="accent2"/>
      <w:kern w:val="32"/>
      <w:sz w:val="28"/>
      <w:szCs w:val="28"/>
    </w:rPr>
  </w:style>
  <w:style w:type="paragraph" w:styleId="Heading2">
    <w:name w:val="heading 2"/>
    <w:basedOn w:val="Normal"/>
    <w:next w:val="Normal"/>
    <w:uiPriority w:val="5"/>
    <w:qFormat/>
    <w:rsid w:val="00554741"/>
    <w:pPr>
      <w:keepNext/>
      <w:keepLines/>
      <w:numPr>
        <w:ilvl w:val="1"/>
        <w:numId w:val="15"/>
      </w:numPr>
      <w:tabs>
        <w:tab w:val="left" w:pos="737"/>
      </w:tabs>
      <w:suppressAutoHyphens/>
      <w:spacing w:before="480" w:beforeAutospacing="0"/>
      <w:outlineLvl w:val="1"/>
    </w:pPr>
    <w:rPr>
      <w:rFonts w:cs="Arial"/>
      <w:b/>
      <w:bCs/>
      <w:iCs/>
      <w:color w:val="00A0AE" w:themeColor="accent1"/>
      <w:sz w:val="26"/>
    </w:rPr>
  </w:style>
  <w:style w:type="paragraph" w:styleId="Heading3">
    <w:name w:val="heading 3"/>
    <w:basedOn w:val="Normal"/>
    <w:next w:val="Normal"/>
    <w:uiPriority w:val="5"/>
    <w:qFormat/>
    <w:rsid w:val="00554741"/>
    <w:pPr>
      <w:keepNext/>
      <w:keepLines/>
      <w:numPr>
        <w:ilvl w:val="2"/>
        <w:numId w:val="15"/>
      </w:numPr>
      <w:tabs>
        <w:tab w:val="left" w:pos="737"/>
      </w:tabs>
      <w:suppressAutoHyphens/>
      <w:spacing w:before="240" w:beforeAutospacing="0"/>
      <w:outlineLvl w:val="2"/>
    </w:pPr>
    <w:rPr>
      <w:rFonts w:cs="Arial"/>
      <w:b/>
      <w:bCs/>
      <w:color w:val="00A0AE" w:themeColor="accent1"/>
      <w:sz w:val="22"/>
      <w:szCs w:val="26"/>
    </w:rPr>
  </w:style>
  <w:style w:type="paragraph" w:styleId="Heading4">
    <w:name w:val="heading 4"/>
    <w:basedOn w:val="Normal"/>
    <w:next w:val="Normal"/>
    <w:uiPriority w:val="5"/>
    <w:qFormat/>
    <w:rsid w:val="00554741"/>
    <w:pPr>
      <w:keepNext/>
      <w:keepLines/>
      <w:numPr>
        <w:ilvl w:val="3"/>
        <w:numId w:val="15"/>
      </w:numPr>
      <w:tabs>
        <w:tab w:val="clear" w:pos="864"/>
        <w:tab w:val="left" w:pos="862"/>
      </w:tabs>
      <w:spacing w:before="240" w:beforeAutospacing="0" w:after="240"/>
      <w:outlineLvl w:val="3"/>
    </w:pPr>
    <w:rPr>
      <w:b/>
      <w:bCs/>
      <w:color w:val="00A0AE" w:themeColor="accent1"/>
      <w:szCs w:val="28"/>
    </w:rPr>
  </w:style>
  <w:style w:type="paragraph" w:styleId="Heading5">
    <w:name w:val="heading 5"/>
    <w:basedOn w:val="Normal"/>
    <w:next w:val="Normal"/>
    <w:qFormat/>
    <w:rsid w:val="00554741"/>
    <w:pPr>
      <w:numPr>
        <w:ilvl w:val="4"/>
        <w:numId w:val="15"/>
      </w:numPr>
      <w:outlineLvl w:val="4"/>
    </w:pPr>
    <w:rPr>
      <w:b/>
      <w:bCs/>
      <w:iCs/>
      <w:color w:val="00234D"/>
      <w:szCs w:val="26"/>
    </w:rPr>
  </w:style>
  <w:style w:type="paragraph" w:styleId="Heading6">
    <w:name w:val="heading 6"/>
    <w:basedOn w:val="Normal"/>
    <w:next w:val="Normal"/>
    <w:qFormat/>
    <w:rsid w:val="00554741"/>
    <w:pPr>
      <w:numPr>
        <w:ilvl w:val="5"/>
        <w:numId w:val="15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554741"/>
    <w:pPr>
      <w:numPr>
        <w:ilvl w:val="6"/>
        <w:numId w:val="15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rsid w:val="00554741"/>
    <w:pPr>
      <w:numPr>
        <w:ilvl w:val="7"/>
        <w:numId w:val="15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rsid w:val="00554741"/>
    <w:pPr>
      <w:numPr>
        <w:ilvl w:val="8"/>
        <w:numId w:val="15"/>
      </w:numPr>
      <w:spacing w:before="240" w:after="60"/>
      <w:outlineLvl w:val="8"/>
    </w:pPr>
    <w:rPr>
      <w:rFonts w:cs="Arial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Bullet">
    <w:name w:val="List Bullet"/>
    <w:basedOn w:val="Normal"/>
    <w:autoRedefine/>
    <w:semiHidden/>
    <w:rsid w:val="009822D9"/>
  </w:style>
  <w:style w:type="paragraph" w:styleId="ListBullet2">
    <w:name w:val="List Bullet 2"/>
    <w:basedOn w:val="Normal"/>
    <w:autoRedefine/>
    <w:semiHidden/>
    <w:rsid w:val="00554741"/>
    <w:pPr>
      <w:numPr>
        <w:numId w:val="2"/>
      </w:numPr>
      <w:ind w:left="714" w:hanging="357"/>
    </w:pPr>
  </w:style>
  <w:style w:type="paragraph" w:styleId="ListBullet3">
    <w:name w:val="List Bullet 3"/>
    <w:basedOn w:val="Normal"/>
    <w:autoRedefine/>
    <w:semiHidden/>
    <w:rsid w:val="00554741"/>
    <w:pPr>
      <w:numPr>
        <w:numId w:val="3"/>
      </w:numPr>
      <w:ind w:left="1071" w:hanging="357"/>
    </w:pPr>
  </w:style>
  <w:style w:type="paragraph" w:styleId="Kop2zondernummer" w:customStyle="1">
    <w:name w:val="Kop  2 zonder nummer"/>
    <w:basedOn w:val="Heading2"/>
    <w:next w:val="Normal"/>
    <w:uiPriority w:val="6"/>
    <w:qFormat/>
    <w:rsid w:val="00554741"/>
    <w:pPr>
      <w:numPr>
        <w:ilvl w:val="0"/>
        <w:numId w:val="0"/>
      </w:numPr>
    </w:pPr>
  </w:style>
  <w:style w:type="paragraph" w:styleId="Kop3zondernummer" w:customStyle="1">
    <w:name w:val="Kop  3 zonder nummer"/>
    <w:basedOn w:val="Heading3"/>
    <w:next w:val="Normal"/>
    <w:uiPriority w:val="6"/>
    <w:qFormat/>
    <w:rsid w:val="00554741"/>
    <w:pPr>
      <w:numPr>
        <w:ilvl w:val="0"/>
        <w:numId w:val="0"/>
      </w:numPr>
    </w:pPr>
  </w:style>
  <w:style w:type="paragraph" w:styleId="Lijstopsomming1" w:customStyle="1">
    <w:name w:val="Lijst opsomming 1"/>
    <w:basedOn w:val="ListParagraph"/>
    <w:uiPriority w:val="7"/>
    <w:rsid w:val="00554741"/>
    <w:pPr>
      <w:numPr>
        <w:numId w:val="19"/>
      </w:numPr>
    </w:pPr>
    <w:rPr>
      <w:lang w:val="fr-BE"/>
    </w:rPr>
  </w:style>
  <w:style w:type="paragraph" w:styleId="Lijstalfabetisch1" w:customStyle="1">
    <w:name w:val="Lijst alfabetisch 1"/>
    <w:basedOn w:val="ListParagraph"/>
    <w:uiPriority w:val="7"/>
    <w:rsid w:val="00554741"/>
    <w:pPr>
      <w:numPr>
        <w:numId w:val="14"/>
      </w:numPr>
    </w:pPr>
    <w:rPr>
      <w:lang w:val="en-US"/>
    </w:rPr>
  </w:style>
  <w:style w:type="paragraph" w:styleId="Figuurtekst" w:customStyle="1">
    <w:name w:val="Figuurtekst"/>
    <w:basedOn w:val="Normal"/>
    <w:semiHidden/>
    <w:rsid w:val="00554741"/>
    <w:pPr>
      <w:spacing w:after="0"/>
      <w:jc w:val="center"/>
    </w:pPr>
    <w:rPr>
      <w:i/>
      <w:sz w:val="16"/>
      <w:szCs w:val="16"/>
    </w:rPr>
  </w:style>
  <w:style w:type="paragraph" w:styleId="Lijstnummering1" w:customStyle="1">
    <w:name w:val="Lijstnummering 1"/>
    <w:basedOn w:val="Normal"/>
    <w:semiHidden/>
    <w:rsid w:val="00554741"/>
    <w:pPr>
      <w:numPr>
        <w:numId w:val="10"/>
      </w:numPr>
      <w:ind w:left="641" w:hanging="357"/>
      <w:contextualSpacing/>
    </w:pPr>
  </w:style>
  <w:style w:type="paragraph" w:styleId="Lijstalfabetisch2" w:customStyle="1">
    <w:name w:val="Lijst alfabetisch 2"/>
    <w:basedOn w:val="Lijstalfabetisch1"/>
    <w:uiPriority w:val="7"/>
    <w:rsid w:val="00554741"/>
    <w:pPr>
      <w:tabs>
        <w:tab w:val="clear" w:pos="737"/>
        <w:tab w:val="left" w:pos="1474"/>
      </w:tabs>
      <w:ind w:left="1474"/>
    </w:pPr>
  </w:style>
  <w:style w:type="paragraph" w:styleId="Header">
    <w:name w:val="header"/>
    <w:basedOn w:val="Normal"/>
    <w:link w:val="HeaderChar"/>
    <w:rsid w:val="00554741"/>
    <w:pPr>
      <w:pBdr>
        <w:bottom w:val="single" w:color="auto" w:sz="8" w:space="1"/>
      </w:pBdr>
      <w:tabs>
        <w:tab w:val="center" w:pos="4536"/>
        <w:tab w:val="right" w:pos="9072"/>
      </w:tabs>
      <w:spacing w:before="0"/>
    </w:pPr>
    <w:rPr>
      <w:i/>
      <w:sz w:val="18"/>
    </w:rPr>
  </w:style>
  <w:style w:type="paragraph" w:styleId="Footer">
    <w:name w:val="footer"/>
    <w:basedOn w:val="Normal"/>
    <w:link w:val="FooterChar"/>
    <w:uiPriority w:val="9"/>
    <w:rsid w:val="00554741"/>
    <w:pPr>
      <w:tabs>
        <w:tab w:val="center" w:pos="4536"/>
        <w:tab w:val="right" w:pos="9072"/>
      </w:tabs>
      <w:spacing w:line="240" w:lineRule="auto"/>
    </w:pPr>
    <w:rPr>
      <w:i/>
      <w:sz w:val="18"/>
    </w:rPr>
  </w:style>
  <w:style w:type="character" w:styleId="PageNumber">
    <w:name w:val="page number"/>
    <w:basedOn w:val="DefaultParagraphFont"/>
    <w:semiHidden/>
    <w:rsid w:val="00554741"/>
  </w:style>
  <w:style w:type="paragraph" w:styleId="Caption">
    <w:name w:val="caption"/>
    <w:basedOn w:val="Normal"/>
    <w:next w:val="Normal"/>
    <w:uiPriority w:val="9"/>
    <w:qFormat/>
    <w:rsid w:val="00554741"/>
    <w:pPr>
      <w:spacing w:line="240" w:lineRule="auto"/>
    </w:pPr>
    <w:rPr>
      <w:bCs/>
      <w:i/>
      <w:sz w:val="16"/>
      <w:szCs w:val="20"/>
    </w:rPr>
  </w:style>
  <w:style w:type="paragraph" w:styleId="Proportionelefont" w:customStyle="1">
    <w:name w:val="Proportionele font"/>
    <w:basedOn w:val="Normal"/>
    <w:uiPriority w:val="9"/>
    <w:rsid w:val="00554741"/>
    <w:pPr>
      <w:spacing w:before="0" w:after="60"/>
      <w:ind w:left="709"/>
    </w:pPr>
    <w:rPr>
      <w:rFonts w:ascii="Courier New" w:hAnsi="Courier New" w:cs="Courier New"/>
    </w:rPr>
  </w:style>
  <w:style w:type="character" w:styleId="BenadrukkenVet" w:customStyle="1">
    <w:name w:val="Benadrukken Vet"/>
    <w:basedOn w:val="DefaultParagraphFont"/>
    <w:rsid w:val="00554741"/>
    <w:rPr>
      <w:b/>
    </w:rPr>
  </w:style>
  <w:style w:type="paragraph" w:styleId="Kop1zondernummer" w:customStyle="1">
    <w:name w:val="Kop  1 zonder nummer"/>
    <w:basedOn w:val="Normal"/>
    <w:next w:val="Normal"/>
    <w:uiPriority w:val="6"/>
    <w:qFormat/>
    <w:rsid w:val="00554741"/>
    <w:pPr>
      <w:keepNext/>
      <w:keepLines/>
      <w:pageBreakBefore/>
      <w:suppressAutoHyphens/>
      <w:spacing w:before="240" w:line="240" w:lineRule="auto"/>
      <w:contextualSpacing/>
      <w:outlineLvl w:val="1"/>
    </w:pPr>
    <w:rPr>
      <w:rFonts w:cs="Arial"/>
      <w:b/>
      <w:bCs/>
      <w:iCs/>
      <w:color w:val="F04C03" w:themeColor="accent2"/>
      <w:sz w:val="28"/>
      <w:szCs w:val="28"/>
    </w:rPr>
  </w:style>
  <w:style w:type="character" w:styleId="BenadrukkenCursief" w:customStyle="1">
    <w:name w:val="Benadrukken Cursief"/>
    <w:basedOn w:val="DefaultParagraphFont"/>
    <w:uiPriority w:val="3"/>
    <w:rsid w:val="00554741"/>
    <w:rPr>
      <w:i/>
    </w:rPr>
  </w:style>
  <w:style w:type="table" w:styleId="TableGrid">
    <w:name w:val="Table Grid"/>
    <w:basedOn w:val="TableNormal"/>
    <w:semiHidden/>
    <w:rsid w:val="00554741"/>
    <w:pPr>
      <w:spacing w:before="120" w:after="120"/>
      <w:ind w:left="113" w:right="113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yperlink">
    <w:name w:val="Hyperlink"/>
    <w:basedOn w:val="DefaultParagraphFont"/>
    <w:uiPriority w:val="99"/>
    <w:rsid w:val="00554741"/>
    <w:rPr>
      <w:rFonts w:ascii="Verdana" w:hAnsi="Verdana"/>
      <w:color w:val="F04C03" w:themeColor="accent2"/>
      <w:sz w:val="20"/>
      <w:szCs w:val="20"/>
      <w:u w:val="single"/>
    </w:rPr>
  </w:style>
  <w:style w:type="paragraph" w:styleId="Nietzichtbaretekst" w:customStyle="1">
    <w:name w:val="Niet zichtbare tekst"/>
    <w:basedOn w:val="Normal"/>
    <w:link w:val="NietzichtbaretekstChar"/>
    <w:rsid w:val="00554741"/>
    <w:pPr>
      <w:spacing w:line="240" w:lineRule="auto"/>
    </w:pPr>
    <w:rPr>
      <w:vanish/>
      <w:color w:val="C0C0C0"/>
    </w:rPr>
  </w:style>
  <w:style w:type="paragraph" w:styleId="Werkstukinfo1" w:customStyle="1">
    <w:name w:val="Werkstuk info1"/>
    <w:basedOn w:val="Normal"/>
    <w:semiHidden/>
    <w:rsid w:val="00554741"/>
    <w:pPr>
      <w:spacing w:before="120" w:beforeAutospacing="0" w:after="120" w:line="240" w:lineRule="auto"/>
    </w:pPr>
    <w:rPr>
      <w:b/>
      <w:sz w:val="24"/>
    </w:rPr>
  </w:style>
  <w:style w:type="paragraph" w:styleId="Werkstukinfo2" w:customStyle="1">
    <w:name w:val="Werkstuk info2"/>
    <w:basedOn w:val="Werkstukinfo1"/>
    <w:semiHidden/>
    <w:rsid w:val="00554741"/>
    <w:rPr>
      <w:sz w:val="20"/>
    </w:rPr>
  </w:style>
  <w:style w:type="paragraph" w:styleId="Werkstuktitel" w:customStyle="1">
    <w:name w:val="Werkstuk titel"/>
    <w:basedOn w:val="Normal"/>
    <w:semiHidden/>
    <w:rsid w:val="00554741"/>
    <w:pPr>
      <w:spacing w:after="240" w:line="240" w:lineRule="auto"/>
    </w:pPr>
    <w:rPr>
      <w:b/>
      <w:bCs/>
      <w:sz w:val="44"/>
      <w:szCs w:val="20"/>
    </w:rPr>
  </w:style>
  <w:style w:type="paragraph" w:styleId="Werkstukonderwerp" w:customStyle="1">
    <w:name w:val="Werkstuk onderwerp"/>
    <w:basedOn w:val="Normal"/>
    <w:semiHidden/>
    <w:rsid w:val="00554741"/>
    <w:pPr>
      <w:spacing w:line="240" w:lineRule="auto"/>
      <w:contextualSpacing/>
    </w:pPr>
    <w:rPr>
      <w:b/>
      <w:bCs/>
      <w:color w:val="999999"/>
      <w:sz w:val="44"/>
      <w:szCs w:val="20"/>
    </w:rPr>
  </w:style>
  <w:style w:type="paragraph" w:styleId="Werkstukinfo3" w:customStyle="1">
    <w:name w:val="Werkstuk info3"/>
    <w:basedOn w:val="Werkstukinfo2"/>
    <w:semiHidden/>
    <w:rsid w:val="00554741"/>
    <w:rPr>
      <w:b w:val="0"/>
      <w:sz w:val="16"/>
    </w:rPr>
  </w:style>
  <w:style w:type="paragraph" w:styleId="BalloonText">
    <w:name w:val="Balloon Text"/>
    <w:basedOn w:val="Normal"/>
    <w:semiHidden/>
    <w:rsid w:val="00554741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554741"/>
    <w:rPr>
      <w:sz w:val="16"/>
      <w:szCs w:val="16"/>
    </w:rPr>
  </w:style>
  <w:style w:type="paragraph" w:styleId="CommentText">
    <w:name w:val="annotation text"/>
    <w:basedOn w:val="Normal"/>
    <w:semiHidden/>
    <w:rsid w:val="00554741"/>
    <w:rPr>
      <w:szCs w:val="20"/>
    </w:rPr>
  </w:style>
  <w:style w:type="paragraph" w:styleId="CommentSubject">
    <w:name w:val="annotation subject"/>
    <w:basedOn w:val="CommentText"/>
    <w:next w:val="CommentText"/>
    <w:semiHidden/>
    <w:rsid w:val="00554741"/>
    <w:rPr>
      <w:b/>
      <w:bCs/>
    </w:rPr>
  </w:style>
  <w:style w:type="paragraph" w:styleId="TOC2">
    <w:name w:val="toc 2"/>
    <w:basedOn w:val="Normal"/>
    <w:next w:val="Normal"/>
    <w:autoRedefine/>
    <w:uiPriority w:val="39"/>
    <w:rsid w:val="00554741"/>
    <w:pPr>
      <w:tabs>
        <w:tab w:val="left" w:pos="737"/>
        <w:tab w:val="right" w:leader="dot" w:pos="7711"/>
      </w:tabs>
      <w:spacing w:before="0" w:beforeAutospacing="0" w:after="60" w:line="240" w:lineRule="auto"/>
      <w:ind w:left="737" w:hanging="737"/>
    </w:pPr>
  </w:style>
  <w:style w:type="paragraph" w:styleId="TOC1">
    <w:name w:val="toc 1"/>
    <w:basedOn w:val="Normal"/>
    <w:next w:val="Normal"/>
    <w:autoRedefine/>
    <w:uiPriority w:val="39"/>
    <w:rsid w:val="00554741"/>
    <w:pPr>
      <w:tabs>
        <w:tab w:val="left" w:pos="737"/>
        <w:tab w:val="right" w:leader="dot" w:pos="7711"/>
      </w:tabs>
      <w:spacing w:before="200" w:beforeAutospacing="0" w:after="60" w:line="240" w:lineRule="auto"/>
      <w:ind w:left="737" w:hanging="737"/>
    </w:pPr>
    <w:rPr>
      <w:b/>
    </w:rPr>
  </w:style>
  <w:style w:type="paragraph" w:styleId="TableofFigures">
    <w:name w:val="table of figures"/>
    <w:basedOn w:val="Normal"/>
    <w:next w:val="Normal"/>
    <w:uiPriority w:val="99"/>
    <w:rsid w:val="00554741"/>
    <w:pPr>
      <w:spacing w:before="0" w:beforeAutospacing="0" w:after="60"/>
    </w:pPr>
  </w:style>
  <w:style w:type="paragraph" w:styleId="Werkstukauteur" w:customStyle="1">
    <w:name w:val="Werkstuk auteur"/>
    <w:basedOn w:val="Normal"/>
    <w:semiHidden/>
    <w:rsid w:val="00554741"/>
    <w:pPr>
      <w:spacing w:line="240" w:lineRule="auto"/>
    </w:pPr>
    <w:rPr>
      <w:sz w:val="36"/>
      <w:szCs w:val="36"/>
    </w:rPr>
  </w:style>
  <w:style w:type="paragraph" w:styleId="TOC3">
    <w:name w:val="toc 3"/>
    <w:basedOn w:val="Normal"/>
    <w:next w:val="Normal"/>
    <w:autoRedefine/>
    <w:uiPriority w:val="39"/>
    <w:rsid w:val="00554741"/>
    <w:pPr>
      <w:tabs>
        <w:tab w:val="left" w:pos="737"/>
        <w:tab w:val="right" w:leader="dot" w:pos="7711"/>
      </w:tabs>
      <w:spacing w:before="0" w:beforeAutospacing="0" w:after="60" w:line="240" w:lineRule="auto"/>
      <w:ind w:left="737" w:hanging="737"/>
    </w:pPr>
  </w:style>
  <w:style w:type="paragraph" w:styleId="TOC8">
    <w:name w:val="toc 8"/>
    <w:basedOn w:val="Normal"/>
    <w:next w:val="Normal"/>
    <w:autoRedefine/>
    <w:uiPriority w:val="39"/>
    <w:rsid w:val="00554741"/>
    <w:pPr>
      <w:ind w:left="1400"/>
    </w:pPr>
  </w:style>
  <w:style w:type="paragraph" w:styleId="ListNumber2">
    <w:name w:val="List Number 2"/>
    <w:basedOn w:val="Lijstnummering1"/>
    <w:semiHidden/>
    <w:rsid w:val="00554741"/>
    <w:pPr>
      <w:numPr>
        <w:numId w:val="6"/>
      </w:numPr>
      <w:ind w:left="1305" w:hanging="284"/>
    </w:pPr>
  </w:style>
  <w:style w:type="paragraph" w:styleId="Salutation">
    <w:name w:val="Salutation"/>
    <w:basedOn w:val="Normal"/>
    <w:next w:val="Normal"/>
    <w:semiHidden/>
    <w:rsid w:val="00554741"/>
  </w:style>
  <w:style w:type="paragraph" w:styleId="EnvelopeAddress">
    <w:name w:val="envelope address"/>
    <w:basedOn w:val="Normal"/>
    <w:semiHidden/>
    <w:rsid w:val="00554741"/>
    <w:pPr>
      <w:framePr w:w="7920" w:h="1980" w:hSpace="141" w:wrap="auto" w:hAnchor="page" w:xAlign="center" w:yAlign="bottom" w:hRule="exact"/>
      <w:ind w:left="2880"/>
    </w:pPr>
    <w:rPr>
      <w:rFonts w:ascii="Arial" w:hAnsi="Arial" w:cs="Arial"/>
      <w:sz w:val="24"/>
    </w:rPr>
  </w:style>
  <w:style w:type="paragraph" w:styleId="Closing">
    <w:name w:val="Closing"/>
    <w:basedOn w:val="Normal"/>
    <w:semiHidden/>
    <w:rsid w:val="00554741"/>
    <w:pPr>
      <w:ind w:left="4252"/>
    </w:pPr>
  </w:style>
  <w:style w:type="paragraph" w:styleId="EnvelopeReturn">
    <w:name w:val="envelope return"/>
    <w:basedOn w:val="Normal"/>
    <w:semiHidden/>
    <w:rsid w:val="00554741"/>
    <w:rPr>
      <w:rFonts w:ascii="Arial" w:hAnsi="Arial" w:cs="Arial"/>
      <w:szCs w:val="20"/>
    </w:rPr>
  </w:style>
  <w:style w:type="numbering" w:styleId="ArticleSection">
    <w:name w:val="Outline List 3"/>
    <w:basedOn w:val="NoList"/>
    <w:semiHidden/>
    <w:rsid w:val="00554741"/>
    <w:pPr>
      <w:numPr>
        <w:numId w:val="11"/>
      </w:numPr>
    </w:pPr>
  </w:style>
  <w:style w:type="paragraph" w:styleId="MessageHeader">
    <w:name w:val="Message Header"/>
    <w:basedOn w:val="Normal"/>
    <w:semiHidden/>
    <w:rsid w:val="00554741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134" w:hanging="1134"/>
    </w:pPr>
    <w:rPr>
      <w:rFonts w:ascii="Arial" w:hAnsi="Arial" w:cs="Arial"/>
      <w:sz w:val="24"/>
    </w:rPr>
  </w:style>
  <w:style w:type="paragraph" w:styleId="BlockText">
    <w:name w:val="Block Text"/>
    <w:basedOn w:val="Normal"/>
    <w:semiHidden/>
    <w:rsid w:val="00554741"/>
    <w:pPr>
      <w:ind w:left="1440" w:right="1440"/>
    </w:pPr>
  </w:style>
  <w:style w:type="paragraph" w:styleId="Date">
    <w:name w:val="Date"/>
    <w:basedOn w:val="Normal"/>
    <w:next w:val="Normal"/>
    <w:semiHidden/>
    <w:rsid w:val="00554741"/>
  </w:style>
  <w:style w:type="table" w:styleId="TableContemporary">
    <w:name w:val="Table Contemporary"/>
    <w:basedOn w:val="TableNormal"/>
    <w:semiHidden/>
    <w:rsid w:val="00554741"/>
    <w:pPr>
      <w:spacing w:before="120" w:after="120"/>
      <w:jc w:val="both"/>
    </w:pPr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554741"/>
    <w:pPr>
      <w:spacing w:before="120" w:after="12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E-mailSignature">
    <w:name w:val="E-mail Signature"/>
    <w:basedOn w:val="Normal"/>
    <w:semiHidden/>
    <w:rsid w:val="00554741"/>
  </w:style>
  <w:style w:type="paragraph" w:styleId="Signature">
    <w:name w:val="Signature"/>
    <w:basedOn w:val="Normal"/>
    <w:semiHidden/>
    <w:rsid w:val="00554741"/>
    <w:pPr>
      <w:ind w:left="4252"/>
    </w:pPr>
  </w:style>
  <w:style w:type="paragraph" w:styleId="HTMLPreformatted">
    <w:name w:val="HTML Preformatted"/>
    <w:basedOn w:val="Normal"/>
    <w:semiHidden/>
    <w:rsid w:val="00554741"/>
    <w:rPr>
      <w:rFonts w:ascii="Courier New" w:hAnsi="Courier New" w:cs="Courier New"/>
      <w:szCs w:val="20"/>
    </w:rPr>
  </w:style>
  <w:style w:type="character" w:styleId="HTMLCode">
    <w:name w:val="HTML Code"/>
    <w:basedOn w:val="DefaultParagraphFont"/>
    <w:semiHidden/>
    <w:rsid w:val="00554741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semiHidden/>
    <w:rsid w:val="00554741"/>
    <w:rPr>
      <w:i/>
      <w:iCs/>
    </w:rPr>
  </w:style>
  <w:style w:type="character" w:styleId="HTMLVariable">
    <w:name w:val="HTML Variable"/>
    <w:basedOn w:val="DefaultParagraphFont"/>
    <w:semiHidden/>
    <w:rsid w:val="00554741"/>
    <w:rPr>
      <w:i/>
      <w:iCs/>
    </w:rPr>
  </w:style>
  <w:style w:type="character" w:styleId="HTMLAcronym">
    <w:name w:val="HTML Acronym"/>
    <w:basedOn w:val="DefaultParagraphFont"/>
    <w:semiHidden/>
    <w:rsid w:val="00554741"/>
  </w:style>
  <w:style w:type="paragraph" w:styleId="HTMLAddress">
    <w:name w:val="HTML Address"/>
    <w:basedOn w:val="Normal"/>
    <w:semiHidden/>
    <w:rsid w:val="00554741"/>
    <w:rPr>
      <w:i/>
      <w:iCs/>
    </w:rPr>
  </w:style>
  <w:style w:type="character" w:styleId="HTMLCite">
    <w:name w:val="HTML Cite"/>
    <w:basedOn w:val="DefaultParagraphFont"/>
    <w:semiHidden/>
    <w:rsid w:val="00554741"/>
    <w:rPr>
      <w:i/>
      <w:iCs/>
    </w:rPr>
  </w:style>
  <w:style w:type="character" w:styleId="HTMLTypewriter">
    <w:name w:val="HTML Typewriter"/>
    <w:basedOn w:val="DefaultParagraphFont"/>
    <w:semiHidden/>
    <w:rsid w:val="00554741"/>
    <w:rPr>
      <w:rFonts w:ascii="Courier New" w:hAnsi="Courier New" w:cs="Courier New"/>
      <w:sz w:val="20"/>
      <w:szCs w:val="20"/>
    </w:rPr>
  </w:style>
  <w:style w:type="character" w:styleId="HTMLKeyboard">
    <w:name w:val="HTML Keyboard"/>
    <w:basedOn w:val="DefaultParagraphFont"/>
    <w:semiHidden/>
    <w:rsid w:val="00554741"/>
    <w:rPr>
      <w:rFonts w:ascii="Courier New" w:hAnsi="Courier New" w:cs="Courier New"/>
      <w:sz w:val="20"/>
      <w:szCs w:val="20"/>
    </w:rPr>
  </w:style>
  <w:style w:type="character" w:styleId="HTMLSample">
    <w:name w:val="HTML Sample"/>
    <w:basedOn w:val="DefaultParagraphFont"/>
    <w:semiHidden/>
    <w:rsid w:val="00554741"/>
    <w:rPr>
      <w:rFonts w:ascii="Courier New" w:hAnsi="Courier New" w:cs="Courier New"/>
    </w:rPr>
  </w:style>
  <w:style w:type="table" w:styleId="TableClassic3">
    <w:name w:val="Table Classic 3"/>
    <w:basedOn w:val="TableProfessional"/>
    <w:rsid w:val="00554741"/>
    <w:rPr>
      <w:color w:val="000080"/>
      <w:lang w:val="fr-BE" w:eastAsia="fr-BE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none" w:color="auto" w:sz="0" w:space="0"/>
        <w:insideV w:val="none" w:color="auto" w:sz="0" w:space="0"/>
      </w:tblBorders>
    </w:tblPr>
    <w:tcPr>
      <w:shd w:val="solid" w:color="C0C0C0" w:fill="FFFFFF"/>
    </w:tcPr>
    <w:tblStylePr w:type="firstRow">
      <w:rPr>
        <w:rFonts w:ascii="Calibri" w:hAnsi="Calibri"/>
        <w:b/>
        <w:bCs/>
        <w:i/>
        <w:iCs/>
        <w:color w:val="FFFFFF"/>
      </w:rPr>
      <w:tblPr/>
      <w:tcPr>
        <w:tc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nil"/>
          <w:insideV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4">
    <w:name w:val="Table Classic 4"/>
    <w:basedOn w:val="TableNormal"/>
    <w:semiHidden/>
    <w:rsid w:val="00554741"/>
    <w:pPr>
      <w:spacing w:before="120" w:after="12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3">
    <w:name w:val="Table Colorful 3"/>
    <w:basedOn w:val="TableProfessional"/>
    <w:rsid w:val="00554741"/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  <w:insideV w:val="none" w:color="auto" w:sz="0" w:space="0"/>
      </w:tblBorders>
    </w:tblPr>
    <w:tcPr>
      <w:shd w:val="pct25" w:color="008080" w:fill="FFFFFF"/>
    </w:tcPr>
    <w:tblStylePr w:type="firstRow">
      <w:rPr>
        <w:rFonts w:ascii="Calibri" w:hAnsi="Calibri"/>
        <w:b/>
        <w:bCs/>
        <w:color w:val="auto"/>
      </w:rPr>
      <w:tblPr/>
      <w:tcPr>
        <w:tc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nil"/>
          <w:insideV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paragraph" w:styleId="List">
    <w:name w:val="List"/>
    <w:basedOn w:val="Normal"/>
    <w:semiHidden/>
    <w:rsid w:val="00554741"/>
    <w:pPr>
      <w:ind w:left="283" w:hanging="283"/>
    </w:pPr>
  </w:style>
  <w:style w:type="paragraph" w:styleId="List2">
    <w:name w:val="List 2"/>
    <w:basedOn w:val="Normal"/>
    <w:semiHidden/>
    <w:rsid w:val="00554741"/>
    <w:pPr>
      <w:ind w:left="566" w:hanging="283"/>
    </w:pPr>
  </w:style>
  <w:style w:type="paragraph" w:styleId="List3">
    <w:name w:val="List 3"/>
    <w:basedOn w:val="Normal"/>
    <w:semiHidden/>
    <w:rsid w:val="00554741"/>
    <w:pPr>
      <w:ind w:left="849" w:hanging="283"/>
    </w:pPr>
  </w:style>
  <w:style w:type="paragraph" w:styleId="List4">
    <w:name w:val="List 4"/>
    <w:basedOn w:val="Normal"/>
    <w:semiHidden/>
    <w:rsid w:val="00554741"/>
    <w:pPr>
      <w:ind w:left="1132" w:hanging="283"/>
    </w:pPr>
  </w:style>
  <w:style w:type="paragraph" w:styleId="List5">
    <w:name w:val="List 5"/>
    <w:basedOn w:val="Normal"/>
    <w:semiHidden/>
    <w:rsid w:val="00554741"/>
    <w:pPr>
      <w:ind w:left="1415" w:hanging="283"/>
    </w:pPr>
  </w:style>
  <w:style w:type="character" w:styleId="Emphasis">
    <w:name w:val="Emphasis"/>
    <w:basedOn w:val="DefaultParagraphFont"/>
    <w:semiHidden/>
    <w:qFormat/>
    <w:rsid w:val="00554741"/>
    <w:rPr>
      <w:i/>
      <w:iCs/>
    </w:rPr>
  </w:style>
  <w:style w:type="paragraph" w:styleId="NormalWeb">
    <w:name w:val="Normal (Web)"/>
    <w:basedOn w:val="Normal"/>
    <w:uiPriority w:val="99"/>
    <w:rsid w:val="00554741"/>
    <w:rPr>
      <w:rFonts w:ascii="Times New Roman" w:hAnsi="Times New Roman"/>
      <w:sz w:val="24"/>
    </w:rPr>
  </w:style>
  <w:style w:type="paragraph" w:styleId="NoteHeading">
    <w:name w:val="Note Heading"/>
    <w:basedOn w:val="Normal"/>
    <w:next w:val="Normal"/>
    <w:semiHidden/>
    <w:rsid w:val="00554741"/>
  </w:style>
  <w:style w:type="paragraph" w:styleId="BodyText">
    <w:name w:val="Body Text"/>
    <w:basedOn w:val="Normal"/>
    <w:semiHidden/>
    <w:rsid w:val="00554741"/>
  </w:style>
  <w:style w:type="paragraph" w:styleId="BodyText2">
    <w:name w:val="Body Text 2"/>
    <w:basedOn w:val="Normal"/>
    <w:semiHidden/>
    <w:rsid w:val="00554741"/>
    <w:pPr>
      <w:spacing w:line="480" w:lineRule="auto"/>
    </w:pPr>
  </w:style>
  <w:style w:type="paragraph" w:styleId="BodyText3">
    <w:name w:val="Body Text 3"/>
    <w:basedOn w:val="Normal"/>
    <w:semiHidden/>
    <w:rsid w:val="00554741"/>
    <w:rPr>
      <w:sz w:val="16"/>
      <w:szCs w:val="16"/>
    </w:rPr>
  </w:style>
  <w:style w:type="paragraph" w:styleId="BodyTextFirstIndent">
    <w:name w:val="Body Text First Indent"/>
    <w:basedOn w:val="BodyText"/>
    <w:semiHidden/>
    <w:rsid w:val="00554741"/>
    <w:pPr>
      <w:ind w:firstLine="210"/>
    </w:pPr>
  </w:style>
  <w:style w:type="paragraph" w:styleId="BodyTextIndent">
    <w:name w:val="Body Text Indent"/>
    <w:basedOn w:val="Normal"/>
    <w:semiHidden/>
    <w:rsid w:val="00554741"/>
    <w:pPr>
      <w:ind w:left="283"/>
    </w:pPr>
  </w:style>
  <w:style w:type="paragraph" w:styleId="BodyTextFirstIndent2">
    <w:name w:val="Body Text First Indent 2"/>
    <w:basedOn w:val="BodyTextIndent"/>
    <w:semiHidden/>
    <w:rsid w:val="00554741"/>
    <w:pPr>
      <w:ind w:firstLine="210"/>
    </w:pPr>
  </w:style>
  <w:style w:type="paragraph" w:styleId="BodyTextIndent2">
    <w:name w:val="Body Text Indent 2"/>
    <w:basedOn w:val="Normal"/>
    <w:semiHidden/>
    <w:rsid w:val="00554741"/>
    <w:pPr>
      <w:spacing w:line="480" w:lineRule="auto"/>
      <w:ind w:left="283"/>
    </w:pPr>
  </w:style>
  <w:style w:type="paragraph" w:styleId="BodyTextIndent3">
    <w:name w:val="Body Text Indent 3"/>
    <w:basedOn w:val="Normal"/>
    <w:semiHidden/>
    <w:rsid w:val="00554741"/>
    <w:pPr>
      <w:ind w:left="283"/>
    </w:pPr>
    <w:rPr>
      <w:sz w:val="16"/>
      <w:szCs w:val="16"/>
    </w:rPr>
  </w:style>
  <w:style w:type="character" w:styleId="LineNumber">
    <w:name w:val="line number"/>
    <w:basedOn w:val="DefaultParagraphFont"/>
    <w:semiHidden/>
    <w:rsid w:val="00554741"/>
  </w:style>
  <w:style w:type="paragraph" w:styleId="NormalIndent">
    <w:name w:val="Normal Indent"/>
    <w:basedOn w:val="Normal"/>
    <w:semiHidden/>
    <w:rsid w:val="00554741"/>
    <w:pPr>
      <w:ind w:left="708"/>
    </w:pPr>
  </w:style>
  <w:style w:type="paragraph" w:styleId="Subtitle">
    <w:name w:val="Subtitle"/>
    <w:basedOn w:val="Normal"/>
    <w:semiHidden/>
    <w:qFormat/>
    <w:rsid w:val="00554741"/>
    <w:pPr>
      <w:spacing w:after="60" w:line="240" w:lineRule="auto"/>
      <w:jc w:val="center"/>
      <w:outlineLvl w:val="1"/>
    </w:pPr>
    <w:rPr>
      <w:rFonts w:ascii="Arial" w:hAnsi="Arial" w:cs="Arial"/>
      <w:sz w:val="24"/>
    </w:rPr>
  </w:style>
  <w:style w:type="table" w:styleId="TableColumns1">
    <w:name w:val="Table Columns 1"/>
    <w:basedOn w:val="TableNormal"/>
    <w:semiHidden/>
    <w:rsid w:val="00554741"/>
    <w:pPr>
      <w:spacing w:before="120" w:after="120"/>
      <w:jc w:val="both"/>
    </w:pPr>
    <w:rPr>
      <w:b/>
      <w:bCs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2">
    <w:name w:val="Table Columns 2"/>
    <w:basedOn w:val="TableNormal"/>
    <w:semiHidden/>
    <w:rsid w:val="00554741"/>
    <w:pPr>
      <w:spacing w:before="120" w:after="12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3">
    <w:name w:val="Table Columns 3"/>
    <w:basedOn w:val="TableNormal"/>
    <w:semiHidden/>
    <w:rsid w:val="00554741"/>
    <w:pPr>
      <w:spacing w:before="120" w:after="120"/>
      <w:jc w:val="both"/>
    </w:pPr>
    <w:rPr>
      <w:b/>
      <w:bCs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4">
    <w:name w:val="Table Columns 4"/>
    <w:basedOn w:val="TableNormal"/>
    <w:semiHidden/>
    <w:rsid w:val="00554741"/>
    <w:pPr>
      <w:spacing w:before="120" w:after="12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554741"/>
    <w:pPr>
      <w:spacing w:before="120" w:after="120"/>
      <w:jc w:val="both"/>
    </w:pPr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List1">
    <w:name w:val="Table List 1"/>
    <w:basedOn w:val="TableNormal"/>
    <w:semiHidden/>
    <w:rsid w:val="00554741"/>
    <w:pPr>
      <w:spacing w:before="120" w:after="120"/>
      <w:jc w:val="both"/>
    </w:pPr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2">
    <w:name w:val="Table List 2"/>
    <w:basedOn w:val="TableNormal"/>
    <w:semiHidden/>
    <w:rsid w:val="00554741"/>
    <w:pPr>
      <w:spacing w:before="120" w:after="120"/>
      <w:jc w:val="both"/>
    </w:pPr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3">
    <w:name w:val="Table List 3"/>
    <w:basedOn w:val="TableNormal"/>
    <w:semiHidden/>
    <w:rsid w:val="00554741"/>
    <w:pPr>
      <w:spacing w:before="120" w:after="12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4">
    <w:name w:val="Table List 4"/>
    <w:basedOn w:val="TableNormal"/>
    <w:semiHidden/>
    <w:rsid w:val="00554741"/>
    <w:pPr>
      <w:spacing w:before="120" w:after="12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554741"/>
    <w:pPr>
      <w:spacing w:before="120" w:after="12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6">
    <w:name w:val="Table List 6"/>
    <w:basedOn w:val="TableNormal"/>
    <w:semiHidden/>
    <w:rsid w:val="00554741"/>
    <w:pPr>
      <w:spacing w:before="120" w:after="120"/>
      <w:jc w:val="both"/>
    </w:p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554741"/>
    <w:pPr>
      <w:spacing w:before="120" w:after="120"/>
      <w:jc w:val="both"/>
    </w:pPr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554741"/>
    <w:pPr>
      <w:spacing w:before="120" w:after="120"/>
      <w:jc w:val="both"/>
    </w:p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table" w:styleId="TableGrid1">
    <w:name w:val="Table Grid 1"/>
    <w:basedOn w:val="TableNormal"/>
    <w:semiHidden/>
    <w:rsid w:val="00554741"/>
    <w:pPr>
      <w:spacing w:before="120" w:after="12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2">
    <w:name w:val="Table Grid 2"/>
    <w:basedOn w:val="TableNormal"/>
    <w:semiHidden/>
    <w:rsid w:val="00554741"/>
    <w:pPr>
      <w:spacing w:before="120" w:after="12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3">
    <w:name w:val="Table Grid 3"/>
    <w:basedOn w:val="TableNormal"/>
    <w:semiHidden/>
    <w:rsid w:val="00554741"/>
    <w:pPr>
      <w:spacing w:before="120" w:after="12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4">
    <w:name w:val="Table Grid 4"/>
    <w:basedOn w:val="TableNormal"/>
    <w:semiHidden/>
    <w:rsid w:val="00554741"/>
    <w:pPr>
      <w:spacing w:before="120" w:after="12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5">
    <w:name w:val="Table Grid 5"/>
    <w:basedOn w:val="TableNormal"/>
    <w:semiHidden/>
    <w:rsid w:val="00554741"/>
    <w:pPr>
      <w:spacing w:before="120" w:after="12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6">
    <w:name w:val="Table Grid 6"/>
    <w:basedOn w:val="TableNormal"/>
    <w:semiHidden/>
    <w:rsid w:val="00554741"/>
    <w:pPr>
      <w:spacing w:before="120" w:after="12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7">
    <w:name w:val="Table Grid 7"/>
    <w:basedOn w:val="TableNormal"/>
    <w:semiHidden/>
    <w:rsid w:val="00554741"/>
    <w:pPr>
      <w:spacing w:before="120" w:after="12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semiHidden/>
    <w:rsid w:val="00554741"/>
    <w:pPr>
      <w:spacing w:before="120" w:after="12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Theme">
    <w:name w:val="Table Theme"/>
    <w:basedOn w:val="TableNormal"/>
    <w:semiHidden/>
    <w:rsid w:val="00554741"/>
    <w:pPr>
      <w:spacing w:before="120" w:after="12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le">
    <w:name w:val="Title"/>
    <w:basedOn w:val="Normal"/>
    <w:semiHidden/>
    <w:qFormat/>
    <w:rsid w:val="00554741"/>
    <w:pPr>
      <w:spacing w:before="240" w:after="60" w:line="240" w:lineRule="auto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table" w:styleId="TableSubtle1">
    <w:name w:val="Table Subtle 1"/>
    <w:basedOn w:val="TableNormal"/>
    <w:semiHidden/>
    <w:rsid w:val="00554741"/>
    <w:pPr>
      <w:spacing w:before="120" w:after="12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ubtle2">
    <w:name w:val="Table Subtle 2"/>
    <w:basedOn w:val="TableNormal"/>
    <w:semiHidden/>
    <w:rsid w:val="00554741"/>
    <w:pPr>
      <w:spacing w:before="120" w:after="12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1">
    <w:name w:val="Table Web 1"/>
    <w:basedOn w:val="TableNormal"/>
    <w:semiHidden/>
    <w:rsid w:val="00554741"/>
    <w:pPr>
      <w:spacing w:before="120" w:after="12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2">
    <w:name w:val="Table Web 2"/>
    <w:basedOn w:val="TableNormal"/>
    <w:semiHidden/>
    <w:rsid w:val="00554741"/>
    <w:pPr>
      <w:spacing w:before="120" w:after="12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3">
    <w:name w:val="Table Web 3"/>
    <w:basedOn w:val="TableNormal"/>
    <w:semiHidden/>
    <w:rsid w:val="00554741"/>
    <w:pPr>
      <w:spacing w:before="120" w:after="12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character" w:styleId="Strong">
    <w:name w:val="Strong"/>
    <w:basedOn w:val="DefaultParagraphFont"/>
    <w:qFormat/>
    <w:rsid w:val="00554741"/>
    <w:rPr>
      <w:b/>
      <w:bCs/>
    </w:rPr>
  </w:style>
  <w:style w:type="numbering" w:styleId="111111">
    <w:name w:val="Outline List 2"/>
    <w:basedOn w:val="NoList"/>
    <w:semiHidden/>
    <w:rsid w:val="00554741"/>
    <w:pPr>
      <w:numPr>
        <w:numId w:val="12"/>
      </w:numPr>
    </w:pPr>
  </w:style>
  <w:style w:type="numbering" w:styleId="1ai">
    <w:name w:val="Outline List 1"/>
    <w:basedOn w:val="NoList"/>
    <w:semiHidden/>
    <w:rsid w:val="00554741"/>
    <w:pPr>
      <w:numPr>
        <w:numId w:val="13"/>
      </w:numPr>
    </w:pPr>
  </w:style>
  <w:style w:type="table" w:styleId="Table3Deffects1">
    <w:name w:val="Table 3D effects 1"/>
    <w:basedOn w:val="TableNormal"/>
    <w:semiHidden/>
    <w:rsid w:val="00554741"/>
    <w:pPr>
      <w:spacing w:before="120" w:after="12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3Deffects2">
    <w:name w:val="Table 3D effects 2"/>
    <w:basedOn w:val="TableNormal"/>
    <w:semiHidden/>
    <w:rsid w:val="00554741"/>
    <w:pPr>
      <w:spacing w:before="120" w:after="12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3Deffects3">
    <w:name w:val="Table 3D effects 3"/>
    <w:basedOn w:val="TableNormal"/>
    <w:semiHidden/>
    <w:rsid w:val="00554741"/>
    <w:pPr>
      <w:spacing w:before="120" w:after="12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character" w:styleId="FollowedHyperlink">
    <w:name w:val="FollowedHyperlink"/>
    <w:basedOn w:val="DefaultParagraphFont"/>
    <w:uiPriority w:val="98"/>
    <w:rsid w:val="00554741"/>
    <w:rPr>
      <w:rFonts w:ascii="Verdana" w:hAnsi="Verdana"/>
      <w:color w:val="F04C03" w:themeColor="accent2"/>
      <w:sz w:val="20"/>
      <w:u w:val="single"/>
    </w:rPr>
  </w:style>
  <w:style w:type="table" w:styleId="TableProfessional">
    <w:name w:val="Table Professional"/>
    <w:basedOn w:val="TableNormal"/>
    <w:rsid w:val="00554741"/>
    <w:pPr>
      <w:spacing w:before="120" w:after="120"/>
      <w:jc w:val="both"/>
    </w:pPr>
    <w:rPr>
      <w:rFonts w:asciiTheme="minorHAnsi" w:hAnsiTheme="minorHAnsi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rFonts w:asciiTheme="minorHAnsi" w:hAnsiTheme="minorHAnsi"/>
        <w:b/>
        <w:bCs/>
        <w:color w:val="auto"/>
      </w:rPr>
      <w:tblPr/>
      <w:tcPr>
        <w:tc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nil"/>
          <w:insideV w:val="single" w:color="000000" w:sz="6" w:space="0"/>
          <w:tl2br w:val="nil"/>
          <w:tr2bl w:val="nil"/>
        </w:tcBorders>
        <w:shd w:val="solid" w:color="C0C0C0" w:fill="FFFFFF"/>
      </w:tcPr>
    </w:tblStylePr>
  </w:style>
  <w:style w:type="table" w:styleId="TableSimple1">
    <w:name w:val="Table Simple 1"/>
    <w:basedOn w:val="TableNormal"/>
    <w:rsid w:val="00554741"/>
    <w:pPr>
      <w:spacing w:before="120" w:after="120"/>
      <w:jc w:val="both"/>
    </w:pPr>
    <w:tblPr>
      <w:tblBorders>
        <w:top w:val="single" w:color="auto" w:sz="12" w:space="0"/>
        <w:bottom w:val="single" w:color="auto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auto" w:sz="6" w:space="0"/>
        </w:tcBorders>
        <w:shd w:val="clear" w:color="auto" w:fill="auto"/>
      </w:tcPr>
    </w:tblStylePr>
    <w:tblStylePr w:type="lastRow">
      <w:tblPr/>
      <w:tcPr>
        <w:tcBorders>
          <w:top w:val="single" w:color="auto" w:sz="6" w:space="0"/>
        </w:tcBorders>
        <w:shd w:val="clear" w:color="auto" w:fill="auto"/>
      </w:tcPr>
    </w:tblStylePr>
  </w:style>
  <w:style w:type="table" w:styleId="TableSimple2">
    <w:name w:val="Table Simple 2"/>
    <w:basedOn w:val="TableProfessional"/>
    <w:rsid w:val="00554741"/>
    <w:tblPr>
      <w:tblStyleColBandSize w:val="1"/>
    </w:tblPr>
    <w:tcPr>
      <w:shd w:val="clear" w:color="auto" w:fill="auto"/>
    </w:tcPr>
    <w:tblStylePr w:type="firstRow">
      <w:rPr>
        <w:rFonts w:ascii="Calibri" w:hAnsi="Calibri"/>
        <w:b/>
        <w:bCs/>
        <w:color w:val="auto"/>
      </w:rPr>
      <w:tblPr/>
      <w:tcPr>
        <w:tcBorders>
          <w:top w:val="single" w:color="000000" w:sz="6" w:space="0"/>
          <w:left w:val="single" w:color="000000" w:sz="6" w:space="0"/>
          <w:bottom w:val="single" w:color="000000" w:sz="12" w:space="0"/>
          <w:right w:val="single" w:color="000000" w:sz="6" w:space="0"/>
          <w:insideH w:val="nil"/>
          <w:insideV w:val="single" w:color="000000" w:sz="6" w:space="0"/>
          <w:tl2br w:val="nil"/>
          <w:tr2bl w:val="nil"/>
        </w:tcBorders>
        <w:shd w:val="clear" w:color="0000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Simple3">
    <w:name w:val="Table Simple 3"/>
    <w:basedOn w:val="TableProfessional"/>
    <w:rsid w:val="00554741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none" w:color="auto" w:sz="0" w:space="0"/>
        <w:insideV w:val="none" w:color="auto" w:sz="0" w:space="0"/>
      </w:tblBorders>
    </w:tblPr>
    <w:tcPr>
      <w:shd w:val="clear" w:color="auto" w:fill="auto"/>
    </w:tcPr>
    <w:tblStylePr w:type="firstRow">
      <w:rPr>
        <w:rFonts w:ascii="Calibri" w:hAnsi="Calibri"/>
        <w:b/>
        <w:bCs/>
        <w:color w:val="auto"/>
      </w:rPr>
      <w:tblPr/>
      <w:tcPr>
        <w:tc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nil"/>
          <w:insideV w:val="nil"/>
          <w:tl2br w:val="nil"/>
          <w:tr2bl w:val="nil"/>
        </w:tcBorders>
        <w:shd w:val="clear" w:color="000000" w:fill="auto"/>
      </w:tcPr>
    </w:tblStylePr>
  </w:style>
  <w:style w:type="table" w:styleId="TableClassic1">
    <w:name w:val="Table Classic 1"/>
    <w:basedOn w:val="TableProfessional"/>
    <w:rsid w:val="00554741"/>
    <w:tblPr>
      <w:tblBorders>
        <w:top w:val="single" w:color="000000" w:sz="12" w:space="0"/>
        <w:left w:val="none" w:color="auto" w:sz="0" w:space="0"/>
        <w:bottom w:val="single" w:color="000000" w:sz="12" w:space="0"/>
        <w:right w:val="none" w:color="auto" w:sz="0" w:space="0"/>
        <w:insideH w:val="none" w:color="auto" w:sz="0" w:space="0"/>
        <w:insideV w:val="none" w:color="auto" w:sz="0" w:space="0"/>
      </w:tblBorders>
    </w:tblPr>
    <w:tcPr>
      <w:shd w:val="clear" w:color="auto" w:fill="auto"/>
    </w:tcPr>
    <w:tblStylePr w:type="firstRow">
      <w:rPr>
        <w:rFonts w:ascii="Calibri" w:hAnsi="Calibri"/>
        <w:b/>
        <w:bCs/>
        <w:i/>
        <w:iCs/>
        <w:color w:val="auto"/>
      </w:rPr>
      <w:tblPr/>
      <w:tcPr>
        <w:tc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nil"/>
          <w:insideV w:val="single" w:color="000000" w:sz="6" w:space="0"/>
          <w:tl2br w:val="nil"/>
          <w:tr2bl w:val="nil"/>
        </w:tcBorders>
        <w:shd w:val="solid" w:color="999999" w:fill="A6A6A6"/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2">
    <w:name w:val="Table Classic 2"/>
    <w:basedOn w:val="TableProfessional"/>
    <w:rsid w:val="00554741"/>
    <w:tblPr>
      <w:tblBorders>
        <w:top w:val="single" w:color="000000" w:sz="12" w:space="0"/>
        <w:left w:val="none" w:color="auto" w:sz="0" w:space="0"/>
        <w:bottom w:val="single" w:color="000000" w:sz="12" w:space="0"/>
        <w:right w:val="none" w:color="auto" w:sz="0" w:space="0"/>
        <w:insideH w:val="none" w:color="auto" w:sz="0" w:space="0"/>
        <w:insideV w:val="none" w:color="auto" w:sz="0" w:space="0"/>
      </w:tblBorders>
    </w:tblPr>
    <w:tcPr>
      <w:shd w:val="clear" w:color="auto" w:fill="auto"/>
    </w:tcPr>
    <w:tblStylePr w:type="firstRow">
      <w:rPr>
        <w:rFonts w:ascii="Calibri" w:hAnsi="Calibri"/>
        <w:b/>
        <w:bCs/>
        <w:color w:val="FFFFFF"/>
      </w:rPr>
      <w:tblPr/>
      <w:tcPr>
        <w:tc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nil"/>
          <w:insideV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2">
    <w:name w:val="Table Colorful 2"/>
    <w:basedOn w:val="TableProfessional"/>
    <w:rsid w:val="00554741"/>
    <w:tblPr>
      <w:tblBorders>
        <w:top w:val="none" w:color="auto" w:sz="0" w:space="0"/>
        <w:left w:val="none" w:color="auto" w:sz="0" w:space="0"/>
        <w:bottom w:val="single" w:color="000000" w:sz="12" w:space="0"/>
        <w:right w:val="none" w:color="auto" w:sz="0" w:space="0"/>
        <w:insideH w:val="none" w:color="auto" w:sz="0" w:space="0"/>
        <w:insideV w:val="none" w:color="auto" w:sz="0" w:space="0"/>
      </w:tblBorders>
    </w:tblPr>
    <w:tcPr>
      <w:shd w:val="pct20" w:color="FFFF00" w:fill="FFFFFF"/>
    </w:tcPr>
    <w:tblStylePr w:type="firstRow">
      <w:rPr>
        <w:rFonts w:ascii="Calibri" w:hAnsi="Calibri"/>
        <w:b/>
        <w:bCs/>
        <w:i/>
        <w:iCs/>
        <w:color w:val="FFFFFF"/>
      </w:rPr>
      <w:tblPr/>
      <w:tcPr>
        <w:tcBorders>
          <w:top w:val="single" w:color="000000" w:sz="6" w:space="0"/>
          <w:left w:val="single" w:color="000000" w:sz="6" w:space="0"/>
          <w:bottom w:val="single" w:color="000000" w:sz="12" w:space="0"/>
          <w:right w:val="single" w:color="000000" w:sz="6" w:space="0"/>
          <w:insideH w:val="nil"/>
          <w:insideV w:val="single" w:color="000000" w:sz="6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ListBullet5">
    <w:name w:val="List Bullet 5"/>
    <w:basedOn w:val="Normal"/>
    <w:semiHidden/>
    <w:rsid w:val="00554741"/>
    <w:pPr>
      <w:numPr>
        <w:numId w:val="4"/>
      </w:numPr>
    </w:pPr>
  </w:style>
  <w:style w:type="paragraph" w:styleId="ListNumber5">
    <w:name w:val="List Number 5"/>
    <w:basedOn w:val="Normal"/>
    <w:semiHidden/>
    <w:rsid w:val="00554741"/>
    <w:pPr>
      <w:numPr>
        <w:numId w:val="9"/>
      </w:numPr>
    </w:pPr>
  </w:style>
  <w:style w:type="paragraph" w:styleId="ListContinue">
    <w:name w:val="List Continue"/>
    <w:basedOn w:val="Normal"/>
    <w:semiHidden/>
    <w:rsid w:val="00554741"/>
    <w:pPr>
      <w:ind w:left="283"/>
    </w:pPr>
  </w:style>
  <w:style w:type="paragraph" w:styleId="ListContinue2">
    <w:name w:val="List Continue 2"/>
    <w:basedOn w:val="Normal"/>
    <w:semiHidden/>
    <w:rsid w:val="00554741"/>
    <w:pPr>
      <w:ind w:left="566"/>
    </w:pPr>
  </w:style>
  <w:style w:type="paragraph" w:styleId="ListContinue3">
    <w:name w:val="List Continue 3"/>
    <w:basedOn w:val="Normal"/>
    <w:semiHidden/>
    <w:rsid w:val="00554741"/>
    <w:pPr>
      <w:ind w:left="849"/>
    </w:pPr>
  </w:style>
  <w:style w:type="table" w:styleId="TableColorful1">
    <w:name w:val="Table Colorful 1"/>
    <w:basedOn w:val="TableProfessional"/>
    <w:rsid w:val="00554741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  <w:insideV w:val="none" w:color="auto" w:sz="0" w:space="0"/>
      </w:tblBorders>
    </w:tblPr>
    <w:tcPr>
      <w:shd w:val="solid" w:color="008080" w:fill="FFFFFF"/>
    </w:tcPr>
    <w:tblStylePr w:type="firstRow">
      <w:rPr>
        <w:rFonts w:ascii="Calibri" w:hAnsi="Calibri"/>
        <w:b/>
        <w:bCs/>
        <w:i/>
        <w:iCs/>
        <w:color w:val="auto"/>
      </w:rPr>
      <w:tblPr/>
      <w:tcPr>
        <w:tc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nil"/>
          <w:insideV w:val="single" w:color="000000" w:sz="6" w:space="0"/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ListNumber">
    <w:name w:val="List Number"/>
    <w:basedOn w:val="Normal"/>
    <w:semiHidden/>
    <w:rsid w:val="00554741"/>
    <w:pPr>
      <w:numPr>
        <w:numId w:val="5"/>
      </w:numPr>
      <w:ind w:left="357" w:hanging="357"/>
      <w:contextualSpacing/>
    </w:pPr>
  </w:style>
  <w:style w:type="paragraph" w:styleId="ListNumber3">
    <w:name w:val="List Number 3"/>
    <w:basedOn w:val="Normal"/>
    <w:semiHidden/>
    <w:rsid w:val="00554741"/>
    <w:pPr>
      <w:numPr>
        <w:numId w:val="7"/>
      </w:numPr>
    </w:pPr>
  </w:style>
  <w:style w:type="paragraph" w:styleId="ListNumber4">
    <w:name w:val="List Number 4"/>
    <w:basedOn w:val="Normal"/>
    <w:semiHidden/>
    <w:rsid w:val="00554741"/>
    <w:pPr>
      <w:numPr>
        <w:numId w:val="8"/>
      </w:numPr>
    </w:pPr>
  </w:style>
  <w:style w:type="paragraph" w:styleId="ListContinue4">
    <w:name w:val="List Continue 4"/>
    <w:basedOn w:val="Normal"/>
    <w:semiHidden/>
    <w:rsid w:val="00554741"/>
    <w:pPr>
      <w:ind w:left="1132"/>
    </w:pPr>
  </w:style>
  <w:style w:type="paragraph" w:styleId="ListContinue5">
    <w:name w:val="List Continue 5"/>
    <w:basedOn w:val="Normal"/>
    <w:semiHidden/>
    <w:rsid w:val="00554741"/>
    <w:pPr>
      <w:ind w:left="1415"/>
    </w:pPr>
  </w:style>
  <w:style w:type="paragraph" w:styleId="Titelbladlinksinspringen" w:customStyle="1">
    <w:name w:val="Titelblad links inspringen"/>
    <w:basedOn w:val="Normal"/>
    <w:semiHidden/>
    <w:rsid w:val="00554741"/>
    <w:pPr>
      <w:spacing w:before="120" w:beforeAutospacing="0" w:after="120" w:line="240" w:lineRule="auto"/>
      <w:ind w:left="2160"/>
    </w:pPr>
  </w:style>
  <w:style w:type="paragraph" w:styleId="TableofAuthorities">
    <w:name w:val="table of authorities"/>
    <w:basedOn w:val="Normal"/>
    <w:next w:val="Normal"/>
    <w:semiHidden/>
    <w:rsid w:val="00554741"/>
    <w:pPr>
      <w:ind w:left="200" w:hanging="200"/>
    </w:pPr>
  </w:style>
  <w:style w:type="paragraph" w:styleId="DocumentMap">
    <w:name w:val="Document Map"/>
    <w:basedOn w:val="Normal"/>
    <w:semiHidden/>
    <w:rsid w:val="00554741"/>
    <w:pPr>
      <w:shd w:val="clear" w:color="auto" w:fill="000080"/>
    </w:pPr>
    <w:rPr>
      <w:rFonts w:ascii="Tahoma" w:hAnsi="Tahoma" w:cs="Tahoma"/>
      <w:szCs w:val="20"/>
    </w:rPr>
  </w:style>
  <w:style w:type="character" w:styleId="EndnoteReference">
    <w:name w:val="endnote reference"/>
    <w:basedOn w:val="DefaultParagraphFont"/>
    <w:semiHidden/>
    <w:rsid w:val="00554741"/>
    <w:rPr>
      <w:vertAlign w:val="superscript"/>
    </w:rPr>
  </w:style>
  <w:style w:type="paragraph" w:styleId="EndnoteText">
    <w:name w:val="endnote text"/>
    <w:basedOn w:val="Normal"/>
    <w:uiPriority w:val="9"/>
    <w:rsid w:val="00554741"/>
    <w:pPr>
      <w:spacing w:line="240" w:lineRule="auto"/>
    </w:pPr>
    <w:rPr>
      <w:i/>
      <w:sz w:val="18"/>
      <w:szCs w:val="20"/>
    </w:rPr>
  </w:style>
  <w:style w:type="paragraph" w:styleId="Index1">
    <w:name w:val="index 1"/>
    <w:basedOn w:val="Normal"/>
    <w:next w:val="Normal"/>
    <w:autoRedefine/>
    <w:semiHidden/>
    <w:rsid w:val="00554741"/>
    <w:pPr>
      <w:spacing w:line="240" w:lineRule="auto"/>
      <w:ind w:left="200" w:hanging="200"/>
    </w:pPr>
  </w:style>
  <w:style w:type="paragraph" w:styleId="Index2">
    <w:name w:val="index 2"/>
    <w:basedOn w:val="Normal"/>
    <w:next w:val="Normal"/>
    <w:autoRedefine/>
    <w:semiHidden/>
    <w:rsid w:val="00554741"/>
    <w:pPr>
      <w:spacing w:line="240" w:lineRule="auto"/>
      <w:ind w:left="400" w:hanging="200"/>
    </w:pPr>
  </w:style>
  <w:style w:type="paragraph" w:styleId="Index3">
    <w:name w:val="index 3"/>
    <w:basedOn w:val="Normal"/>
    <w:next w:val="Normal"/>
    <w:autoRedefine/>
    <w:semiHidden/>
    <w:rsid w:val="00554741"/>
    <w:pPr>
      <w:spacing w:line="240" w:lineRule="auto"/>
      <w:ind w:left="600" w:hanging="200"/>
    </w:pPr>
  </w:style>
  <w:style w:type="paragraph" w:styleId="Index4">
    <w:name w:val="index 4"/>
    <w:basedOn w:val="Normal"/>
    <w:next w:val="Normal"/>
    <w:autoRedefine/>
    <w:semiHidden/>
    <w:rsid w:val="00554741"/>
    <w:pPr>
      <w:spacing w:line="240" w:lineRule="auto"/>
      <w:ind w:left="800" w:hanging="200"/>
    </w:pPr>
  </w:style>
  <w:style w:type="paragraph" w:styleId="Index5">
    <w:name w:val="index 5"/>
    <w:basedOn w:val="Normal"/>
    <w:next w:val="Normal"/>
    <w:autoRedefine/>
    <w:semiHidden/>
    <w:rsid w:val="00554741"/>
    <w:pPr>
      <w:ind w:left="1000" w:hanging="200"/>
    </w:pPr>
  </w:style>
  <w:style w:type="paragraph" w:styleId="Index6">
    <w:name w:val="index 6"/>
    <w:basedOn w:val="Normal"/>
    <w:next w:val="Normal"/>
    <w:autoRedefine/>
    <w:semiHidden/>
    <w:rsid w:val="00554741"/>
    <w:pPr>
      <w:ind w:left="1200" w:hanging="200"/>
    </w:pPr>
  </w:style>
  <w:style w:type="paragraph" w:styleId="Index7">
    <w:name w:val="index 7"/>
    <w:basedOn w:val="Normal"/>
    <w:next w:val="Normal"/>
    <w:autoRedefine/>
    <w:semiHidden/>
    <w:rsid w:val="00554741"/>
    <w:pPr>
      <w:ind w:left="1400" w:hanging="200"/>
    </w:pPr>
  </w:style>
  <w:style w:type="paragraph" w:styleId="Index8">
    <w:name w:val="index 8"/>
    <w:basedOn w:val="Normal"/>
    <w:next w:val="Normal"/>
    <w:autoRedefine/>
    <w:semiHidden/>
    <w:rsid w:val="00554741"/>
    <w:pPr>
      <w:ind w:left="1600" w:hanging="200"/>
    </w:pPr>
  </w:style>
  <w:style w:type="paragraph" w:styleId="Index9">
    <w:name w:val="index 9"/>
    <w:basedOn w:val="Normal"/>
    <w:next w:val="Normal"/>
    <w:autoRedefine/>
    <w:semiHidden/>
    <w:rsid w:val="00554741"/>
    <w:pPr>
      <w:ind w:left="1800" w:hanging="200"/>
    </w:pPr>
  </w:style>
  <w:style w:type="paragraph" w:styleId="IndexHeading">
    <w:name w:val="index heading"/>
    <w:basedOn w:val="Normal"/>
    <w:next w:val="Index1"/>
    <w:semiHidden/>
    <w:rsid w:val="00554741"/>
    <w:rPr>
      <w:rFonts w:ascii="Arial" w:hAnsi="Arial" w:cs="Arial"/>
      <w:b/>
      <w:bCs/>
    </w:rPr>
  </w:style>
  <w:style w:type="paragraph" w:styleId="TOC4">
    <w:name w:val="toc 4"/>
    <w:basedOn w:val="Normal"/>
    <w:next w:val="Normal"/>
    <w:autoRedefine/>
    <w:uiPriority w:val="39"/>
    <w:rsid w:val="00554741"/>
    <w:pPr>
      <w:spacing w:line="240" w:lineRule="auto"/>
      <w:ind w:left="600"/>
    </w:pPr>
  </w:style>
  <w:style w:type="paragraph" w:styleId="TOC5">
    <w:name w:val="toc 5"/>
    <w:basedOn w:val="Normal"/>
    <w:next w:val="Normal"/>
    <w:autoRedefine/>
    <w:uiPriority w:val="39"/>
    <w:rsid w:val="00554741"/>
    <w:pPr>
      <w:ind w:left="800"/>
    </w:pPr>
  </w:style>
  <w:style w:type="paragraph" w:styleId="TOC6">
    <w:name w:val="toc 6"/>
    <w:basedOn w:val="Normal"/>
    <w:next w:val="Normal"/>
    <w:autoRedefine/>
    <w:uiPriority w:val="39"/>
    <w:rsid w:val="00554741"/>
    <w:pPr>
      <w:ind w:left="1000"/>
    </w:pPr>
  </w:style>
  <w:style w:type="paragraph" w:styleId="TOC7">
    <w:name w:val="toc 7"/>
    <w:basedOn w:val="Normal"/>
    <w:next w:val="Normal"/>
    <w:autoRedefine/>
    <w:uiPriority w:val="39"/>
    <w:rsid w:val="00554741"/>
    <w:pPr>
      <w:ind w:left="1200"/>
    </w:pPr>
  </w:style>
  <w:style w:type="paragraph" w:styleId="TOC9">
    <w:name w:val="toc 9"/>
    <w:basedOn w:val="Normal"/>
    <w:next w:val="Normal"/>
    <w:autoRedefine/>
    <w:uiPriority w:val="39"/>
    <w:rsid w:val="00554741"/>
    <w:pPr>
      <w:ind w:left="1600"/>
    </w:pPr>
  </w:style>
  <w:style w:type="paragraph" w:styleId="TOAHeading">
    <w:name w:val="toa heading"/>
    <w:basedOn w:val="Normal"/>
    <w:next w:val="Normal"/>
    <w:semiHidden/>
    <w:rsid w:val="00554741"/>
    <w:rPr>
      <w:rFonts w:ascii="Arial" w:hAnsi="Arial" w:cs="Arial"/>
      <w:b/>
      <w:bCs/>
      <w:sz w:val="24"/>
    </w:rPr>
  </w:style>
  <w:style w:type="paragraph" w:styleId="MacroText">
    <w:name w:val="macro"/>
    <w:semiHidden/>
    <w:rsid w:val="0055474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 w:after="120"/>
      <w:jc w:val="both"/>
    </w:pPr>
    <w:rPr>
      <w:rFonts w:ascii="Courier New" w:hAnsi="Courier New" w:cs="Courier New"/>
    </w:rPr>
  </w:style>
  <w:style w:type="character" w:styleId="FootnoteReference">
    <w:name w:val="footnote reference"/>
    <w:basedOn w:val="DefaultParagraphFont"/>
    <w:semiHidden/>
    <w:rsid w:val="00554741"/>
    <w:rPr>
      <w:vertAlign w:val="superscript"/>
    </w:rPr>
  </w:style>
  <w:style w:type="paragraph" w:styleId="FootnoteText">
    <w:name w:val="footnote text"/>
    <w:basedOn w:val="Normal"/>
    <w:uiPriority w:val="9"/>
    <w:rsid w:val="00554741"/>
    <w:rPr>
      <w:i/>
      <w:sz w:val="18"/>
      <w:szCs w:val="20"/>
    </w:rPr>
  </w:style>
  <w:style w:type="table" w:styleId="Eenvoudigetabel0" w:customStyle="1">
    <w:name w:val="Eenvoudige tabel 0"/>
    <w:basedOn w:val="TableNormal"/>
    <w:rsid w:val="00554741"/>
    <w:tblPr>
      <w:tblBorders>
        <w:top w:val="single" w:color="auto" w:sz="8" w:space="0"/>
        <w:left w:val="single" w:color="auto" w:sz="8" w:space="0"/>
        <w:bottom w:val="single" w:color="auto" w:sz="8" w:space="0"/>
        <w:right w:val="single" w:color="auto" w:sz="8" w:space="0"/>
        <w:insideH w:val="single" w:color="auto" w:sz="8" w:space="0"/>
        <w:insideV w:val="single" w:color="auto" w:sz="8" w:space="0"/>
      </w:tblBorders>
    </w:tblPr>
    <w:tblStylePr w:type="firstRow">
      <w:rPr>
        <w:rFonts w:asciiTheme="minorHAnsi" w:hAnsiTheme="minorHAnsi"/>
      </w:rPr>
    </w:tblStylePr>
    <w:tblStylePr w:type="lastRow">
      <w:rPr>
        <w:rFonts w:ascii="Calibri" w:hAnsi="Calibri"/>
      </w:rPr>
    </w:tblStylePr>
  </w:style>
  <w:style w:type="paragraph" w:styleId="Lijstopsomming2" w:customStyle="1">
    <w:name w:val="Lijst opsomming 2"/>
    <w:basedOn w:val="Lijstopsomming1"/>
    <w:uiPriority w:val="7"/>
    <w:rsid w:val="00554741"/>
    <w:pPr>
      <w:tabs>
        <w:tab w:val="clear" w:pos="737"/>
        <w:tab w:val="left" w:pos="1474"/>
      </w:tabs>
      <w:ind w:left="1474"/>
    </w:pPr>
  </w:style>
  <w:style w:type="paragraph" w:styleId="Kop4zondernummer" w:customStyle="1">
    <w:name w:val="Kop  4 zonder nummer"/>
    <w:basedOn w:val="Heading4"/>
    <w:uiPriority w:val="6"/>
    <w:qFormat/>
    <w:rsid w:val="00554741"/>
    <w:pPr>
      <w:numPr>
        <w:ilvl w:val="0"/>
        <w:numId w:val="0"/>
      </w:numPr>
    </w:pPr>
  </w:style>
  <w:style w:type="paragraph" w:styleId="Quote">
    <w:name w:val="Quote"/>
    <w:basedOn w:val="Normal"/>
    <w:uiPriority w:val="4"/>
    <w:qFormat/>
    <w:rsid w:val="00554741"/>
    <w:pPr>
      <w:ind w:left="357"/>
    </w:pPr>
    <w:rPr>
      <w:i/>
    </w:rPr>
  </w:style>
  <w:style w:type="character" w:styleId="Kleurenblauw" w:customStyle="1">
    <w:name w:val="Kleuren blauw"/>
    <w:basedOn w:val="DefaultParagraphFont"/>
    <w:uiPriority w:val="3"/>
    <w:rsid w:val="00554741"/>
    <w:rPr>
      <w:color w:val="0000FF"/>
    </w:rPr>
  </w:style>
  <w:style w:type="character" w:styleId="Kleurenrood" w:customStyle="1">
    <w:name w:val="Kleuren rood"/>
    <w:basedOn w:val="Kleurenblauw"/>
    <w:uiPriority w:val="3"/>
    <w:rsid w:val="00554741"/>
    <w:rPr>
      <w:color w:val="FF0000"/>
    </w:rPr>
  </w:style>
  <w:style w:type="character" w:styleId="Kleurengroen" w:customStyle="1">
    <w:name w:val="Kleuren groen"/>
    <w:basedOn w:val="Kleurenblauw"/>
    <w:uiPriority w:val="3"/>
    <w:rsid w:val="00554741"/>
    <w:rPr>
      <w:color w:val="339966"/>
    </w:rPr>
  </w:style>
  <w:style w:type="table" w:styleId="Eenvoudigetabel4" w:customStyle="1">
    <w:name w:val="Eenvoudige tabel 4"/>
    <w:basedOn w:val="Eenvoudigetabel0"/>
    <w:rsid w:val="00554741"/>
    <w:rPr>
      <w:rFonts w:asciiTheme="minorHAnsi" w:hAnsiTheme="minorHAnsi"/>
    </w:rPr>
    <w:tblPr>
      <w:tblBorders>
        <w:top w:val="single" w:color="auto" w:sz="12" w:space="0"/>
        <w:left w:val="single" w:color="auto" w:sz="12" w:space="0"/>
        <w:bottom w:val="single" w:color="auto" w:sz="12" w:space="0"/>
        <w:right w:val="single" w:color="auto" w:sz="12" w:space="0"/>
        <w:insideH w:val="single" w:color="auto" w:sz="6" w:space="0"/>
        <w:insideV w:val="single" w:color="auto" w:sz="6" w:space="0"/>
      </w:tblBorders>
    </w:tblPr>
    <w:tblStylePr w:type="firstRow">
      <w:rPr>
        <w:rFonts w:asciiTheme="minorHAnsi" w:hAnsiTheme="minorHAnsi"/>
      </w:rPr>
    </w:tblStylePr>
    <w:tblStylePr w:type="lastRow">
      <w:rPr>
        <w:rFonts w:ascii="Calibri" w:hAnsi="Calibri"/>
      </w:rPr>
    </w:tblStylePr>
  </w:style>
  <w:style w:type="character" w:styleId="Heading1Char" w:customStyle="1">
    <w:name w:val="Heading 1 Char"/>
    <w:basedOn w:val="DefaultParagraphFont"/>
    <w:link w:val="Heading1"/>
    <w:uiPriority w:val="5"/>
    <w:rsid w:val="00554741"/>
    <w:rPr>
      <w:rFonts w:cs="Arial"/>
      <w:b/>
      <w:bCs/>
      <w:noProof/>
      <w:color w:val="F04C03" w:themeColor="accent2"/>
      <w:kern w:val="32"/>
      <w:sz w:val="28"/>
      <w:szCs w:val="28"/>
    </w:rPr>
  </w:style>
  <w:style w:type="paragraph" w:styleId="Campus" w:customStyle="1">
    <w:name w:val="Campus"/>
    <w:basedOn w:val="Werkstukonderwerp"/>
    <w:semiHidden/>
    <w:rsid w:val="00554741"/>
    <w:pPr>
      <w:spacing w:before="120" w:beforeAutospacing="0" w:after="120"/>
      <w:contextualSpacing w:val="0"/>
    </w:pPr>
    <w:rPr>
      <w:spacing w:val="80"/>
      <w:sz w:val="36"/>
    </w:rPr>
  </w:style>
  <w:style w:type="table" w:styleId="Klassieketabel0" w:customStyle="1">
    <w:name w:val="Klassieke tabel 0"/>
    <w:basedOn w:val="TableNormal"/>
    <w:rsid w:val="00554741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  <w:tblStylePr w:type="firstRow">
      <w:rPr>
        <w:b/>
        <w:i/>
      </w:rPr>
      <w:tblPr/>
      <w:tcPr>
        <w:shd w:val="clear" w:color="auto" w:fill="B3B3B3"/>
      </w:tcPr>
    </w:tblStylePr>
  </w:style>
  <w:style w:type="table" w:styleId="Kleurrijketabel0" w:customStyle="1">
    <w:name w:val="Kleurrijke tabel 0"/>
    <w:basedOn w:val="TableNormal"/>
    <w:rsid w:val="00554741"/>
    <w:tblPr>
      <w:tblStyleRowBandSize w:val="1"/>
      <w:tblStyleColBandSize w:val="1"/>
    </w:tblPr>
    <w:tblStylePr w:type="band1Horz">
      <w:tblPr/>
      <w:tcPr>
        <w:shd w:val="clear" w:color="auto" w:fill="D9D9D9"/>
      </w:tcPr>
    </w:tblStylePr>
  </w:style>
  <w:style w:type="paragraph" w:styleId="ListParagraph">
    <w:name w:val="List Paragraph"/>
    <w:basedOn w:val="Normal"/>
    <w:uiPriority w:val="34"/>
    <w:qFormat/>
    <w:rsid w:val="00554741"/>
    <w:pPr>
      <w:ind w:left="737" w:hanging="737"/>
      <w:contextualSpacing/>
    </w:pPr>
  </w:style>
  <w:style w:type="table" w:styleId="KHK01" w:customStyle="1">
    <w:name w:val="KHK_01"/>
    <w:basedOn w:val="TableNormal"/>
    <w:uiPriority w:val="99"/>
    <w:qFormat/>
    <w:rsid w:val="00554741"/>
    <w:pPr>
      <w:contextualSpacing/>
    </w:pPr>
    <w:tblPr>
      <w:tblStyleRowBandSize w:val="1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  <w:tblStylePr w:type="firstRow">
      <w:pPr>
        <w:wordWrap/>
        <w:spacing w:beforeLines="0" w:beforeAutospacing="1" w:afterLines="0" w:afterAutospacing="0" w:line="276" w:lineRule="auto"/>
      </w:pPr>
      <w:rPr>
        <w:b/>
      </w:rPr>
      <w:tblPr/>
      <w:tcPr>
        <w:shd w:val="clear" w:color="auto" w:fill="92CDDC" w:themeFill="accent5" w:themeFillTint="99"/>
      </w:tcPr>
    </w:tblStylePr>
    <w:tblStylePr w:type="firstCol">
      <w:pPr>
        <w:wordWrap/>
        <w:spacing w:line="276" w:lineRule="auto"/>
      </w:pPr>
    </w:tblStylePr>
  </w:style>
  <w:style w:type="paragraph" w:styleId="Aandachtpunt" w:customStyle="1">
    <w:name w:val="Aandachtpunt"/>
    <w:basedOn w:val="Normal"/>
    <w:uiPriority w:val="8"/>
    <w:qFormat/>
    <w:rsid w:val="00554741"/>
    <w:pPr>
      <w:keepLines/>
      <w:shd w:val="clear" w:color="auto" w:fill="DAEEF3" w:themeFill="accent5" w:themeFillTint="33"/>
      <w:contextualSpacing/>
    </w:pPr>
  </w:style>
  <w:style w:type="paragraph" w:styleId="Aandachtspuntopsomming" w:customStyle="1">
    <w:name w:val="Aandachtspunt opsomming"/>
    <w:basedOn w:val="ListParagraph"/>
    <w:uiPriority w:val="8"/>
    <w:qFormat/>
    <w:rsid w:val="00554741"/>
    <w:pPr>
      <w:keepLines/>
      <w:numPr>
        <w:numId w:val="16"/>
      </w:numPr>
      <w:shd w:val="clear" w:color="auto" w:fill="DAEEF3" w:themeFill="accent5" w:themeFillTint="33"/>
    </w:pPr>
  </w:style>
  <w:style w:type="paragraph" w:styleId="Kernwoordindemarge" w:customStyle="1">
    <w:name w:val="Kernwoord in de marge"/>
    <w:basedOn w:val="Normal"/>
    <w:uiPriority w:val="8"/>
    <w:unhideWhenUsed/>
    <w:qFormat/>
    <w:rsid w:val="00554741"/>
    <w:pPr>
      <w:spacing w:after="0"/>
    </w:pPr>
    <w:rPr>
      <w:b/>
      <w:sz w:val="16"/>
      <w:szCs w:val="16"/>
    </w:rPr>
  </w:style>
  <w:style w:type="paragraph" w:styleId="WerkstukCampus" w:customStyle="1">
    <w:name w:val="Werkstuk Campus"/>
    <w:basedOn w:val="Normal"/>
    <w:semiHidden/>
    <w:qFormat/>
    <w:rsid w:val="00554741"/>
    <w:rPr>
      <w:b/>
      <w:sz w:val="32"/>
    </w:rPr>
  </w:style>
  <w:style w:type="table" w:styleId="KHK02" w:customStyle="1">
    <w:name w:val="KHK_02"/>
    <w:basedOn w:val="KHK01"/>
    <w:uiPriority w:val="99"/>
    <w:qFormat/>
    <w:rsid w:val="00554741"/>
    <w:tblPr/>
    <w:tblStylePr w:type="firstRow">
      <w:pPr>
        <w:wordWrap/>
        <w:spacing w:beforeLines="0" w:beforeAutospacing="1" w:afterLines="0" w:afterAutospacing="0" w:line="276" w:lineRule="auto"/>
      </w:pPr>
      <w:rPr>
        <w:b/>
      </w:rPr>
      <w:tblPr/>
      <w:tcPr>
        <w:shd w:val="clear" w:color="auto" w:fill="92CDDC" w:themeFill="accent5" w:themeFillTint="99"/>
      </w:tcPr>
    </w:tblStylePr>
    <w:tblStylePr w:type="firstCol">
      <w:pPr>
        <w:wordWrap/>
        <w:spacing w:beforeLines="0" w:beforeAutospacing="0" w:afterLines="0" w:afterAutospacing="0" w:line="360" w:lineRule="auto"/>
      </w:pPr>
    </w:tblStylePr>
    <w:tblStylePr w:type="band1Horz">
      <w:pPr>
        <w:wordWrap/>
        <w:spacing w:beforeLines="0" w:beforeAutospacing="0" w:afterLines="0" w:afterAutospacing="0"/>
      </w:pPr>
    </w:tblStylePr>
    <w:tblStylePr w:type="band2Horz">
      <w:tblPr/>
      <w:tcPr>
        <w:shd w:val="clear" w:color="auto" w:fill="DAEEF3" w:themeFill="accent5" w:themeFillTint="33"/>
      </w:tcPr>
    </w:tblStylePr>
  </w:style>
  <w:style w:type="table" w:styleId="KHK03" w:customStyle="1">
    <w:name w:val="KHK_03"/>
    <w:basedOn w:val="KHK01"/>
    <w:uiPriority w:val="99"/>
    <w:qFormat/>
    <w:rsid w:val="00554741"/>
    <w:tblPr/>
    <w:tblStylePr w:type="firstRow">
      <w:pPr>
        <w:wordWrap/>
        <w:spacing w:beforeLines="0" w:beforeAutospacing="1" w:afterLines="0" w:afterAutospacing="0" w:line="276" w:lineRule="auto"/>
      </w:pPr>
      <w:rPr>
        <w:b/>
      </w:rPr>
      <w:tblPr/>
      <w:tcPr>
        <w:shd w:val="clear" w:color="auto" w:fill="92CDDC" w:themeFill="accent5" w:themeFillTint="99"/>
      </w:tcPr>
    </w:tblStylePr>
    <w:tblStylePr w:type="firstCol">
      <w:pPr>
        <w:wordWrap/>
        <w:spacing w:beforeLines="0" w:beforeAutospacing="0" w:afterLines="0" w:afterAutospacing="0" w:line="360" w:lineRule="auto"/>
      </w:pPr>
      <w:tblPr/>
      <w:tcPr>
        <w:shd w:val="clear" w:color="auto" w:fill="92CDDC" w:themeFill="accent5" w:themeFillTint="99"/>
      </w:tcPr>
    </w:tblStylePr>
  </w:style>
  <w:style w:type="table" w:styleId="KHK04" w:customStyle="1">
    <w:name w:val="KHK_04"/>
    <w:basedOn w:val="KHK02"/>
    <w:uiPriority w:val="99"/>
    <w:qFormat/>
    <w:rsid w:val="00554741"/>
    <w:tblPr/>
    <w:tblStylePr w:type="firstRow">
      <w:pPr>
        <w:wordWrap/>
        <w:spacing w:beforeLines="0" w:beforeAutospacing="1" w:afterLines="0" w:afterAutospacing="0" w:line="276" w:lineRule="auto"/>
      </w:pPr>
      <w:rPr>
        <w:b/>
      </w:rPr>
      <w:tblPr/>
      <w:tcPr>
        <w:shd w:val="clear" w:color="auto" w:fill="92CDDC" w:themeFill="accent5" w:themeFillTint="99"/>
      </w:tcPr>
    </w:tblStylePr>
    <w:tblStylePr w:type="firstCol">
      <w:pPr>
        <w:wordWrap/>
        <w:spacing w:beforeLines="0" w:beforeAutospacing="0" w:afterLines="0" w:afterAutospacing="0" w:line="360" w:lineRule="auto"/>
      </w:pPr>
      <w:tblPr/>
      <w:tcPr>
        <w:shd w:val="clear" w:color="auto" w:fill="92CDDC" w:themeFill="accent5" w:themeFillTint="99"/>
      </w:tcPr>
    </w:tblStylePr>
    <w:tblStylePr w:type="band1Horz">
      <w:pPr>
        <w:wordWrap/>
        <w:spacing w:beforeLines="0" w:beforeAutospacing="0" w:afterLines="0" w:afterAutospacing="0"/>
      </w:pPr>
    </w:tblStylePr>
    <w:tblStylePr w:type="band2Horz">
      <w:tblPr/>
      <w:tcPr>
        <w:shd w:val="clear" w:color="auto" w:fill="DAEEF3" w:themeFill="accent5" w:themeFillTint="33"/>
      </w:tcPr>
    </w:tblStylePr>
  </w:style>
  <w:style w:type="table" w:styleId="KHK05" w:customStyle="1">
    <w:name w:val="KHK_05"/>
    <w:basedOn w:val="KHK01"/>
    <w:uiPriority w:val="99"/>
    <w:qFormat/>
    <w:rsid w:val="00554741"/>
    <w:tblPr>
      <w:tblBorders>
        <w:top w:val="none" w:color="auto" w:sz="0" w:space="0"/>
        <w:left w:val="none" w:color="auto" w:sz="0" w:space="0"/>
        <w:bottom w:val="single" w:color="auto" w:sz="12" w:space="0"/>
        <w:right w:val="none" w:color="auto" w:sz="0" w:space="0"/>
        <w:insideH w:val="none" w:color="auto" w:sz="0" w:space="0"/>
        <w:insideV w:val="none" w:color="auto" w:sz="0" w:space="0"/>
      </w:tblBorders>
    </w:tblPr>
    <w:tblStylePr w:type="firstRow">
      <w:pPr>
        <w:wordWrap/>
        <w:spacing w:beforeLines="0" w:beforeAutospacing="1" w:afterLines="0" w:afterAutospacing="0" w:line="276" w:lineRule="auto"/>
      </w:pPr>
      <w:rPr>
        <w:b/>
      </w:rPr>
      <w:tblPr/>
      <w:tcPr>
        <w:tcBorders>
          <w:top w:val="single" w:color="auto" w:sz="12" w:space="0"/>
          <w:bottom w:val="single" w:color="auto" w:sz="4" w:space="0"/>
        </w:tcBorders>
        <w:shd w:val="clear" w:color="auto" w:fill="92CDDC" w:themeFill="accent5" w:themeFillTint="99"/>
      </w:tcPr>
    </w:tblStylePr>
    <w:tblStylePr w:type="firstCol">
      <w:pPr>
        <w:wordWrap/>
        <w:spacing w:beforeLines="0" w:beforeAutospacing="0" w:afterLines="0" w:afterAutospacing="0" w:line="360" w:lineRule="auto"/>
      </w:pPr>
    </w:tblStylePr>
  </w:style>
  <w:style w:type="table" w:styleId="KHK07" w:customStyle="1">
    <w:name w:val="KHK_07"/>
    <w:basedOn w:val="KHK05"/>
    <w:uiPriority w:val="99"/>
    <w:qFormat/>
    <w:rsid w:val="00554741"/>
    <w:tblPr/>
    <w:tblStylePr w:type="firstRow">
      <w:pPr>
        <w:wordWrap/>
        <w:spacing w:beforeLines="0" w:beforeAutospacing="1" w:afterLines="0" w:afterAutospacing="0" w:line="276" w:lineRule="auto"/>
      </w:pPr>
      <w:rPr>
        <w:b/>
      </w:rPr>
      <w:tblPr/>
      <w:tcPr>
        <w:tcBorders>
          <w:top w:val="single" w:color="auto" w:sz="12" w:space="0"/>
          <w:bottom w:val="single" w:color="auto" w:sz="4" w:space="0"/>
        </w:tcBorders>
        <w:shd w:val="clear" w:color="auto" w:fill="92CDDC" w:themeFill="accent5" w:themeFillTint="99"/>
      </w:tcPr>
    </w:tblStylePr>
    <w:tblStylePr w:type="firstCol">
      <w:pPr>
        <w:wordWrap/>
        <w:spacing w:beforeLines="0" w:beforeAutospacing="0" w:afterLines="0" w:afterAutospacing="0" w:line="360" w:lineRule="auto"/>
      </w:pPr>
      <w:tblPr/>
      <w:tcPr>
        <w:tcBorders>
          <w:right w:val="single" w:color="auto" w:sz="4" w:space="0"/>
        </w:tcBorders>
      </w:tcPr>
    </w:tblStylePr>
  </w:style>
  <w:style w:type="table" w:styleId="KHK06" w:customStyle="1">
    <w:name w:val="KHK_06"/>
    <w:basedOn w:val="KHK05"/>
    <w:uiPriority w:val="99"/>
    <w:qFormat/>
    <w:rsid w:val="00554741"/>
    <w:tblPr>
      <w:tblStyleColBandSize w:val="1"/>
    </w:tblPr>
    <w:tblStylePr w:type="firstRow">
      <w:pPr>
        <w:wordWrap/>
        <w:spacing w:beforeLines="0" w:beforeAutospacing="1" w:afterLines="0" w:afterAutospacing="0" w:line="276" w:lineRule="auto"/>
      </w:pPr>
      <w:rPr>
        <w:b/>
      </w:rPr>
      <w:tblPr/>
      <w:tcPr>
        <w:tcBorders>
          <w:top w:val="single" w:color="auto" w:sz="12" w:space="0"/>
          <w:bottom w:val="single" w:color="auto" w:sz="4" w:space="0"/>
        </w:tcBorders>
        <w:shd w:val="clear" w:color="auto" w:fill="92CDDC" w:themeFill="accent5" w:themeFillTint="99"/>
      </w:tcPr>
    </w:tblStylePr>
    <w:tblStylePr w:type="firstCol">
      <w:pPr>
        <w:wordWrap/>
        <w:spacing w:beforeLines="0" w:beforeAutospacing="0" w:afterLines="0" w:afterAutospacing="0" w:line="360" w:lineRule="auto"/>
      </w:pPr>
    </w:tblStylePr>
    <w:tblStylePr w:type="band2Horz">
      <w:tblPr/>
      <w:tcPr>
        <w:shd w:val="clear" w:color="auto" w:fill="DAEEF3" w:themeFill="accent5" w:themeFillTint="33"/>
      </w:tcPr>
    </w:tblStylePr>
  </w:style>
  <w:style w:type="table" w:styleId="KHK08" w:customStyle="1">
    <w:name w:val="KHK_08"/>
    <w:basedOn w:val="KHK05"/>
    <w:uiPriority w:val="99"/>
    <w:qFormat/>
    <w:rsid w:val="00554741"/>
    <w:tblPr/>
    <w:tblStylePr w:type="firstRow">
      <w:pPr>
        <w:wordWrap/>
        <w:spacing w:beforeLines="0" w:beforeAutospacing="1" w:afterLines="0" w:afterAutospacing="0" w:line="276" w:lineRule="auto"/>
      </w:pPr>
      <w:rPr>
        <w:b/>
      </w:rPr>
      <w:tblPr/>
      <w:tcPr>
        <w:tcBorders>
          <w:top w:val="single" w:color="auto" w:sz="12" w:space="0"/>
          <w:bottom w:val="single" w:color="auto" w:sz="4" w:space="0"/>
        </w:tcBorders>
        <w:shd w:val="clear" w:color="auto" w:fill="92CDDC" w:themeFill="accent5" w:themeFillTint="99"/>
      </w:tcPr>
    </w:tblStylePr>
    <w:tblStylePr w:type="firstCol">
      <w:pPr>
        <w:wordWrap/>
        <w:spacing w:beforeLines="0" w:beforeAutospacing="0" w:afterLines="0" w:afterAutospacing="0" w:line="360" w:lineRule="auto"/>
      </w:pPr>
      <w:tblPr/>
      <w:tcPr>
        <w:tcBorders>
          <w:right w:val="single" w:color="auto" w:sz="4" w:space="0"/>
        </w:tcBorders>
      </w:tcPr>
    </w:tblStylePr>
    <w:tblStylePr w:type="band2Horz">
      <w:tblPr/>
      <w:tcPr>
        <w:shd w:val="clear" w:color="auto" w:fill="DAEEF3" w:themeFill="accent5" w:themeFillTint="33"/>
      </w:tcPr>
    </w:tblStylePr>
  </w:style>
  <w:style w:type="table" w:styleId="KHK09" w:customStyle="1">
    <w:name w:val="KHK_09"/>
    <w:basedOn w:val="KHK07"/>
    <w:uiPriority w:val="99"/>
    <w:qFormat/>
    <w:rsid w:val="00554741"/>
    <w:tblPr/>
    <w:tblStylePr w:type="firstRow">
      <w:pPr>
        <w:wordWrap/>
        <w:spacing w:beforeLines="0" w:beforeAutospacing="1" w:afterLines="0" w:afterAutospacing="0" w:line="276" w:lineRule="auto"/>
      </w:pPr>
      <w:rPr>
        <w:b/>
      </w:rPr>
      <w:tblPr/>
      <w:tcPr>
        <w:tcBorders>
          <w:top w:val="single" w:color="auto" w:sz="12" w:space="0"/>
          <w:bottom w:val="single" w:color="auto" w:sz="4" w:space="0"/>
        </w:tcBorders>
        <w:shd w:val="clear" w:color="auto" w:fill="92CDDC" w:themeFill="accent5" w:themeFillTint="99"/>
      </w:tcPr>
    </w:tblStylePr>
    <w:tblStylePr w:type="firstCol">
      <w:pPr>
        <w:wordWrap/>
        <w:spacing w:beforeLines="0" w:beforeAutospacing="0" w:afterLines="0" w:afterAutospacing="0" w:line="360" w:lineRule="auto"/>
      </w:pPr>
      <w:tblPr/>
      <w:tcPr>
        <w:tcBorders>
          <w:right w:val="single" w:color="auto" w:sz="4" w:space="0"/>
        </w:tcBorders>
        <w:shd w:val="clear" w:color="auto" w:fill="92CDDC" w:themeFill="accent5" w:themeFillTint="99"/>
      </w:tcPr>
    </w:tblStylePr>
  </w:style>
  <w:style w:type="table" w:styleId="KHK10" w:customStyle="1">
    <w:name w:val="KHK_10"/>
    <w:basedOn w:val="KHK06"/>
    <w:uiPriority w:val="99"/>
    <w:qFormat/>
    <w:rsid w:val="00554741"/>
    <w:tblPr/>
    <w:tblStylePr w:type="firstRow">
      <w:pPr>
        <w:wordWrap/>
        <w:spacing w:beforeLines="0" w:beforeAutospacing="1" w:afterLines="0" w:afterAutospacing="0" w:line="276" w:lineRule="auto"/>
      </w:pPr>
      <w:rPr>
        <w:b/>
      </w:rPr>
      <w:tblPr/>
      <w:tcPr>
        <w:tcBorders>
          <w:top w:val="single" w:color="auto" w:sz="12" w:space="0"/>
          <w:bottom w:val="single" w:color="auto" w:sz="4" w:space="0"/>
        </w:tcBorders>
        <w:shd w:val="clear" w:color="auto" w:fill="92CDDC" w:themeFill="accent5" w:themeFillTint="99"/>
      </w:tcPr>
    </w:tblStylePr>
    <w:tblStylePr w:type="firstCol">
      <w:pPr>
        <w:wordWrap/>
        <w:spacing w:beforeLines="0" w:beforeAutospacing="0" w:afterLines="0" w:afterAutospacing="0" w:line="360" w:lineRule="auto"/>
      </w:pPr>
      <w:tblPr/>
      <w:tcPr>
        <w:tcBorders>
          <w:top w:val="nil"/>
          <w:left w:val="nil"/>
          <w:bottom w:val="single" w:color="auto" w:sz="12" w:space="0"/>
          <w:right w:val="nil"/>
          <w:insideH w:val="nil"/>
          <w:insideV w:val="nil"/>
          <w:tl2br w:val="nil"/>
          <w:tr2bl w:val="nil"/>
        </w:tcBorders>
        <w:shd w:val="clear" w:color="auto" w:fill="92CDDC" w:themeFill="accent5" w:themeFillTint="99"/>
      </w:tcPr>
    </w:tblStylePr>
    <w:tblStylePr w:type="band2Horz">
      <w:tblPr/>
      <w:tcPr>
        <w:shd w:val="clear" w:color="auto" w:fill="DAEEF3" w:themeFill="accent5" w:themeFillTint="33"/>
      </w:tcPr>
    </w:tblStylePr>
  </w:style>
  <w:style w:type="paragraph" w:styleId="Lijstafkortingenensymbolen" w:customStyle="1">
    <w:name w:val="Lijst afkortingen en symbolen"/>
    <w:basedOn w:val="Normal"/>
    <w:uiPriority w:val="9"/>
    <w:qFormat/>
    <w:rsid w:val="00554741"/>
    <w:pPr>
      <w:tabs>
        <w:tab w:val="left" w:pos="1418"/>
      </w:tabs>
    </w:pPr>
    <w:rPr>
      <w:lang w:val="en-GB"/>
    </w:rPr>
  </w:style>
  <w:style w:type="character" w:styleId="Alletekenopmaakwissen" w:customStyle="1">
    <w:name w:val="Alle tekenopmaak wissen"/>
    <w:basedOn w:val="DefaultParagraphFont"/>
    <w:uiPriority w:val="1"/>
    <w:qFormat/>
    <w:rsid w:val="00554741"/>
  </w:style>
  <w:style w:type="character" w:styleId="Onderstrepen" w:customStyle="1">
    <w:name w:val="Onderstrepen"/>
    <w:basedOn w:val="DefaultParagraphFont"/>
    <w:uiPriority w:val="3"/>
    <w:qFormat/>
    <w:rsid w:val="00554741"/>
    <w:rPr>
      <w:u w:val="single"/>
    </w:rPr>
  </w:style>
  <w:style w:type="paragraph" w:styleId="Lijstnummering10" w:customStyle="1">
    <w:name w:val="Lijst nummering 1"/>
    <w:basedOn w:val="ListParagraph"/>
    <w:uiPriority w:val="7"/>
    <w:qFormat/>
    <w:rsid w:val="00554741"/>
    <w:pPr>
      <w:numPr>
        <w:numId w:val="17"/>
      </w:numPr>
      <w:suppressLineNumbers/>
    </w:pPr>
    <w:rPr>
      <w:lang w:val="fr-BE"/>
    </w:rPr>
  </w:style>
  <w:style w:type="paragraph" w:styleId="Lijstnummering2" w:customStyle="1">
    <w:name w:val="Lijst nummering 2"/>
    <w:basedOn w:val="ListNumber2"/>
    <w:uiPriority w:val="7"/>
    <w:qFormat/>
    <w:rsid w:val="00554741"/>
    <w:pPr>
      <w:tabs>
        <w:tab w:val="clear" w:pos="643"/>
        <w:tab w:val="left" w:pos="1474"/>
      </w:tabs>
      <w:ind w:left="1474" w:hanging="737"/>
    </w:pPr>
  </w:style>
  <w:style w:type="character" w:styleId="NietzichtbaretekstChar" w:customStyle="1">
    <w:name w:val="Niet zichtbare tekst Char"/>
    <w:basedOn w:val="DefaultParagraphFont"/>
    <w:link w:val="Nietzichtbaretekst"/>
    <w:rsid w:val="00554741"/>
    <w:rPr>
      <w:noProof/>
      <w:vanish/>
      <w:color w:val="C0C0C0"/>
      <w:szCs w:val="24"/>
    </w:rPr>
  </w:style>
  <w:style w:type="paragraph" w:styleId="Competentiessub" w:customStyle="1">
    <w:name w:val="Competenties_sub"/>
    <w:basedOn w:val="ListParagraph"/>
    <w:uiPriority w:val="8"/>
    <w:qFormat/>
    <w:rsid w:val="00554741"/>
    <w:pPr>
      <w:keepLines/>
      <w:shd w:val="clear" w:color="auto" w:fill="DAEEF3" w:themeFill="accent5" w:themeFillTint="33"/>
      <w:ind w:left="360" w:hanging="360"/>
    </w:pPr>
  </w:style>
  <w:style w:type="paragraph" w:styleId="Competentieshoofding" w:customStyle="1">
    <w:name w:val="Competenties_hoofding"/>
    <w:basedOn w:val="Normal"/>
    <w:uiPriority w:val="8"/>
    <w:qFormat/>
    <w:rsid w:val="00554741"/>
    <w:pPr>
      <w:keepNext/>
      <w:keepLines/>
      <w:shd w:val="clear" w:color="auto" w:fill="DAEEF3" w:themeFill="accent5" w:themeFillTint="33"/>
      <w:contextualSpacing/>
    </w:pPr>
  </w:style>
  <w:style w:type="paragraph" w:styleId="DEEL" w:customStyle="1">
    <w:name w:val="DEEL"/>
    <w:basedOn w:val="Kop1zondernummer"/>
    <w:uiPriority w:val="5"/>
    <w:qFormat/>
    <w:rsid w:val="00554741"/>
    <w:pPr>
      <w:numPr>
        <w:numId w:val="18"/>
      </w:numPr>
      <w:spacing w:before="0" w:beforeAutospacing="0" w:after="240" w:line="360" w:lineRule="auto"/>
      <w:ind w:left="0" w:firstLine="0"/>
      <w:outlineLvl w:val="0"/>
    </w:pPr>
    <w:rPr>
      <w:color w:val="000000" w:themeColor="text1"/>
      <w:sz w:val="32"/>
    </w:rPr>
  </w:style>
  <w:style w:type="paragraph" w:styleId="Lijstopsomming3" w:customStyle="1">
    <w:name w:val="Lijst opsomming 3"/>
    <w:basedOn w:val="Lijstopsomming2"/>
    <w:uiPriority w:val="7"/>
    <w:qFormat/>
    <w:rsid w:val="00554741"/>
    <w:pPr>
      <w:ind w:left="2211"/>
    </w:pPr>
  </w:style>
  <w:style w:type="paragraph" w:styleId="Instelling" w:customStyle="1">
    <w:name w:val="Instelling"/>
    <w:basedOn w:val="Normal"/>
    <w:uiPriority w:val="4"/>
    <w:semiHidden/>
    <w:qFormat/>
    <w:rsid w:val="00554741"/>
    <w:pPr>
      <w:jc w:val="right"/>
    </w:pPr>
    <w:rPr>
      <w:b/>
      <w:color w:val="FFFFFF"/>
      <w:sz w:val="40"/>
      <w:szCs w:val="40"/>
    </w:rPr>
  </w:style>
  <w:style w:type="paragraph" w:styleId="TOCHeading">
    <w:name w:val="TOC Heading"/>
    <w:basedOn w:val="Heading1"/>
    <w:next w:val="Normal"/>
    <w:uiPriority w:val="39"/>
    <w:unhideWhenUsed/>
    <w:qFormat/>
    <w:rsid w:val="00103CB1"/>
    <w:pPr>
      <w:pageBreakBefore w:val="0"/>
      <w:numPr>
        <w:numId w:val="0"/>
      </w:numPr>
      <w:tabs>
        <w:tab w:val="clear" w:pos="737"/>
      </w:tabs>
      <w:suppressAutoHyphens w:val="0"/>
      <w:spacing w:before="480" w:beforeAutospacing="1" w:after="0" w:line="276" w:lineRule="auto"/>
      <w:outlineLvl w:val="9"/>
    </w:pPr>
    <w:rPr>
      <w:rFonts w:asciiTheme="majorHAnsi" w:hAnsiTheme="majorHAnsi" w:eastAsiaTheme="majorEastAsia" w:cstheme="majorBidi"/>
      <w:color w:val="007782" w:themeColor="accent1" w:themeShade="BF"/>
      <w:kern w:val="0"/>
    </w:rPr>
  </w:style>
  <w:style w:type="paragraph" w:styleId="Sneltekst" w:customStyle="1">
    <w:name w:val="Sneltekst"/>
    <w:basedOn w:val="Normal"/>
    <w:qFormat/>
    <w:rsid w:val="00103CB1"/>
    <w:pPr>
      <w:keepLines/>
      <w:shd w:val="clear" w:color="auto" w:fill="EDEBD9"/>
      <w:contextualSpacing/>
    </w:pPr>
    <w:rPr>
      <w:noProof w:val="0"/>
    </w:rPr>
  </w:style>
  <w:style w:type="paragraph" w:styleId="Sneltekstopsomming" w:customStyle="1">
    <w:name w:val="Sneltekst opsomming"/>
    <w:basedOn w:val="ListParagraph"/>
    <w:qFormat/>
    <w:rsid w:val="00103CB1"/>
    <w:pPr>
      <w:keepLines/>
      <w:shd w:val="clear" w:color="auto" w:fill="EDEBD9"/>
      <w:ind w:left="360" w:hanging="360"/>
    </w:pPr>
    <w:rPr>
      <w:noProof w:val="0"/>
    </w:rPr>
  </w:style>
  <w:style w:type="paragraph" w:styleId="HoofdstukChar" w:customStyle="1">
    <w:name w:val="Hoofdstuk Char"/>
    <w:basedOn w:val="Normal"/>
    <w:next w:val="Normal"/>
    <w:link w:val="HoofdstukCharChar"/>
    <w:autoRedefine/>
    <w:rsid w:val="00103CB1"/>
    <w:pPr>
      <w:spacing w:before="480" w:beforeAutospacing="0" w:after="480" w:line="360" w:lineRule="auto"/>
      <w:jc w:val="both"/>
    </w:pPr>
    <w:rPr>
      <w:rFonts w:ascii="Times New Roman" w:hAnsi="Times New Roman"/>
      <w:noProof w:val="0"/>
      <w:sz w:val="24"/>
      <w:lang w:val="nl-NL" w:eastAsia="nl-NL"/>
    </w:rPr>
  </w:style>
  <w:style w:type="character" w:styleId="HoofdstukCharChar" w:customStyle="1">
    <w:name w:val="Hoofdstuk Char Char"/>
    <w:basedOn w:val="DefaultParagraphFont"/>
    <w:link w:val="HoofdstukChar"/>
    <w:rsid w:val="00103CB1"/>
    <w:rPr>
      <w:rFonts w:ascii="Times New Roman" w:hAnsi="Times New Roman"/>
      <w:sz w:val="24"/>
      <w:szCs w:val="24"/>
      <w:lang w:val="nl-NL" w:eastAsia="nl-NL"/>
    </w:rPr>
  </w:style>
  <w:style w:type="paragraph" w:styleId="Paragraaf" w:customStyle="1">
    <w:name w:val="Paragraaf"/>
    <w:basedOn w:val="Normal"/>
    <w:rsid w:val="00103CB1"/>
    <w:pPr>
      <w:spacing w:before="0" w:beforeAutospacing="0" w:after="0" w:line="360" w:lineRule="auto"/>
      <w:ind w:firstLine="708"/>
      <w:jc w:val="both"/>
    </w:pPr>
    <w:rPr>
      <w:rFonts w:ascii="Times New Roman" w:hAnsi="Times New Roman"/>
      <w:noProof w:val="0"/>
      <w:sz w:val="24"/>
      <w:szCs w:val="20"/>
      <w:lang w:val="nl-NL" w:eastAsia="nl-NL"/>
    </w:rPr>
  </w:style>
  <w:style w:type="character" w:styleId="FooterChar" w:customStyle="1">
    <w:name w:val="Footer Char"/>
    <w:basedOn w:val="DefaultParagraphFont"/>
    <w:link w:val="Footer"/>
    <w:uiPriority w:val="9"/>
    <w:rsid w:val="00103CB1"/>
    <w:rPr>
      <w:i/>
      <w:noProof/>
      <w:sz w:val="18"/>
      <w:szCs w:val="24"/>
    </w:rPr>
  </w:style>
  <w:style w:type="character" w:styleId="mw-headline" w:customStyle="1">
    <w:name w:val="mw-headline"/>
    <w:basedOn w:val="DefaultParagraphFont"/>
    <w:rsid w:val="00103CB1"/>
  </w:style>
  <w:style w:type="character" w:styleId="HeaderChar" w:customStyle="1">
    <w:name w:val="Header Char"/>
    <w:basedOn w:val="DefaultParagraphFont"/>
    <w:link w:val="Header"/>
    <w:rsid w:val="00103CB1"/>
    <w:rPr>
      <w:i/>
      <w:noProof/>
      <w:sz w:val="18"/>
      <w:szCs w:val="24"/>
    </w:rPr>
  </w:style>
  <w:style w:type="character" w:styleId="apple-converted-space" w:customStyle="1">
    <w:name w:val="apple-converted-space"/>
    <w:basedOn w:val="DefaultParagraphFont"/>
    <w:rsid w:val="00103CB1"/>
  </w:style>
  <w:style w:type="character" w:styleId="editsection" w:customStyle="1">
    <w:name w:val="editsection"/>
    <w:basedOn w:val="DefaultParagraphFont"/>
    <w:rsid w:val="00103CB1"/>
  </w:style>
  <w:style w:type="character" w:styleId="apple-style-span" w:customStyle="1">
    <w:name w:val="apple-style-span"/>
    <w:basedOn w:val="DefaultParagraphFont"/>
    <w:rsid w:val="00103CB1"/>
  </w:style>
  <w:style w:type="character" w:styleId="yellowfade" w:customStyle="1">
    <w:name w:val="yellowfade"/>
    <w:basedOn w:val="DefaultParagraphFont"/>
    <w:rsid w:val="00103CB1"/>
  </w:style>
  <w:style w:type="character" w:styleId="nowrap" w:customStyle="1">
    <w:name w:val="nowrap"/>
    <w:basedOn w:val="DefaultParagraphFont"/>
    <w:rsid w:val="00085236"/>
  </w:style>
  <w:style w:type="character" w:styleId="Onopgelostemelding1" w:customStyle="1">
    <w:name w:val="Onopgeloste melding1"/>
    <w:basedOn w:val="DefaultParagraphFont"/>
    <w:uiPriority w:val="99"/>
    <w:semiHidden/>
    <w:unhideWhenUsed/>
    <w:rsid w:val="00CD3ED7"/>
    <w:rPr>
      <w:color w:val="605E5C"/>
      <w:shd w:val="clear" w:color="auto" w:fill="E1DFDD"/>
    </w:rPr>
  </w:style>
  <w:style w:type="paragraph" w:styleId="Default" w:customStyle="1">
    <w:name w:val="Default"/>
    <w:rsid w:val="000215B7"/>
    <w:pPr>
      <w:autoSpaceDE w:val="0"/>
      <w:autoSpaceDN w:val="0"/>
      <w:adjustRightInd w:val="0"/>
      <w:spacing w:before="0" w:after="0" w:line="240" w:lineRule="auto"/>
    </w:pPr>
    <w:rPr>
      <w:rFonts w:cs="Verdan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7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1238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684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7665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7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8143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4474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7025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7012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6010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683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550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9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96955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95191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5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6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50630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5311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3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80552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1404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504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0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635069">
          <w:marLeft w:val="16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06220">
          <w:marLeft w:val="16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801053">
          <w:marLeft w:val="16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679983">
          <w:marLeft w:val="16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451447">
          <w:marLeft w:val="16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4400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27543">
          <w:marLeft w:val="16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4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6076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3021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5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85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76713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7566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0315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5217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9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9244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9493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4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9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87512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3404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7521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738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5649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25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70522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1183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6541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63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8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93066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14392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74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2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9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679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4924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76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2286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36212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56191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70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0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7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1126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146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28725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97250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5255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648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1926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6210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81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0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986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7275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48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6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498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730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088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0823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41021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5294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2372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45542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6902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646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31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0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5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9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803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1429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001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7389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32641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81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600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40375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87118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8946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7366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0956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9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4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55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95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2423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91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8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74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8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8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6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67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5560">
          <w:marLeft w:val="16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094406">
          <w:marLeft w:val="16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327857">
          <w:marLeft w:val="16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7412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5551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1610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10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0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9590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3402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440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125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52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0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3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7075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4604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2545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1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7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1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4012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882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72553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94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9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0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89210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45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5174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105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8109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53438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01393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0954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4460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699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72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6324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92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1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4862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391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5439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73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2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325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6300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6045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230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6568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1773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62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83012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9293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97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0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6765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8006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1477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2326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04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3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1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14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9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0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3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5245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4813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6353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4567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33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5160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5902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5980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03589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39756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6514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87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8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125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1470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5610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2245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81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0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56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6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8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079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13936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865941">
          <w:marLeft w:val="16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094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846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28801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977679">
          <w:marLeft w:val="16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134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58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04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6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0784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9036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0684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56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43905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15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8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605324">
          <w:marLeft w:val="16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69345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402829">
          <w:marLeft w:val="16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8593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77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64516">
          <w:marLeft w:val="16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929359">
          <w:marLeft w:val="16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83117">
          <w:marLeft w:val="16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301578">
          <w:marLeft w:val="16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985358">
          <w:marLeft w:val="16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674391">
          <w:marLeft w:val="16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079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38952">
          <w:marLeft w:val="16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75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8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82960">
          <w:marLeft w:val="16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983722">
          <w:marLeft w:val="16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9306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849435">
          <w:marLeft w:val="16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49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4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1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1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0969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4861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2560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36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53859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8506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8665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2685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600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17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0907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1261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61626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1132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05176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43862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0358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98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53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2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5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83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4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1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67432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42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3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9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8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7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1311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6007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6304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99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6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4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04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46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7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801837">
          <w:marLeft w:val="16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669374">
          <w:marLeft w:val="16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934639">
          <w:marLeft w:val="16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02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1113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67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6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9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2848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3446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09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203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1508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33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755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32376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1232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53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262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3729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80975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6189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9313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4392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926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9828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3307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9293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45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17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097358">
          <w:marLeft w:val="16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59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2787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94046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2400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30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4675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55297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6007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5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9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4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2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084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71437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5861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38304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3335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6762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84344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2742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181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90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1104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3302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0732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64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0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41288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4050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6891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69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8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60473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167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8511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7454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70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7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8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3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8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7498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32031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307195">
          <w:marLeft w:val="16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711110">
          <w:marLeft w:val="16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0949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610150">
          <w:marLeft w:val="16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4156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64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21696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803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5417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9253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38412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78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8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1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3761">
          <w:marLeft w:val="16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89267">
          <w:marLeft w:val="16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8249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3220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35011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4471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710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7036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85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438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982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06870">
          <w:marLeft w:val="16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97044">
          <w:marLeft w:val="16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70744">
          <w:marLeft w:val="16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329280">
          <w:marLeft w:val="16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61745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2289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984455">
          <w:marLeft w:val="16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94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9342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94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5721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4533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14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1377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7459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36221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89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1541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1266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0355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20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7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6882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06816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45230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72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83291">
          <w:marLeft w:val="16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618639">
          <w:marLeft w:val="16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132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50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49618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72181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34352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83842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396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3606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4814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1732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31771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5853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08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5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3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4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014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4285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9057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28929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17529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86595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91623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964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04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9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5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7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4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713307">
          <w:marLeft w:val="446"/>
          <w:marRight w:val="0"/>
          <w:marTop w:val="123"/>
          <w:marBottom w:val="6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730669">
          <w:marLeft w:val="446"/>
          <w:marRight w:val="0"/>
          <w:marTop w:val="123"/>
          <w:marBottom w:val="6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49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2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4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6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7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7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8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7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65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6427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810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621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14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8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8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608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158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4794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8150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3348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65996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42183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2515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44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77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1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0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1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7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4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89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84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49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5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1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7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6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437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20122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24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006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52663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9156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1296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142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2384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37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5558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0033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2095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89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7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75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0932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743468">
          <w:marLeft w:val="16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757799">
          <w:marLeft w:val="16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603528">
          <w:marLeft w:val="16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941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06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9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0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0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6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2935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73915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5626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75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1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2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7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0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57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4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20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6736">
          <w:marLeft w:val="16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21596">
          <w:marLeft w:val="16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204527">
          <w:marLeft w:val="16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81087">
          <w:marLeft w:val="16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277905">
          <w:marLeft w:val="16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911501">
          <w:marLeft w:val="16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007325">
          <w:marLeft w:val="16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910339">
          <w:marLeft w:val="16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865315">
          <w:marLeft w:val="16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9743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037330">
          <w:marLeft w:val="16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8115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66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7475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18191">
          <w:marLeft w:val="16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798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931796">
          <w:marLeft w:val="16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016668">
          <w:marLeft w:val="16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481358">
          <w:marLeft w:val="16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7979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13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2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28364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1415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7249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6425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31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0206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1150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3411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48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0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970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0786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8348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19451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78697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94063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7458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78052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22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2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7317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0575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9537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6206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2944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05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63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60478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376374">
          <w:marLeft w:val="16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827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6230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41618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283466">
          <w:marLeft w:val="16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8593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454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14521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85989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5621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58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7925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74400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1737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49825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34094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6767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59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9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9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3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22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7596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7376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391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562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1290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2243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13162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598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3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4941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254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5822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476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4410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3004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874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96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1979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81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6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64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9166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41644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1442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24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142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50210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9389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3178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7916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10542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67236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4710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75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6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959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4325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8440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930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8904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23461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57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8904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22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311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085635">
          <w:marLeft w:val="16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6295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107039">
          <w:marLeft w:val="16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898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193191">
          <w:marLeft w:val="16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94362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50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64102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6562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2238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5126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2170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38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3777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3178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872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89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0547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73685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730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23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1275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1641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160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119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3263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169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45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07005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42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0561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722779">
          <w:marLeft w:val="16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60190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89973">
          <w:marLeft w:val="16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8916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259921">
          <w:marLeft w:val="16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791723">
          <w:marLeft w:val="16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8223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157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41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511781">
          <w:marLeft w:val="16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9589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414481">
          <w:marLeft w:val="16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534683">
          <w:marLeft w:val="16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23210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02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9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5335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0285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7361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74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0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94420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935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924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2966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98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1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251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731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35513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28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8286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34175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84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4182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8049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header" Target="header1.xml" Id="rId13" /><Relationship Type="http://schemas.openxmlformats.org/officeDocument/2006/relationships/image" Target="media/image5.png" Id="rId18" /><Relationship Type="http://schemas.openxmlformats.org/officeDocument/2006/relationships/theme" Target="theme/theme1.xml" Id="rId26" /><Relationship Type="http://schemas.openxmlformats.org/officeDocument/2006/relationships/customXml" Target="../customXml/item3.xml" Id="rId3" /><Relationship Type="http://schemas.openxmlformats.org/officeDocument/2006/relationships/image" Target="media/image8.png" Id="rId21" /><Relationship Type="http://schemas.openxmlformats.org/officeDocument/2006/relationships/settings" Target="settings.xml" Id="rId7" /><Relationship Type="http://schemas.openxmlformats.org/officeDocument/2006/relationships/image" Target="media/image2.jpeg" Id="rId12" /><Relationship Type="http://schemas.openxmlformats.org/officeDocument/2006/relationships/image" Target="media/image4.jpg" Id="rId17" /><Relationship Type="http://schemas.openxmlformats.org/officeDocument/2006/relationships/fontTable" Target="fontTable.xml" Id="rId25" /><Relationship Type="http://schemas.openxmlformats.org/officeDocument/2006/relationships/customXml" Target="../customXml/item2.xml" Id="rId2" /><Relationship Type="http://schemas.openxmlformats.org/officeDocument/2006/relationships/image" Target="media/image3.png" Id="rId16" /><Relationship Type="http://schemas.openxmlformats.org/officeDocument/2006/relationships/image" Target="media/image7.png" Id="rId20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image" Target="media/image1.jpeg" Id="rId11" /><Relationship Type="http://schemas.openxmlformats.org/officeDocument/2006/relationships/footer" Target="footer2.xml" Id="rId24" /><Relationship Type="http://schemas.openxmlformats.org/officeDocument/2006/relationships/numbering" Target="numbering.xml" Id="rId5" /><Relationship Type="http://schemas.openxmlformats.org/officeDocument/2006/relationships/footer" Target="footer1.xml" Id="rId15" /><Relationship Type="http://schemas.openxmlformats.org/officeDocument/2006/relationships/header" Target="header4.xml" Id="rId23" /><Relationship Type="http://schemas.openxmlformats.org/officeDocument/2006/relationships/endnotes" Target="endnotes.xml" Id="rId10" /><Relationship Type="http://schemas.openxmlformats.org/officeDocument/2006/relationships/image" Target="media/image6.png" Id="rId19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header" Target="header2.xml" Id="rId14" /><Relationship Type="http://schemas.openxmlformats.org/officeDocument/2006/relationships/header" Target="header3.xml" Id="rId22" /><Relationship Type="http://schemas.openxmlformats.org/officeDocument/2006/relationships/glossaryDocument" Target="glossary/document.xml" Id="Rbb2f113abe3347b2" /><Relationship Type="http://schemas.openxmlformats.org/officeDocument/2006/relationships/image" Target="/media/image6.png" Id="R6fb562878da7403e" /><Relationship Type="http://schemas.openxmlformats.org/officeDocument/2006/relationships/image" Target="/media/image7.png" Id="Rf738f40849ad4327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B:\CAMPUS\LESOPDRACHT\2014-2015\OLA%20datacom%203PROC%202014-2015\cursus%202014-2015\Sjabloon-Cursus-TMK-Recto-Verso.dotm" TargetMode="External"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85d62e-880f-4afb-99b4-91e40780df1f}"/>
      </w:docPartPr>
      <w:docPartBody>
        <w:p w14:paraId="6EA3A0DE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-thema">
  <a:themeElements>
    <a:clrScheme name="Thomas Mor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00A0AE"/>
      </a:accent1>
      <a:accent2>
        <a:srgbClr val="F04C03"/>
      </a:accent2>
      <a:accent3>
        <a:srgbClr val="800080"/>
      </a:accent3>
      <a:accent4>
        <a:srgbClr val="76923C"/>
      </a:accent4>
      <a:accent5>
        <a:srgbClr val="4BACC6"/>
      </a:accent5>
      <a:accent6>
        <a:srgbClr val="F79646"/>
      </a:accent6>
      <a:hlink>
        <a:srgbClr val="F04C03"/>
      </a:hlink>
      <a:folHlink>
        <a:srgbClr val="00A0AE"/>
      </a:folHlink>
    </a:clrScheme>
    <a:fontScheme name="Aspect">
      <a:maj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d40602f-75ca-49d0-b1a3-67a60b140d4c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81C7763D00214D94A78C0942240142" ma:contentTypeVersion="6" ma:contentTypeDescription="Een nieuw document maken." ma:contentTypeScope="" ma:versionID="4c8946f9b327c75379926f6952773f5d">
  <xsd:schema xmlns:xsd="http://www.w3.org/2001/XMLSchema" xmlns:xs="http://www.w3.org/2001/XMLSchema" xmlns:p="http://schemas.microsoft.com/office/2006/metadata/properties" xmlns:ns3="cd40602f-75ca-49d0-b1a3-67a60b140d4c" xmlns:ns4="e0b958bf-7613-4b67-b696-c1915a831710" targetNamespace="http://schemas.microsoft.com/office/2006/metadata/properties" ma:root="true" ma:fieldsID="a1cda5c53ee9f1ed200becb26daa472b" ns3:_="" ns4:_="">
    <xsd:import namespace="cd40602f-75ca-49d0-b1a3-67a60b140d4c"/>
    <xsd:import namespace="e0b958bf-7613-4b67-b696-c1915a83171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40602f-75ca-49d0-b1a3-67a60b140d4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b958bf-7613-4b67-b696-c1915a83171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int-hash delen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B33611E-7BC7-4C7D-A8EB-A3F2E81CF37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FADAF5F-3582-40D3-A5CE-AC6D7F97384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73BCCA8-0DBA-4D38-B59F-69693DF363B7}">
  <ds:schemaRefs>
    <ds:schemaRef ds:uri="http://www.w3.org/XML/1998/namespace"/>
    <ds:schemaRef ds:uri="http://schemas.openxmlformats.org/package/2006/metadata/core-properties"/>
    <ds:schemaRef ds:uri="cd40602f-75ca-49d0-b1a3-67a60b140d4c"/>
    <ds:schemaRef ds:uri="http://schemas.microsoft.com/office/2006/metadata/properties"/>
    <ds:schemaRef ds:uri="http://purl.org/dc/dcmitype/"/>
    <ds:schemaRef ds:uri="http://purl.org/dc/terms/"/>
    <ds:schemaRef ds:uri="http://purl.org/dc/elements/1.1/"/>
    <ds:schemaRef ds:uri="http://schemas.microsoft.com/office/2006/documentManagement/types"/>
    <ds:schemaRef ds:uri="http://schemas.microsoft.com/office/infopath/2007/PartnerControls"/>
    <ds:schemaRef ds:uri="e0b958bf-7613-4b67-b696-c1915a831710"/>
  </ds:schemaRefs>
</ds:datastoreItem>
</file>

<file path=customXml/itemProps4.xml><?xml version="1.0" encoding="utf-8"?>
<ds:datastoreItem xmlns:ds="http://schemas.openxmlformats.org/officeDocument/2006/customXml" ds:itemID="{F08DE1B4-4B41-4717-B4A5-7F182DE258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d40602f-75ca-49d0-b1a3-67a60b140d4c"/>
    <ds:schemaRef ds:uri="e0b958bf-7613-4b67-b696-c1915a83171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Sjabloon-Cursus-TMK-Recto-Verso.dotm</ap:Template>
  <ap:Application>Microsoft Word for the web</ap:Application>
  <ap:DocSecurity>4</ap:DocSecurity>
  <ap:ScaleCrop>false</ap:ScaleCrop>
  <ap:Company/>
  <ap:SharedDoc>false</ap:SharedDoc>
  <ap:HyperlinkBase/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Patrick Dielens</dc:creator>
  <keywords/>
  <lastModifiedBy>Kenzo Serneels</lastModifiedBy>
  <revision>73</revision>
  <lastPrinted>2006-08-21T07:55:00.0000000Z</lastPrinted>
  <dcterms:created xsi:type="dcterms:W3CDTF">2023-04-17T10:58:00.0000000Z</dcterms:created>
  <dcterms:modified xsi:type="dcterms:W3CDTF">2023-05-21T16:35:38.5589798Z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ladPercentage">
    <vt:i4>0</vt:i4>
  </property>
  <property fmtid="{D5CDD505-2E9C-101B-9397-08002B2CF9AE}" pid="3" name="Titel">
    <vt:lpwstr>Datacommunicatie</vt:lpwstr>
  </property>
  <property fmtid="{D5CDD505-2E9C-101B-9397-08002B2CF9AE}" pid="4" name="Onderwerp">
    <vt:lpwstr>Een algemene inleiding</vt:lpwstr>
  </property>
  <property fmtid="{D5CDD505-2E9C-101B-9397-08002B2CF9AE}" pid="5" name="Auteur">
    <vt:lpwstr>Patrick Dielens</vt:lpwstr>
  </property>
  <property fmtid="{D5CDD505-2E9C-101B-9397-08002B2CF9AE}" pid="6" name="Eigenaar">
    <vt:lpwstr>Jean-Pierre Pluymers</vt:lpwstr>
  </property>
  <property fmtid="{D5CDD505-2E9C-101B-9397-08002B2CF9AE}" pid="7" name="TitelKoptekst">
    <vt:lpwstr>Datacommunicatie: Een algemene inleiding</vt:lpwstr>
  </property>
  <property fmtid="{D5CDD505-2E9C-101B-9397-08002B2CF9AE}" pid="8" name="DatumCreatie">
    <vt:filetime>2013-08-19T22:00:00Z</vt:filetime>
  </property>
  <property fmtid="{D5CDD505-2E9C-101B-9397-08002B2CF9AE}" pid="9" name="Campus">
    <vt:lpwstr>Geel</vt:lpwstr>
  </property>
  <property fmtid="{D5CDD505-2E9C-101B-9397-08002B2CF9AE}" pid="10" name="Graad">
    <vt:lpwstr>Elektromechanica</vt:lpwstr>
  </property>
  <property fmtid="{D5CDD505-2E9C-101B-9397-08002B2CF9AE}" pid="11" name="Afstudeerrichting">
    <vt:lpwstr>Procesautomatisering</vt:lpwstr>
  </property>
  <property fmtid="{D5CDD505-2E9C-101B-9397-08002B2CF9AE}" pid="12" name="Studiejaar">
    <vt:i4>3</vt:i4>
  </property>
  <property fmtid="{D5CDD505-2E9C-101B-9397-08002B2CF9AE}" pid="13" name="OO">
    <vt:lpwstr> Procesautomatisering</vt:lpwstr>
  </property>
  <property fmtid="{D5CDD505-2E9C-101B-9397-08002B2CF9AE}" pid="14" name="OA">
    <vt:lpwstr> Datacommunicatie</vt:lpwstr>
  </property>
  <property fmtid="{D5CDD505-2E9C-101B-9397-08002B2CF9AE}" pid="15" name="chkOnderwerp">
    <vt:i4>1</vt:i4>
  </property>
  <property fmtid="{D5CDD505-2E9C-101B-9397-08002B2CF9AE}" pid="16" name="Academiejaar">
    <vt:lpwstr>2013-2014</vt:lpwstr>
  </property>
  <property fmtid="{D5CDD505-2E9C-101B-9397-08002B2CF9AE}" pid="17" name="AuteurKoptekst">
    <vt:lpwstr>Auteur(s)</vt:lpwstr>
  </property>
  <property fmtid="{D5CDD505-2E9C-101B-9397-08002B2CF9AE}" pid="18" name="Departement">
    <vt:lpwstr> </vt:lpwstr>
  </property>
  <property fmtid="{D5CDD505-2E9C-101B-9397-08002B2CF9AE}" pid="19" name="Opleidingsonderdeel">
    <vt:lpwstr> </vt:lpwstr>
  </property>
  <property fmtid="{D5CDD505-2E9C-101B-9397-08002B2CF9AE}" pid="20" name="Onderwijsactiviteit">
    <vt:lpwstr> </vt:lpwstr>
  </property>
  <property fmtid="{D5CDD505-2E9C-101B-9397-08002B2CF9AE}" pid="21" name="StudiejaarOmschrijving">
    <vt:lpwstr>3de jaar</vt:lpwstr>
  </property>
  <property fmtid="{D5CDD505-2E9C-101B-9397-08002B2CF9AE}" pid="22" name="Instelling">
    <vt:lpwstr> Thomas More Kempen</vt:lpwstr>
  </property>
  <property fmtid="{D5CDD505-2E9C-101B-9397-08002B2CF9AE}" pid="23" name="MSIP_Label_c337be75-dfbb-4261-9834-ac247c7dde13_Enabled">
    <vt:lpwstr>true</vt:lpwstr>
  </property>
  <property fmtid="{D5CDD505-2E9C-101B-9397-08002B2CF9AE}" pid="24" name="MSIP_Label_c337be75-dfbb-4261-9834-ac247c7dde13_SetDate">
    <vt:lpwstr>2023-03-20T14:01:32Z</vt:lpwstr>
  </property>
  <property fmtid="{D5CDD505-2E9C-101B-9397-08002B2CF9AE}" pid="25" name="MSIP_Label_c337be75-dfbb-4261-9834-ac247c7dde13_Method">
    <vt:lpwstr>Standard</vt:lpwstr>
  </property>
  <property fmtid="{D5CDD505-2E9C-101B-9397-08002B2CF9AE}" pid="26" name="MSIP_Label_c337be75-dfbb-4261-9834-ac247c7dde13_Name">
    <vt:lpwstr>Algemeen</vt:lpwstr>
  </property>
  <property fmtid="{D5CDD505-2E9C-101B-9397-08002B2CF9AE}" pid="27" name="MSIP_Label_c337be75-dfbb-4261-9834-ac247c7dde13_SiteId">
    <vt:lpwstr>77d33cc5-c9b4-4766-95c7-ed5b515e1cce</vt:lpwstr>
  </property>
  <property fmtid="{D5CDD505-2E9C-101B-9397-08002B2CF9AE}" pid="28" name="MSIP_Label_c337be75-dfbb-4261-9834-ac247c7dde13_ActionId">
    <vt:lpwstr>c793c88d-0dc5-40e4-bf7d-9c8cb9019bf5</vt:lpwstr>
  </property>
  <property fmtid="{D5CDD505-2E9C-101B-9397-08002B2CF9AE}" pid="29" name="MSIP_Label_c337be75-dfbb-4261-9834-ac247c7dde13_ContentBits">
    <vt:lpwstr>0</vt:lpwstr>
  </property>
  <property fmtid="{D5CDD505-2E9C-101B-9397-08002B2CF9AE}" pid="30" name="ContentTypeId">
    <vt:lpwstr>0x010100DE81C7763D00214D94A78C0942240142</vt:lpwstr>
  </property>
</Properties>
</file>